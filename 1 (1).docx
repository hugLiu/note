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87" w:rsidRDefault="00385787" w:rsidP="00385787">
      <w:pPr>
        <w:pStyle w:val="af0"/>
        <w:widowControl/>
        <w:ind w:firstLine="1446"/>
        <w:jc w:val="center"/>
        <w:rPr>
          <w:rFonts w:ascii="黑体" w:eastAsia="黑体" w:hAnsi="Verdana" w:cs="Arial"/>
          <w:b/>
          <w:bCs/>
          <w:sz w:val="72"/>
          <w:szCs w:val="72"/>
        </w:rPr>
      </w:pPr>
    </w:p>
    <w:p w:rsidR="00385787" w:rsidRDefault="00385787" w:rsidP="00385787">
      <w:pPr>
        <w:pStyle w:val="af0"/>
        <w:widowControl/>
        <w:ind w:firstLine="1446"/>
        <w:rPr>
          <w:rFonts w:ascii="黑体" w:eastAsia="黑体" w:hAnsi="Verdana" w:cs="Arial"/>
          <w:b/>
          <w:bCs/>
          <w:sz w:val="72"/>
          <w:szCs w:val="72"/>
        </w:rPr>
      </w:pPr>
      <w:r>
        <w:rPr>
          <w:rFonts w:ascii="黑体" w:eastAsia="黑体" w:hAnsi="Verdana" w:cs="Arial" w:hint="eastAsia"/>
          <w:b/>
          <w:bCs/>
          <w:sz w:val="72"/>
          <w:szCs w:val="72"/>
        </w:rPr>
        <w:t xml:space="preserve">            </w:t>
      </w:r>
    </w:p>
    <w:p w:rsidR="00385787" w:rsidRDefault="00580384" w:rsidP="00385787">
      <w:pPr>
        <w:pStyle w:val="af0"/>
        <w:widowControl/>
        <w:ind w:firstLineChars="0" w:firstLine="0"/>
        <w:jc w:val="center"/>
        <w:rPr>
          <w:rFonts w:ascii="黑体" w:eastAsia="黑体" w:hAnsi="Verdana" w:cs="Arial"/>
          <w:b/>
          <w:bCs/>
          <w:sz w:val="72"/>
          <w:szCs w:val="72"/>
        </w:rPr>
      </w:pPr>
      <w:r w:rsidRPr="00DB1A67">
        <w:rPr>
          <w:rFonts w:ascii="宋体" w:hAnsi="宋体"/>
          <w:noProof/>
          <w:color w:val="000000"/>
          <w:sz w:val="28"/>
        </w:rPr>
        <w:drawing>
          <wp:inline distT="0" distB="0" distL="0" distR="0">
            <wp:extent cx="1371600" cy="1323975"/>
            <wp:effectExtent l="0" t="0" r="0" b="0"/>
            <wp:docPr id="6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04" w:rsidRDefault="00552104" w:rsidP="00552104">
      <w:pPr>
        <w:pStyle w:val="af0"/>
        <w:widowControl/>
        <w:ind w:firstLineChars="0" w:firstLine="0"/>
        <w:rPr>
          <w:rFonts w:ascii="黑体" w:eastAsia="黑体" w:hAnsi="Arial" w:cs="Arial"/>
          <w:b/>
          <w:bCs/>
          <w:color w:val="365F91"/>
          <w:sz w:val="52"/>
          <w:szCs w:val="52"/>
        </w:rPr>
      </w:pPr>
    </w:p>
    <w:p w:rsidR="00EF4B63" w:rsidRDefault="00EF4B63" w:rsidP="00552104">
      <w:pPr>
        <w:pStyle w:val="af0"/>
        <w:widowControl/>
        <w:ind w:firstLineChars="0" w:firstLine="0"/>
        <w:jc w:val="center"/>
        <w:rPr>
          <w:rFonts w:ascii="Arial" w:eastAsia="黑体" w:hAnsi="Arial" w:cs="Arial"/>
          <w:b/>
          <w:bCs/>
          <w:color w:val="365F91"/>
          <w:sz w:val="72"/>
          <w:szCs w:val="72"/>
        </w:rPr>
      </w:pPr>
      <w:r w:rsidRPr="00EF4B63">
        <w:rPr>
          <w:rFonts w:ascii="Arial" w:eastAsia="黑体" w:hAnsi="Arial" w:cs="Arial" w:hint="eastAsia"/>
          <w:b/>
          <w:bCs/>
          <w:color w:val="365F91"/>
          <w:sz w:val="72"/>
          <w:szCs w:val="72"/>
        </w:rPr>
        <w:t>《油田信息服务平台主题与场景搜索引擎开发》项目</w:t>
      </w:r>
    </w:p>
    <w:p w:rsidR="007A35BD" w:rsidRPr="000560DB" w:rsidRDefault="00174D01" w:rsidP="00552104">
      <w:pPr>
        <w:pStyle w:val="af0"/>
        <w:widowControl/>
        <w:ind w:firstLineChars="0" w:firstLine="0"/>
        <w:jc w:val="center"/>
        <w:rPr>
          <w:rFonts w:ascii="Arial" w:eastAsia="黑体" w:hAnsi="Arial" w:cs="Arial"/>
          <w:b/>
          <w:bCs/>
          <w:color w:val="365F91"/>
          <w:sz w:val="72"/>
          <w:szCs w:val="72"/>
        </w:rPr>
      </w:pPr>
      <w:r w:rsidRPr="000560DB">
        <w:rPr>
          <w:rFonts w:ascii="Arial" w:eastAsia="黑体" w:hAnsi="Arial" w:cs="Arial" w:hint="eastAsia"/>
          <w:b/>
          <w:bCs/>
          <w:color w:val="365F91"/>
          <w:sz w:val="72"/>
          <w:szCs w:val="72"/>
        </w:rPr>
        <w:t>详细设计说明书</w:t>
      </w:r>
      <w:r w:rsidR="007A35BD" w:rsidRPr="000560DB">
        <w:rPr>
          <w:rFonts w:ascii="Arial" w:eastAsia="黑体" w:hAnsi="Arial" w:cs="Arial" w:hint="eastAsia"/>
          <w:b/>
          <w:bCs/>
          <w:color w:val="365F91"/>
          <w:sz w:val="72"/>
          <w:szCs w:val="72"/>
        </w:rPr>
        <w:t>模板</w:t>
      </w:r>
    </w:p>
    <w:p w:rsidR="007A35BD" w:rsidRPr="000B52E7" w:rsidRDefault="007A35BD" w:rsidP="00B43AA1">
      <w:pPr>
        <w:pStyle w:val="af0"/>
        <w:widowControl/>
        <w:ind w:firstLine="723"/>
        <w:jc w:val="center"/>
        <w:rPr>
          <w:rFonts w:ascii="黑体" w:eastAsia="黑体" w:hAnsi="宋体"/>
          <w:b/>
          <w:color w:val="000000"/>
          <w:sz w:val="36"/>
          <w:szCs w:val="36"/>
        </w:rPr>
      </w:pPr>
    </w:p>
    <w:p w:rsidR="007A35BD" w:rsidRPr="00EF7AF0" w:rsidRDefault="007A35BD" w:rsidP="004E7509">
      <w:pPr>
        <w:adjustRightInd w:val="0"/>
        <w:snapToGrid w:val="0"/>
        <w:ind w:firstLineChars="0" w:firstLine="0"/>
        <w:jc w:val="center"/>
        <w:rPr>
          <w:rFonts w:ascii="宋体" w:hAnsi="宋体"/>
          <w:b/>
          <w:color w:val="000000"/>
          <w:sz w:val="32"/>
          <w:szCs w:val="32"/>
        </w:rPr>
      </w:pPr>
      <w:r w:rsidRPr="00EF7AF0">
        <w:rPr>
          <w:rFonts w:ascii="黑体" w:eastAsia="黑体" w:hAnsi="宋体" w:cs="宋体" w:hint="eastAsia"/>
          <w:bCs/>
          <w:sz w:val="32"/>
          <w:szCs w:val="32"/>
        </w:rPr>
        <w:t>版本：</w:t>
      </w:r>
      <w:r w:rsidRPr="00EF7AF0">
        <w:rPr>
          <w:rFonts w:ascii="Arial" w:eastAsia="黑体" w:hAnsi="Arial" w:cs="Arial"/>
          <w:bCs/>
          <w:sz w:val="32"/>
          <w:szCs w:val="32"/>
        </w:rPr>
        <w:t>V</w:t>
      </w:r>
      <w:r w:rsidR="00F5756C">
        <w:rPr>
          <w:rFonts w:ascii="Arial" w:eastAsia="黑体" w:hAnsi="Arial" w:cs="Arial" w:hint="eastAsia"/>
          <w:bCs/>
          <w:sz w:val="32"/>
          <w:szCs w:val="32"/>
        </w:rPr>
        <w:t>1</w:t>
      </w:r>
      <w:r w:rsidR="003443B6" w:rsidRPr="00EF7AF0">
        <w:rPr>
          <w:rFonts w:ascii="Arial" w:eastAsia="黑体" w:hAnsi="Arial" w:cs="Arial" w:hint="eastAsia"/>
          <w:bCs/>
          <w:sz w:val="32"/>
          <w:szCs w:val="32"/>
        </w:rPr>
        <w:t>.</w:t>
      </w:r>
      <w:r w:rsidR="00F5756C">
        <w:rPr>
          <w:rFonts w:ascii="Arial" w:eastAsia="黑体" w:hAnsi="Arial" w:cs="Arial" w:hint="eastAsia"/>
          <w:bCs/>
          <w:sz w:val="32"/>
          <w:szCs w:val="32"/>
        </w:rPr>
        <w:t>0</w:t>
      </w:r>
    </w:p>
    <w:p w:rsidR="007A35BD" w:rsidRPr="000B52E7" w:rsidRDefault="007A35BD" w:rsidP="00B43AA1">
      <w:pPr>
        <w:pStyle w:val="af0"/>
        <w:widowControl/>
        <w:ind w:firstLine="720"/>
        <w:jc w:val="center"/>
        <w:rPr>
          <w:rFonts w:ascii="Arial" w:eastAsia="黑体" w:hAnsi="Arial" w:cs="Arial"/>
          <w:color w:val="FFFFFF"/>
          <w:sz w:val="36"/>
        </w:rPr>
      </w:pPr>
    </w:p>
    <w:p w:rsidR="007A35BD" w:rsidRPr="000B52E7" w:rsidRDefault="007A35BD" w:rsidP="00B43AA1">
      <w:pPr>
        <w:pStyle w:val="af0"/>
        <w:widowControl/>
        <w:ind w:firstLine="720"/>
        <w:jc w:val="center"/>
        <w:rPr>
          <w:rFonts w:ascii="Arial" w:eastAsia="黑体" w:hAnsi="Arial" w:cs="Arial"/>
          <w:color w:val="FFFFFF"/>
          <w:sz w:val="36"/>
        </w:rPr>
      </w:pPr>
    </w:p>
    <w:p w:rsidR="007A35BD" w:rsidRPr="000B52E7" w:rsidRDefault="007A35BD" w:rsidP="00B43AA1">
      <w:pPr>
        <w:pStyle w:val="af0"/>
        <w:widowControl/>
        <w:ind w:firstLine="720"/>
        <w:jc w:val="center"/>
        <w:rPr>
          <w:rFonts w:ascii="Arial" w:eastAsia="黑体" w:hAnsi="Arial" w:cs="Arial"/>
          <w:color w:val="FFFFFF"/>
          <w:sz w:val="36"/>
        </w:rPr>
      </w:pPr>
    </w:p>
    <w:p w:rsidR="007A35BD" w:rsidRDefault="007A35BD" w:rsidP="00B43AA1">
      <w:pPr>
        <w:adjustRightInd w:val="0"/>
        <w:snapToGrid w:val="0"/>
        <w:ind w:firstLineChars="0" w:firstLine="0"/>
        <w:jc w:val="center"/>
        <w:rPr>
          <w:rFonts w:ascii="黑体" w:eastAsia="黑体" w:hAnsi="宋体"/>
          <w:color w:val="FFFFFF"/>
          <w:sz w:val="36"/>
          <w:szCs w:val="36"/>
        </w:rPr>
      </w:pPr>
    </w:p>
    <w:p w:rsidR="00552104" w:rsidRPr="000B52E7" w:rsidRDefault="00552104" w:rsidP="00B43AA1">
      <w:pPr>
        <w:adjustRightInd w:val="0"/>
        <w:snapToGrid w:val="0"/>
        <w:ind w:firstLineChars="0" w:firstLine="0"/>
        <w:jc w:val="center"/>
        <w:rPr>
          <w:rFonts w:ascii="黑体" w:eastAsia="黑体" w:hAnsi="宋体"/>
          <w:color w:val="FFFFFF"/>
          <w:sz w:val="36"/>
          <w:szCs w:val="36"/>
        </w:rPr>
      </w:pPr>
    </w:p>
    <w:p w:rsidR="007A35BD" w:rsidRPr="002A2BAC" w:rsidRDefault="00092F70" w:rsidP="00B43AA1">
      <w:pPr>
        <w:adjustRightInd w:val="0"/>
        <w:snapToGrid w:val="0"/>
        <w:ind w:firstLineChars="0" w:firstLine="0"/>
        <w:jc w:val="center"/>
        <w:rPr>
          <w:rFonts w:ascii="黑体" w:eastAsia="黑体" w:hAnsi="Arial" w:cs="Arial"/>
          <w:bCs/>
          <w:snapToGrid w:val="0"/>
          <w:color w:val="365F91"/>
          <w:sz w:val="32"/>
          <w:szCs w:val="32"/>
        </w:rPr>
      </w:pPr>
      <w:r>
        <w:rPr>
          <w:rFonts w:ascii="宋体" w:hAnsi="宋体" w:hint="eastAsia"/>
          <w:b/>
          <w:bCs/>
          <w:snapToGrid w:val="0"/>
          <w:color w:val="000000"/>
          <w:sz w:val="30"/>
          <w:szCs w:val="30"/>
        </w:rPr>
        <w:t>中国石油塔里木油田</w:t>
      </w:r>
      <w:r w:rsidRPr="00F90ED1">
        <w:rPr>
          <w:rFonts w:ascii="宋体" w:hAnsi="宋体" w:hint="eastAsia"/>
          <w:b/>
          <w:bCs/>
          <w:snapToGrid w:val="0"/>
          <w:color w:val="000000"/>
          <w:sz w:val="30"/>
          <w:szCs w:val="30"/>
        </w:rPr>
        <w:t>公司</w:t>
      </w:r>
    </w:p>
    <w:p w:rsidR="007A35BD" w:rsidRPr="001D6918" w:rsidRDefault="007A35BD" w:rsidP="00B43AA1">
      <w:pPr>
        <w:adjustRightInd w:val="0"/>
        <w:snapToGrid w:val="0"/>
        <w:ind w:firstLine="640"/>
        <w:jc w:val="center"/>
        <w:rPr>
          <w:rFonts w:ascii="黑体" w:eastAsia="黑体" w:hAnsi="Arial" w:cs="Arial"/>
          <w:bCs/>
          <w:snapToGrid w:val="0"/>
          <w:color w:val="365F91"/>
          <w:sz w:val="32"/>
          <w:szCs w:val="32"/>
        </w:rPr>
      </w:pPr>
    </w:p>
    <w:p w:rsidR="004E6F4D" w:rsidRPr="00B43AA1" w:rsidRDefault="004E6F4D" w:rsidP="009E18E1">
      <w:pPr>
        <w:pStyle w:val="ad"/>
        <w:spacing w:afterLines="50" w:after="156"/>
        <w:jc w:val="center"/>
        <w:rPr>
          <w:sz w:val="24"/>
          <w:szCs w:val="24"/>
        </w:rPr>
      </w:pPr>
      <w:bookmarkStart w:id="0" w:name="_Toc233100984"/>
      <w:bookmarkStart w:id="1" w:name="_Toc239151922"/>
      <w:bookmarkStart w:id="2" w:name="_Toc239154814"/>
      <w:bookmarkStart w:id="3" w:name="_Toc239151923"/>
      <w:bookmarkStart w:id="4" w:name="_Toc239154815"/>
      <w:r w:rsidRPr="00B43AA1">
        <w:rPr>
          <w:rFonts w:hint="eastAsia"/>
          <w:sz w:val="24"/>
          <w:szCs w:val="24"/>
        </w:rPr>
        <w:lastRenderedPageBreak/>
        <w:t>模板版本历史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261"/>
        <w:gridCol w:w="861"/>
        <w:gridCol w:w="872"/>
        <w:gridCol w:w="872"/>
        <w:gridCol w:w="4298"/>
      </w:tblGrid>
      <w:tr w:rsidR="004E6F4D" w:rsidRPr="00B43AA1" w:rsidTr="00B43AA1">
        <w:trPr>
          <w:trHeight w:val="454"/>
          <w:jc w:val="center"/>
        </w:trPr>
        <w:tc>
          <w:tcPr>
            <w:tcW w:w="760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模板版本</w:t>
            </w:r>
          </w:p>
        </w:tc>
        <w:tc>
          <w:tcPr>
            <w:tcW w:w="655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修订日期</w:t>
            </w:r>
          </w:p>
        </w:tc>
        <w:tc>
          <w:tcPr>
            <w:tcW w:w="447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修订人</w:t>
            </w:r>
          </w:p>
        </w:tc>
        <w:tc>
          <w:tcPr>
            <w:tcW w:w="453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审核人</w:t>
            </w:r>
          </w:p>
        </w:tc>
        <w:tc>
          <w:tcPr>
            <w:tcW w:w="453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批准人</w:t>
            </w:r>
          </w:p>
        </w:tc>
        <w:tc>
          <w:tcPr>
            <w:tcW w:w="2232" w:type="pct"/>
            <w:shd w:val="clear" w:color="auto" w:fill="F2F2F2"/>
            <w:vAlign w:val="center"/>
            <w:hideMark/>
          </w:tcPr>
          <w:p w:rsidR="004E6F4D" w:rsidRPr="00B43AA1" w:rsidRDefault="004E6F4D" w:rsidP="00B43AA1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修订说明</w:t>
            </w:r>
          </w:p>
        </w:tc>
      </w:tr>
      <w:tr w:rsidR="004E6F4D" w:rsidRPr="00B43AA1" w:rsidTr="00B43AA1">
        <w:trPr>
          <w:trHeight w:val="340"/>
          <w:jc w:val="center"/>
        </w:trPr>
        <w:tc>
          <w:tcPr>
            <w:tcW w:w="760" w:type="pct"/>
            <w:shd w:val="clear" w:color="auto" w:fill="FFFFFF"/>
            <w:vAlign w:val="center"/>
            <w:hideMark/>
          </w:tcPr>
          <w:p w:rsidR="004E6F4D" w:rsidRPr="00B43AA1" w:rsidRDefault="004E6F4D" w:rsidP="00F5756C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B43AA1">
              <w:rPr>
                <w:rFonts w:ascii="Arial" w:hAnsi="Arial" w:cs="Arial"/>
                <w:b w:val="0"/>
                <w:sz w:val="21"/>
                <w:szCs w:val="21"/>
              </w:rPr>
              <w:t>V</w:t>
            </w:r>
            <w:r w:rsidR="00F5756C">
              <w:rPr>
                <w:rFonts w:ascii="Arial" w:hAnsi="Arial" w:cs="Arial" w:hint="eastAsia"/>
                <w:b w:val="0"/>
                <w:sz w:val="21"/>
                <w:szCs w:val="21"/>
              </w:rPr>
              <w:t>1</w:t>
            </w:r>
            <w:r w:rsidRPr="00B43AA1">
              <w:rPr>
                <w:rFonts w:ascii="Arial" w:hAnsi="Arial" w:cs="Arial" w:hint="eastAsia"/>
                <w:b w:val="0"/>
                <w:sz w:val="21"/>
                <w:szCs w:val="21"/>
              </w:rPr>
              <w:t>.</w:t>
            </w:r>
            <w:r w:rsidR="00F5756C">
              <w:rPr>
                <w:rFonts w:ascii="Arial" w:hAnsi="Arial" w:cs="Arial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655" w:type="pct"/>
            <w:shd w:val="clear" w:color="auto" w:fill="FFFFFF"/>
            <w:vAlign w:val="center"/>
            <w:hideMark/>
          </w:tcPr>
          <w:p w:rsidR="004E6F4D" w:rsidRPr="00B43AA1" w:rsidRDefault="00580384" w:rsidP="0058038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2018-1</w:t>
            </w:r>
            <w:r w:rsidR="00B93325">
              <w:rPr>
                <w:rFonts w:ascii="Arial" w:hAnsi="Arial" w:cs="Arial"/>
                <w:b w:val="0"/>
                <w:sz w:val="21"/>
                <w:szCs w:val="21"/>
              </w:rPr>
              <w:t>-2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2</w:t>
            </w:r>
          </w:p>
        </w:tc>
        <w:tc>
          <w:tcPr>
            <w:tcW w:w="447" w:type="pct"/>
            <w:shd w:val="clear" w:color="auto" w:fill="FFFFFF"/>
            <w:vAlign w:val="center"/>
            <w:hideMark/>
          </w:tcPr>
          <w:p w:rsidR="004E6F4D" w:rsidRPr="00B43AA1" w:rsidRDefault="00580384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 w:val="0"/>
                <w:sz w:val="21"/>
                <w:szCs w:val="21"/>
              </w:rPr>
              <w:t>潘祥</w:t>
            </w:r>
          </w:p>
        </w:tc>
        <w:tc>
          <w:tcPr>
            <w:tcW w:w="453" w:type="pct"/>
            <w:shd w:val="clear" w:color="auto" w:fill="FFFFFF"/>
            <w:vAlign w:val="center"/>
          </w:tcPr>
          <w:p w:rsidR="004E6F4D" w:rsidRPr="00B43AA1" w:rsidRDefault="004E6F4D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3" w:type="pct"/>
            <w:shd w:val="clear" w:color="auto" w:fill="FFFFFF"/>
            <w:vAlign w:val="center"/>
          </w:tcPr>
          <w:p w:rsidR="004E6F4D" w:rsidRPr="00B43AA1" w:rsidRDefault="004E6F4D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2" w:type="pct"/>
            <w:shd w:val="clear" w:color="auto" w:fill="FFFFFF"/>
            <w:vAlign w:val="center"/>
            <w:hideMark/>
          </w:tcPr>
          <w:p w:rsidR="004E6F4D" w:rsidRPr="00B43AA1" w:rsidRDefault="00B93325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 w:val="0"/>
                <w:sz w:val="21"/>
                <w:szCs w:val="21"/>
              </w:rPr>
              <w:t>初始创建</w:t>
            </w:r>
          </w:p>
        </w:tc>
      </w:tr>
      <w:tr w:rsidR="00F970A0" w:rsidRPr="00B43AA1" w:rsidTr="00B43AA1">
        <w:trPr>
          <w:trHeight w:val="340"/>
          <w:jc w:val="center"/>
        </w:trPr>
        <w:tc>
          <w:tcPr>
            <w:tcW w:w="760" w:type="pct"/>
            <w:shd w:val="clear" w:color="auto" w:fill="FFFFFF"/>
            <w:vAlign w:val="center"/>
            <w:hideMark/>
          </w:tcPr>
          <w:p w:rsidR="00F970A0" w:rsidRPr="00B43AA1" w:rsidRDefault="00F970A0" w:rsidP="00AC27CA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655" w:type="pct"/>
            <w:shd w:val="clear" w:color="auto" w:fill="FFFFFF"/>
            <w:vAlign w:val="center"/>
            <w:hideMark/>
          </w:tcPr>
          <w:p w:rsidR="00F970A0" w:rsidRDefault="00F970A0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vAlign w:val="center"/>
            <w:hideMark/>
          </w:tcPr>
          <w:p w:rsidR="00F970A0" w:rsidRDefault="00F970A0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3" w:type="pct"/>
            <w:shd w:val="clear" w:color="auto" w:fill="FFFFFF"/>
            <w:vAlign w:val="center"/>
          </w:tcPr>
          <w:p w:rsidR="00F970A0" w:rsidRPr="00B43AA1" w:rsidRDefault="00F970A0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3" w:type="pct"/>
            <w:shd w:val="clear" w:color="auto" w:fill="FFFFFF"/>
            <w:vAlign w:val="center"/>
          </w:tcPr>
          <w:p w:rsidR="00F970A0" w:rsidRPr="00B43AA1" w:rsidRDefault="00F970A0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2" w:type="pct"/>
            <w:shd w:val="clear" w:color="auto" w:fill="FFFFFF"/>
            <w:vAlign w:val="center"/>
            <w:hideMark/>
          </w:tcPr>
          <w:p w:rsidR="00F970A0" w:rsidRDefault="00F970A0" w:rsidP="00A012E4">
            <w:pPr>
              <w:pStyle w:val="ad"/>
              <w:jc w:val="both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</w:tbl>
    <w:p w:rsidR="004E6F4D" w:rsidRPr="00B43AA1" w:rsidRDefault="004E6F4D" w:rsidP="004E6F4D">
      <w:pPr>
        <w:pStyle w:val="ae"/>
        <w:ind w:firstLineChars="0" w:firstLine="0"/>
        <w:rPr>
          <w:rFonts w:ascii="Tahoma" w:hAnsi="Tahoma" w:cs="Tahoma"/>
          <w:b/>
          <w:szCs w:val="21"/>
        </w:rPr>
      </w:pPr>
      <w:r w:rsidRPr="00B43AA1">
        <w:rPr>
          <w:rFonts w:ascii="Tahoma" w:cs="Tahoma"/>
          <w:b/>
          <w:szCs w:val="21"/>
        </w:rPr>
        <w:t>模板说明：</w:t>
      </w:r>
    </w:p>
    <w:p w:rsidR="004E6F4D" w:rsidRPr="00B43AA1" w:rsidRDefault="004E6F4D" w:rsidP="00970D95">
      <w:pPr>
        <w:pStyle w:val="af"/>
        <w:numPr>
          <w:ilvl w:val="0"/>
          <w:numId w:val="3"/>
        </w:numPr>
        <w:spacing w:line="240" w:lineRule="auto"/>
        <w:ind w:firstLineChars="0"/>
        <w:rPr>
          <w:rFonts w:ascii="Tahoma" w:hAnsi="Tahoma" w:cs="Tahoma"/>
          <w:b w:val="0"/>
          <w:sz w:val="21"/>
          <w:szCs w:val="21"/>
        </w:rPr>
      </w:pPr>
      <w:r w:rsidRPr="00B43AA1">
        <w:rPr>
          <w:rFonts w:ascii="Tahoma" w:hAnsi="宋体" w:cs="Tahoma"/>
          <w:b w:val="0"/>
          <w:sz w:val="21"/>
          <w:szCs w:val="21"/>
        </w:rPr>
        <w:t>方针、过程、规程、规范、检查表等类型文件不使用模板版本历史，模板类型的文件使用模板版本历史</w:t>
      </w:r>
    </w:p>
    <w:p w:rsidR="004E6F4D" w:rsidRPr="00B43AA1" w:rsidRDefault="004E6F4D" w:rsidP="00970D95">
      <w:pPr>
        <w:pStyle w:val="af"/>
        <w:numPr>
          <w:ilvl w:val="0"/>
          <w:numId w:val="3"/>
        </w:numPr>
        <w:spacing w:line="240" w:lineRule="auto"/>
        <w:ind w:firstLineChars="0"/>
        <w:rPr>
          <w:rFonts w:ascii="Tahoma" w:hAnsi="Tahoma" w:cs="Tahoma"/>
          <w:b w:val="0"/>
          <w:sz w:val="21"/>
          <w:szCs w:val="21"/>
        </w:rPr>
      </w:pPr>
      <w:r w:rsidRPr="00B43AA1">
        <w:rPr>
          <w:rFonts w:ascii="Tahoma" w:hAnsi="宋体" w:cs="Tahoma"/>
          <w:b w:val="0"/>
          <w:sz w:val="21"/>
          <w:szCs w:val="21"/>
        </w:rPr>
        <w:t>模板类型的文件在具体项目使用时去掉模板版本历史，只保留文件</w:t>
      </w:r>
      <w:r w:rsidRPr="00B43AA1">
        <w:rPr>
          <w:rFonts w:ascii="Tahoma" w:hAnsi="宋体" w:cs="Tahoma" w:hint="eastAsia"/>
          <w:b w:val="0"/>
          <w:sz w:val="21"/>
          <w:szCs w:val="21"/>
        </w:rPr>
        <w:t>版本历史</w:t>
      </w:r>
    </w:p>
    <w:p w:rsidR="004E6F4D" w:rsidRPr="00B43AA1" w:rsidRDefault="004E6F4D" w:rsidP="00970D95">
      <w:pPr>
        <w:pStyle w:val="af"/>
        <w:numPr>
          <w:ilvl w:val="0"/>
          <w:numId w:val="3"/>
        </w:numPr>
        <w:spacing w:line="240" w:lineRule="auto"/>
        <w:ind w:left="426" w:firstLineChars="0" w:hanging="426"/>
        <w:rPr>
          <w:rFonts w:ascii="Tahoma" w:hAnsi="Tahoma" w:cs="Tahoma"/>
          <w:b w:val="0"/>
          <w:sz w:val="21"/>
          <w:szCs w:val="21"/>
        </w:rPr>
      </w:pPr>
      <w:r w:rsidRPr="00B43AA1">
        <w:rPr>
          <w:rFonts w:ascii="Tahoma" w:hAnsi="宋体" w:cs="Tahoma"/>
          <w:b w:val="0"/>
          <w:sz w:val="21"/>
          <w:szCs w:val="21"/>
        </w:rPr>
        <w:t>修订日期请一律使用</w:t>
      </w:r>
      <w:r w:rsidRPr="00B43AA1">
        <w:rPr>
          <w:rFonts w:ascii="Arial" w:hAnsi="Arial" w:cs="Arial"/>
          <w:b w:val="0"/>
          <w:sz w:val="21"/>
          <w:szCs w:val="21"/>
        </w:rPr>
        <w:t>yyyy-mm-dd</w:t>
      </w:r>
      <w:r w:rsidRPr="00B43AA1">
        <w:rPr>
          <w:rFonts w:ascii="Tahoma" w:hAnsi="宋体" w:cs="Tahoma"/>
          <w:b w:val="0"/>
          <w:sz w:val="21"/>
          <w:szCs w:val="21"/>
        </w:rPr>
        <w:t>格式</w:t>
      </w:r>
    </w:p>
    <w:p w:rsidR="007A35BD" w:rsidRPr="00B43AA1" w:rsidRDefault="007A35BD" w:rsidP="009E18E1">
      <w:pPr>
        <w:pStyle w:val="ad"/>
        <w:spacing w:afterLines="50" w:after="156"/>
        <w:jc w:val="center"/>
        <w:rPr>
          <w:sz w:val="24"/>
          <w:szCs w:val="24"/>
        </w:rPr>
      </w:pPr>
      <w:r w:rsidRPr="00B43AA1">
        <w:rPr>
          <w:rFonts w:hint="eastAsia"/>
          <w:sz w:val="24"/>
          <w:szCs w:val="24"/>
        </w:rPr>
        <w:t>文件版本历史</w:t>
      </w:r>
      <w:bookmarkEnd w:id="3"/>
      <w:bookmarkEnd w:id="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85"/>
        <w:gridCol w:w="876"/>
        <w:gridCol w:w="888"/>
        <w:gridCol w:w="888"/>
        <w:gridCol w:w="4311"/>
      </w:tblGrid>
      <w:tr w:rsidR="007A35BD" w:rsidRPr="00B43AA1" w:rsidTr="007C3382">
        <w:trPr>
          <w:trHeight w:val="454"/>
          <w:jc w:val="center"/>
        </w:trPr>
        <w:tc>
          <w:tcPr>
            <w:tcW w:w="768" w:type="pct"/>
            <w:shd w:val="clear" w:color="auto" w:fill="F2F2F2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文件版本</w:t>
            </w:r>
          </w:p>
        </w:tc>
        <w:tc>
          <w:tcPr>
            <w:tcW w:w="615" w:type="pct"/>
            <w:shd w:val="clear" w:color="auto" w:fill="F2F2F2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修订日期</w:t>
            </w:r>
          </w:p>
        </w:tc>
        <w:tc>
          <w:tcPr>
            <w:tcW w:w="455" w:type="pct"/>
            <w:shd w:val="clear" w:color="auto" w:fill="F2F2F2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修订人</w:t>
            </w:r>
          </w:p>
        </w:tc>
        <w:tc>
          <w:tcPr>
            <w:tcW w:w="461" w:type="pct"/>
            <w:shd w:val="clear" w:color="auto" w:fill="F2F2F2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审核人</w:t>
            </w:r>
          </w:p>
        </w:tc>
        <w:tc>
          <w:tcPr>
            <w:tcW w:w="461" w:type="pct"/>
            <w:shd w:val="clear" w:color="auto" w:fill="F2F2F2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批准人</w:t>
            </w:r>
          </w:p>
        </w:tc>
        <w:tc>
          <w:tcPr>
            <w:tcW w:w="2239" w:type="pct"/>
            <w:shd w:val="clear" w:color="auto" w:fill="F2F2F2"/>
            <w:vAlign w:val="center"/>
          </w:tcPr>
          <w:p w:rsidR="007A35BD" w:rsidRPr="00B43AA1" w:rsidRDefault="007A35BD" w:rsidP="00961A6F">
            <w:pPr>
              <w:pStyle w:val="ad"/>
              <w:jc w:val="center"/>
              <w:rPr>
                <w:b w:val="0"/>
                <w:sz w:val="21"/>
                <w:szCs w:val="21"/>
              </w:rPr>
            </w:pPr>
            <w:r w:rsidRPr="00B43AA1">
              <w:rPr>
                <w:rFonts w:hint="eastAsia"/>
                <w:b w:val="0"/>
                <w:sz w:val="21"/>
                <w:szCs w:val="21"/>
              </w:rPr>
              <w:t>修订说明</w:t>
            </w:r>
          </w:p>
        </w:tc>
      </w:tr>
      <w:tr w:rsidR="007A35BD" w:rsidRPr="00B43AA1" w:rsidTr="007C3382">
        <w:trPr>
          <w:trHeight w:val="340"/>
          <w:jc w:val="center"/>
        </w:trPr>
        <w:tc>
          <w:tcPr>
            <w:tcW w:w="768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9" w:type="pct"/>
            <w:shd w:val="clear" w:color="auto" w:fill="FFFFFF"/>
            <w:vAlign w:val="center"/>
          </w:tcPr>
          <w:p w:rsidR="007A35BD" w:rsidRPr="00B43AA1" w:rsidRDefault="007A35BD" w:rsidP="00961A6F">
            <w:pPr>
              <w:pStyle w:val="ad"/>
              <w:jc w:val="both"/>
              <w:rPr>
                <w:rFonts w:ascii="宋体" w:hAnsi="宋体" w:cs="Arial"/>
                <w:b w:val="0"/>
                <w:sz w:val="21"/>
                <w:szCs w:val="21"/>
              </w:rPr>
            </w:pPr>
          </w:p>
        </w:tc>
      </w:tr>
      <w:tr w:rsidR="007A35BD" w:rsidRPr="00B43AA1" w:rsidTr="007C3382">
        <w:trPr>
          <w:trHeight w:val="340"/>
          <w:jc w:val="center"/>
        </w:trPr>
        <w:tc>
          <w:tcPr>
            <w:tcW w:w="768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9" w:type="pct"/>
            <w:shd w:val="clear" w:color="auto" w:fill="FFFFFF"/>
            <w:vAlign w:val="center"/>
          </w:tcPr>
          <w:p w:rsidR="007A35BD" w:rsidRPr="00B43AA1" w:rsidRDefault="007A35BD" w:rsidP="00961A6F">
            <w:pPr>
              <w:pStyle w:val="ad"/>
              <w:jc w:val="both"/>
              <w:rPr>
                <w:rFonts w:ascii="宋体" w:hAnsi="宋体" w:cs="Arial"/>
                <w:b w:val="0"/>
                <w:sz w:val="21"/>
                <w:szCs w:val="21"/>
              </w:rPr>
            </w:pPr>
          </w:p>
        </w:tc>
      </w:tr>
      <w:tr w:rsidR="008E77CA" w:rsidRPr="00B43AA1" w:rsidTr="007C3382">
        <w:trPr>
          <w:trHeight w:val="340"/>
          <w:jc w:val="center"/>
        </w:trPr>
        <w:tc>
          <w:tcPr>
            <w:tcW w:w="768" w:type="pct"/>
            <w:shd w:val="clear" w:color="auto" w:fill="FFFFFF"/>
            <w:vAlign w:val="center"/>
          </w:tcPr>
          <w:p w:rsidR="008E77CA" w:rsidRPr="00B43AA1" w:rsidRDefault="008E77CA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:rsidR="008E77CA" w:rsidRPr="00B43AA1" w:rsidRDefault="008E77CA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5" w:type="pct"/>
            <w:shd w:val="clear" w:color="auto" w:fill="FFFFFF"/>
            <w:vAlign w:val="center"/>
          </w:tcPr>
          <w:p w:rsidR="008E77CA" w:rsidRPr="00B43AA1" w:rsidRDefault="008E77CA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8E77CA" w:rsidRPr="00B43AA1" w:rsidRDefault="008E77CA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8E77CA" w:rsidRPr="00B43AA1" w:rsidRDefault="008E77CA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9" w:type="pct"/>
            <w:shd w:val="clear" w:color="auto" w:fill="FFFFFF"/>
            <w:vAlign w:val="center"/>
          </w:tcPr>
          <w:p w:rsidR="008E77CA" w:rsidRPr="00B43AA1" w:rsidRDefault="008E77CA" w:rsidP="00644B56">
            <w:pPr>
              <w:pStyle w:val="ad"/>
              <w:jc w:val="both"/>
              <w:rPr>
                <w:rFonts w:ascii="宋体" w:hAnsi="宋体" w:cs="Arial"/>
                <w:b w:val="0"/>
                <w:sz w:val="21"/>
                <w:szCs w:val="21"/>
              </w:rPr>
            </w:pPr>
          </w:p>
        </w:tc>
      </w:tr>
      <w:tr w:rsidR="007A35BD" w:rsidRPr="00B43AA1" w:rsidTr="007C3382">
        <w:trPr>
          <w:trHeight w:val="340"/>
          <w:jc w:val="center"/>
        </w:trPr>
        <w:tc>
          <w:tcPr>
            <w:tcW w:w="768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55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461" w:type="pct"/>
            <w:shd w:val="clear" w:color="auto" w:fill="FFFFFF"/>
            <w:vAlign w:val="center"/>
          </w:tcPr>
          <w:p w:rsidR="007A35BD" w:rsidRPr="00B43AA1" w:rsidRDefault="007A35BD" w:rsidP="00632613">
            <w:pPr>
              <w:pStyle w:val="ad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  <w:tc>
          <w:tcPr>
            <w:tcW w:w="2239" w:type="pct"/>
            <w:shd w:val="clear" w:color="auto" w:fill="FFFFFF"/>
            <w:vAlign w:val="center"/>
          </w:tcPr>
          <w:p w:rsidR="007A35BD" w:rsidRPr="00B43AA1" w:rsidRDefault="007A35BD" w:rsidP="00961A6F">
            <w:pPr>
              <w:pStyle w:val="ad"/>
              <w:jc w:val="both"/>
              <w:rPr>
                <w:rFonts w:ascii="宋体" w:hAnsi="宋体" w:cs="Arial"/>
                <w:b w:val="0"/>
                <w:sz w:val="21"/>
                <w:szCs w:val="21"/>
              </w:rPr>
            </w:pPr>
          </w:p>
        </w:tc>
      </w:tr>
    </w:tbl>
    <w:p w:rsidR="007A35BD" w:rsidRDefault="007A35BD" w:rsidP="002A2BAC">
      <w:pPr>
        <w:ind w:firstLine="480"/>
      </w:pPr>
    </w:p>
    <w:p w:rsidR="007A35BD" w:rsidRPr="00552104" w:rsidRDefault="007A35BD" w:rsidP="002A2BAC">
      <w:pPr>
        <w:ind w:firstLine="480"/>
        <w:jc w:val="center"/>
        <w:rPr>
          <w:rFonts w:ascii="黑体" w:eastAsia="黑体"/>
          <w:b/>
          <w:sz w:val="44"/>
          <w:lang w:val="zh-CN"/>
        </w:rPr>
      </w:pPr>
      <w:r>
        <w:br w:type="page"/>
      </w:r>
      <w:bookmarkStart w:id="5" w:name="_Toc239151924"/>
      <w:bookmarkStart w:id="6" w:name="_Toc239154816"/>
      <w:r w:rsidRPr="00552104">
        <w:rPr>
          <w:rFonts w:ascii="黑体" w:eastAsia="黑体" w:hint="eastAsia"/>
          <w:b/>
          <w:sz w:val="44"/>
          <w:lang w:val="zh-CN"/>
        </w:rPr>
        <w:lastRenderedPageBreak/>
        <w:t>目 录</w:t>
      </w:r>
      <w:bookmarkEnd w:id="5"/>
      <w:bookmarkEnd w:id="6"/>
    </w:p>
    <w:p w:rsidR="001D6918" w:rsidRDefault="00525DBF">
      <w:pPr>
        <w:pStyle w:val="11"/>
        <w:tabs>
          <w:tab w:val="left" w:pos="1050"/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1F027F">
        <w:instrText xml:space="preserve"> TOC \o "1-3" \u </w:instrText>
      </w:r>
      <w:r>
        <w:fldChar w:fldCharType="separate"/>
      </w:r>
      <w:r w:rsidR="001D6918">
        <w:rPr>
          <w:noProof/>
        </w:rPr>
        <w:t>1</w:t>
      </w:r>
      <w:r w:rsidR="001D6918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1D6918">
        <w:rPr>
          <w:noProof/>
        </w:rPr>
        <w:t>引言</w:t>
      </w:r>
      <w:r w:rsidR="001D6918">
        <w:rPr>
          <w:noProof/>
        </w:rPr>
        <w:tab/>
      </w:r>
      <w:r w:rsidR="001D6918">
        <w:rPr>
          <w:noProof/>
        </w:rPr>
        <w:fldChar w:fldCharType="begin"/>
      </w:r>
      <w:r w:rsidR="001D6918">
        <w:rPr>
          <w:noProof/>
        </w:rPr>
        <w:instrText xml:space="preserve"> PAGEREF _Toc508726100 \h </w:instrText>
      </w:r>
      <w:r w:rsidR="001D6918">
        <w:rPr>
          <w:noProof/>
        </w:rPr>
      </w:r>
      <w:r w:rsidR="001D6918">
        <w:rPr>
          <w:noProof/>
        </w:rPr>
        <w:fldChar w:fldCharType="separate"/>
      </w:r>
      <w:r w:rsidR="001D6918">
        <w:rPr>
          <w:noProof/>
        </w:rPr>
        <w:t>1</w:t>
      </w:r>
      <w:r w:rsidR="001D6918"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术语和缩写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918" w:rsidRDefault="001D6918">
      <w:pPr>
        <w:pStyle w:val="11"/>
        <w:tabs>
          <w:tab w:val="left" w:pos="1050"/>
          <w:tab w:val="right" w:leader="dot" w:pos="9628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油田信息服务平台搜索服务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服务分类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查询类接口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操作类接口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上传下载类接口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推送类接口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功能流程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服务调用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错误响应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47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IndexerService</w:t>
      </w:r>
      <w:r>
        <w:rPr>
          <w:noProof/>
        </w:rPr>
        <w:t>索引数据服务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代码设计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7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6918" w:rsidRDefault="001D6918">
      <w:pPr>
        <w:pStyle w:val="22"/>
        <w:tabs>
          <w:tab w:val="left" w:pos="1680"/>
          <w:tab w:val="right" w:leader="dot" w:pos="9628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BlockRequest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TabGroupRequest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BlockBase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UserInfoRequest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TopicResult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TabResult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TopicSearchType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AnaResult4HotTopic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01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2.4.9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ServiceInfo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2.4.10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IPKSPrincipal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21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IPKSRole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IPKSIdentity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TreeItem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SearchSourceFilter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PKSKeyValuePairOfStringAndObject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D6918" w:rsidRDefault="001D6918">
      <w:pPr>
        <w:pStyle w:val="32"/>
        <w:tabs>
          <w:tab w:val="left" w:pos="2130"/>
          <w:tab w:val="right" w:leader="dot" w:pos="9628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2.4.16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SearchGroupRules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_Toc508726135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B60D9" w:rsidRDefault="00525DBF" w:rsidP="002A2BAC">
      <w:pPr>
        <w:ind w:firstLine="480"/>
        <w:sectPr w:rsidR="000B60D9" w:rsidSect="00D600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7A35BD" w:rsidRPr="002A2BAC" w:rsidRDefault="00CA14C4" w:rsidP="0057321C">
      <w:pPr>
        <w:pStyle w:val="1"/>
      </w:pPr>
      <w:bookmarkStart w:id="7" w:name="_Toc508726100"/>
      <w:r w:rsidRPr="002A2BAC">
        <w:rPr>
          <w:rFonts w:hint="eastAsia"/>
        </w:rPr>
        <w:lastRenderedPageBreak/>
        <w:t>引言</w:t>
      </w:r>
      <w:bookmarkEnd w:id="7"/>
    </w:p>
    <w:p w:rsidR="007A35BD" w:rsidRDefault="00CA14C4" w:rsidP="0029168D">
      <w:pPr>
        <w:pStyle w:val="20"/>
      </w:pPr>
      <w:bookmarkStart w:id="8" w:name="_Toc239151926"/>
      <w:bookmarkStart w:id="9" w:name="_Toc508726101"/>
      <w:r>
        <w:rPr>
          <w:rFonts w:hint="eastAsia"/>
        </w:rPr>
        <w:t>文档</w:t>
      </w:r>
      <w:r w:rsidR="007A35BD">
        <w:rPr>
          <w:rFonts w:hint="eastAsia"/>
        </w:rPr>
        <w:t>目的</w:t>
      </w:r>
      <w:bookmarkEnd w:id="8"/>
      <w:bookmarkEnd w:id="9"/>
    </w:p>
    <w:p w:rsidR="007A35BD" w:rsidRPr="00B43AA1" w:rsidRDefault="007A18E3" w:rsidP="00B43AA1">
      <w:pPr>
        <w:ind w:left="420" w:firstLineChars="0" w:firstLine="0"/>
      </w:pPr>
      <w:r>
        <w:rPr>
          <w:rFonts w:ascii="宋体" w:hAnsi="宋体" w:hint="eastAsia"/>
        </w:rPr>
        <w:t xml:space="preserve">    </w:t>
      </w:r>
      <w:r w:rsidR="00A70959" w:rsidRPr="00A70959">
        <w:rPr>
          <w:rFonts w:ascii="宋体" w:hAnsi="宋体" w:hint="eastAsia"/>
        </w:rPr>
        <w:t>编写本说明书是为了明确并细化</w:t>
      </w:r>
      <w:r w:rsidR="0090638C">
        <w:rPr>
          <w:rFonts w:ascii="宋体" w:hAnsi="宋体" w:hint="eastAsia"/>
        </w:rPr>
        <w:t>油田信息服务平台主题与场景搜索引擎</w:t>
      </w:r>
      <w:r w:rsidR="00A70959" w:rsidRPr="00A70959">
        <w:rPr>
          <w:rFonts w:ascii="宋体" w:hAnsi="宋体" w:hint="eastAsia"/>
        </w:rPr>
        <w:t>系统的设计方案，以及系统代码设计时应遵循的规程和要求等，并作为本系统开发和维护的参考文档。本说明书的读者对象为项目管理者、项目设计开发者和项目验收者。</w:t>
      </w:r>
    </w:p>
    <w:p w:rsidR="00CA14C4" w:rsidRDefault="00CA14C4" w:rsidP="00CA14C4">
      <w:pPr>
        <w:pStyle w:val="20"/>
        <w:rPr>
          <w:lang w:eastAsia="zh-CN"/>
        </w:rPr>
      </w:pPr>
      <w:bookmarkStart w:id="10" w:name="_Toc508726102"/>
      <w:r>
        <w:rPr>
          <w:rFonts w:hint="eastAsia"/>
        </w:rPr>
        <w:t>术语和缩写</w:t>
      </w:r>
      <w:bookmarkEnd w:id="10"/>
    </w:p>
    <w:p w:rsidR="00F5756C" w:rsidRPr="00F5756C" w:rsidRDefault="00F5756C" w:rsidP="00F5756C">
      <w:pPr>
        <w:pStyle w:val="af5"/>
        <w:ind w:firstLineChars="0" w:firstLine="0"/>
        <w:rPr>
          <w:lang w:val="x-none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80384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80384"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3202"/>
        <w:gridCol w:w="4679"/>
      </w:tblGrid>
      <w:tr w:rsidR="00B43AA1" w:rsidRPr="008E51F6" w:rsidTr="00A37559">
        <w:trPr>
          <w:trHeight w:val="454"/>
        </w:trPr>
        <w:tc>
          <w:tcPr>
            <w:tcW w:w="907" w:type="pct"/>
            <w:shd w:val="clear" w:color="auto" w:fill="F2F2F2"/>
            <w:vAlign w:val="center"/>
          </w:tcPr>
          <w:p w:rsidR="00B43AA1" w:rsidRPr="008E51F6" w:rsidRDefault="00B43AA1" w:rsidP="00A37559">
            <w:pPr>
              <w:pStyle w:val="a3"/>
              <w:ind w:firstLineChars="0" w:firstLine="0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 w:rsidRPr="008E51F6">
              <w:rPr>
                <w:rFonts w:ascii="宋体" w:hAnsi="宋体" w:hint="eastAsia"/>
                <w:sz w:val="21"/>
                <w:szCs w:val="21"/>
                <w:lang w:val="en-GB"/>
              </w:rPr>
              <w:t>名称/缩写</w:t>
            </w:r>
          </w:p>
        </w:tc>
        <w:tc>
          <w:tcPr>
            <w:tcW w:w="1663" w:type="pct"/>
            <w:shd w:val="clear" w:color="auto" w:fill="F2F2F2"/>
            <w:vAlign w:val="center"/>
          </w:tcPr>
          <w:p w:rsidR="00B43AA1" w:rsidRPr="008E51F6" w:rsidRDefault="00B43AA1" w:rsidP="00A37559">
            <w:pPr>
              <w:pStyle w:val="a3"/>
              <w:ind w:firstLineChars="0" w:firstLine="0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 w:rsidRPr="008E51F6">
              <w:rPr>
                <w:rFonts w:ascii="宋体" w:hAnsi="宋体" w:hint="eastAsia"/>
                <w:sz w:val="21"/>
                <w:szCs w:val="21"/>
                <w:lang w:val="en-GB"/>
              </w:rPr>
              <w:t>英文全称</w:t>
            </w:r>
          </w:p>
        </w:tc>
        <w:tc>
          <w:tcPr>
            <w:tcW w:w="2430" w:type="pct"/>
            <w:shd w:val="clear" w:color="auto" w:fill="F2F2F2"/>
            <w:vAlign w:val="center"/>
          </w:tcPr>
          <w:p w:rsidR="00B43AA1" w:rsidRPr="008E51F6" w:rsidRDefault="00B43AA1" w:rsidP="00A37559">
            <w:pPr>
              <w:pStyle w:val="a3"/>
              <w:ind w:firstLineChars="0" w:firstLine="0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 w:rsidRPr="008E51F6">
              <w:rPr>
                <w:rFonts w:ascii="宋体" w:hAnsi="宋体" w:hint="eastAsia"/>
                <w:sz w:val="21"/>
                <w:szCs w:val="21"/>
                <w:lang w:val="en-GB"/>
              </w:rPr>
              <w:t>中文解释</w:t>
            </w:r>
          </w:p>
        </w:tc>
      </w:tr>
      <w:tr w:rsidR="00B43AA1" w:rsidRPr="008E51F6" w:rsidTr="00A37559">
        <w:trPr>
          <w:trHeight w:val="340"/>
        </w:trPr>
        <w:tc>
          <w:tcPr>
            <w:tcW w:w="907" w:type="pct"/>
            <w:shd w:val="clear" w:color="auto" w:fill="FFFFFF"/>
          </w:tcPr>
          <w:p w:rsidR="00B43AA1" w:rsidRPr="008E51F6" w:rsidRDefault="0090638C" w:rsidP="008933DE">
            <w:pPr>
              <w:pStyle w:val="a3"/>
              <w:ind w:firstLineChars="0" w:firstLine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</w:rPr>
              <w:t>ES</w:t>
            </w:r>
          </w:p>
        </w:tc>
        <w:tc>
          <w:tcPr>
            <w:tcW w:w="1663" w:type="pct"/>
            <w:shd w:val="clear" w:color="auto" w:fill="FFFFFF"/>
          </w:tcPr>
          <w:p w:rsidR="00B43AA1" w:rsidRPr="008E51F6" w:rsidRDefault="0090638C" w:rsidP="00A37559">
            <w:pPr>
              <w:pStyle w:val="a3"/>
              <w:ind w:firstLineChars="0" w:firstLine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Elastic Search</w:t>
            </w:r>
          </w:p>
        </w:tc>
        <w:tc>
          <w:tcPr>
            <w:tcW w:w="2430" w:type="pct"/>
            <w:shd w:val="clear" w:color="auto" w:fill="FFFFFF"/>
          </w:tcPr>
          <w:p w:rsidR="00B43AA1" w:rsidRPr="008E51F6" w:rsidRDefault="0090638C" w:rsidP="0090638C">
            <w:pPr>
              <w:pStyle w:val="a5"/>
              <w:spacing w:line="240" w:lineRule="auto"/>
              <w:ind w:firstLineChars="0" w:firstLine="0"/>
              <w:rPr>
                <w:rFonts w:cs="Arial"/>
                <w:sz w:val="21"/>
                <w:szCs w:val="21"/>
                <w:lang w:val="en-GB"/>
              </w:rPr>
            </w:pPr>
            <w:r w:rsidRPr="0090638C">
              <w:rPr>
                <w:rFonts w:cs="Arial" w:hint="eastAsia"/>
                <w:sz w:val="21"/>
                <w:szCs w:val="21"/>
                <w:lang w:val="en-GB"/>
              </w:rPr>
              <w:t>一个分布式多用户能力的全文企业级搜索引擎</w:t>
            </w:r>
          </w:p>
        </w:tc>
      </w:tr>
      <w:tr w:rsidR="00B43AA1" w:rsidRPr="008E51F6" w:rsidTr="00A37559">
        <w:trPr>
          <w:trHeight w:val="340"/>
        </w:trPr>
        <w:tc>
          <w:tcPr>
            <w:tcW w:w="907" w:type="pct"/>
            <w:shd w:val="clear" w:color="auto" w:fill="FFFFFF"/>
          </w:tcPr>
          <w:p w:rsidR="00B43AA1" w:rsidRPr="008E51F6" w:rsidRDefault="008933DE" w:rsidP="008933DE">
            <w:pPr>
              <w:pStyle w:val="a3"/>
              <w:ind w:firstLineChars="0" w:firstLine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</w:rPr>
              <w:t>WebAPI</w:t>
            </w:r>
          </w:p>
        </w:tc>
        <w:tc>
          <w:tcPr>
            <w:tcW w:w="1663" w:type="pct"/>
            <w:shd w:val="clear" w:color="auto" w:fill="FFFFFF"/>
          </w:tcPr>
          <w:p w:rsidR="00B43AA1" w:rsidRPr="008E51F6" w:rsidRDefault="008933DE" w:rsidP="00A37559">
            <w:pPr>
              <w:pStyle w:val="a3"/>
              <w:ind w:firstLineChars="0" w:firstLine="0"/>
              <w:rPr>
                <w:rFonts w:cs="Arial"/>
                <w:sz w:val="21"/>
                <w:szCs w:val="21"/>
              </w:rPr>
            </w:pPr>
            <w:r w:rsidRPr="008933DE">
              <w:rPr>
                <w:rFonts w:cs="Arial"/>
                <w:sz w:val="21"/>
                <w:szCs w:val="21"/>
              </w:rPr>
              <w:t>Web</w:t>
            </w:r>
            <w:r w:rsidRPr="008933DE">
              <w:rPr>
                <w:rFonts w:cs="Arial" w:hint="eastAsia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sz w:val="21"/>
                <w:szCs w:val="21"/>
              </w:rPr>
              <w:t>Application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 w:rsidRPr="008933DE">
              <w:rPr>
                <w:rFonts w:cs="Arial"/>
                <w:sz w:val="21"/>
                <w:szCs w:val="21"/>
              </w:rPr>
              <w:t>Programming Interface</w:t>
            </w:r>
          </w:p>
        </w:tc>
        <w:tc>
          <w:tcPr>
            <w:tcW w:w="2430" w:type="pct"/>
            <w:shd w:val="clear" w:color="auto" w:fill="FFFFFF"/>
          </w:tcPr>
          <w:p w:rsidR="00B43AA1" w:rsidRPr="008E51F6" w:rsidRDefault="008933DE" w:rsidP="008933DE">
            <w:pPr>
              <w:pStyle w:val="a5"/>
              <w:spacing w:line="240" w:lineRule="auto"/>
              <w:ind w:firstLineChars="0" w:firstLine="0"/>
              <w:rPr>
                <w:rFonts w:cs="Arial"/>
                <w:sz w:val="21"/>
                <w:szCs w:val="21"/>
                <w:lang w:val="en-GB"/>
              </w:rPr>
            </w:pPr>
            <w:r w:rsidRPr="008933DE">
              <w:rPr>
                <w:rFonts w:cs="Arial" w:hint="eastAsia"/>
                <w:sz w:val="21"/>
                <w:szCs w:val="21"/>
                <w:lang w:val="en-GB"/>
              </w:rPr>
              <w:t>网络应用程序接口。网络应用通过</w:t>
            </w:r>
            <w:r w:rsidRPr="008933DE">
              <w:rPr>
                <w:rFonts w:cs="Arial" w:hint="eastAsia"/>
                <w:sz w:val="21"/>
                <w:szCs w:val="21"/>
                <w:lang w:val="en-GB"/>
              </w:rPr>
              <w:t>API</w:t>
            </w:r>
            <w:r w:rsidRPr="008933DE">
              <w:rPr>
                <w:rFonts w:cs="Arial" w:hint="eastAsia"/>
                <w:sz w:val="21"/>
                <w:szCs w:val="21"/>
                <w:lang w:val="en-GB"/>
              </w:rPr>
              <w:t>接口，可以实现存储服务、消息服务、计算服务等能力，利用这些能力可以进行开发出强大功能的</w:t>
            </w:r>
            <w:r>
              <w:rPr>
                <w:rFonts w:cs="Arial" w:hint="eastAsia"/>
                <w:sz w:val="21"/>
                <w:szCs w:val="21"/>
                <w:lang w:val="en-GB"/>
              </w:rPr>
              <w:t>W</w:t>
            </w:r>
            <w:r w:rsidRPr="008933DE">
              <w:rPr>
                <w:rFonts w:cs="Arial" w:hint="eastAsia"/>
                <w:sz w:val="21"/>
                <w:szCs w:val="21"/>
                <w:lang w:val="en-GB"/>
              </w:rPr>
              <w:t>eb</w:t>
            </w:r>
            <w:r w:rsidRPr="008933DE">
              <w:rPr>
                <w:rFonts w:cs="Arial" w:hint="eastAsia"/>
                <w:sz w:val="21"/>
                <w:szCs w:val="21"/>
                <w:lang w:val="en-GB"/>
              </w:rPr>
              <w:t>应用。</w:t>
            </w:r>
          </w:p>
        </w:tc>
      </w:tr>
      <w:tr w:rsidR="008933DE" w:rsidRPr="008E51F6" w:rsidTr="00A37559">
        <w:trPr>
          <w:trHeight w:val="340"/>
        </w:trPr>
        <w:tc>
          <w:tcPr>
            <w:tcW w:w="907" w:type="pct"/>
            <w:shd w:val="clear" w:color="auto" w:fill="FFFFFF"/>
          </w:tcPr>
          <w:p w:rsidR="008933DE" w:rsidRDefault="008933DE" w:rsidP="008933DE">
            <w:pPr>
              <w:pStyle w:val="a3"/>
              <w:ind w:firstLineChars="0" w:firstLine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</w:rPr>
              <w:t>REST</w:t>
            </w:r>
          </w:p>
        </w:tc>
        <w:tc>
          <w:tcPr>
            <w:tcW w:w="1663" w:type="pct"/>
            <w:shd w:val="clear" w:color="auto" w:fill="FFFFFF"/>
          </w:tcPr>
          <w:p w:rsidR="008933DE" w:rsidRPr="008933DE" w:rsidRDefault="008933DE" w:rsidP="00A37559">
            <w:pPr>
              <w:pStyle w:val="a3"/>
              <w:ind w:firstLineChars="0" w:firstLine="0"/>
              <w:rPr>
                <w:rFonts w:cs="Arial"/>
                <w:sz w:val="21"/>
                <w:szCs w:val="21"/>
              </w:rPr>
            </w:pPr>
            <w:r w:rsidRPr="008933DE">
              <w:rPr>
                <w:rFonts w:cs="Arial"/>
                <w:sz w:val="21"/>
                <w:szCs w:val="21"/>
              </w:rPr>
              <w:t>Resource Representational State Transfer</w:t>
            </w:r>
          </w:p>
        </w:tc>
        <w:tc>
          <w:tcPr>
            <w:tcW w:w="2430" w:type="pct"/>
            <w:shd w:val="clear" w:color="auto" w:fill="FFFFFF"/>
          </w:tcPr>
          <w:p w:rsidR="008933DE" w:rsidRPr="008933DE" w:rsidRDefault="008933DE" w:rsidP="008933DE">
            <w:pPr>
              <w:pStyle w:val="a5"/>
              <w:spacing w:line="240" w:lineRule="auto"/>
              <w:ind w:firstLineChars="0" w:firstLine="0"/>
              <w:rPr>
                <w:rFonts w:cs="Arial"/>
                <w:sz w:val="21"/>
                <w:szCs w:val="21"/>
                <w:lang w:val="en-GB"/>
              </w:rPr>
            </w:pPr>
            <w:r w:rsidRPr="008933DE">
              <w:rPr>
                <w:rFonts w:cs="Arial" w:hint="eastAsia"/>
                <w:sz w:val="21"/>
                <w:szCs w:val="21"/>
                <w:lang w:val="en-GB"/>
              </w:rPr>
              <w:t>资源在网络中以某种表现形式进行状态转移</w:t>
            </w:r>
            <w:r>
              <w:rPr>
                <w:rFonts w:cs="Arial" w:hint="eastAsia"/>
                <w:sz w:val="21"/>
                <w:szCs w:val="21"/>
                <w:lang w:val="en-GB"/>
              </w:rPr>
              <w:t>。</w:t>
            </w:r>
            <w:r w:rsidRPr="008933DE">
              <w:rPr>
                <w:rFonts w:cs="Arial" w:hint="eastAsia"/>
                <w:sz w:val="21"/>
                <w:szCs w:val="21"/>
                <w:lang w:val="en-GB"/>
              </w:rPr>
              <w:t>它是一种针对网络应用的设计和开发方式，可以降低开发的复杂性，提高系统的可伸缩性</w:t>
            </w:r>
          </w:p>
        </w:tc>
      </w:tr>
      <w:tr w:rsidR="00B43AA1" w:rsidRPr="008E51F6" w:rsidTr="00A37559">
        <w:trPr>
          <w:trHeight w:val="340"/>
        </w:trPr>
        <w:tc>
          <w:tcPr>
            <w:tcW w:w="907" w:type="pct"/>
            <w:shd w:val="clear" w:color="auto" w:fill="FFFFFF"/>
          </w:tcPr>
          <w:p w:rsidR="00B43AA1" w:rsidRPr="008E51F6" w:rsidRDefault="008933DE" w:rsidP="008933DE">
            <w:pPr>
              <w:pStyle w:val="a3"/>
              <w:ind w:firstLineChars="0" w:firstLine="0"/>
              <w:rPr>
                <w:rFonts w:cs="Arial"/>
                <w:bCs/>
                <w:sz w:val="21"/>
                <w:szCs w:val="21"/>
              </w:rPr>
            </w:pPr>
            <w:r w:rsidRPr="008933DE">
              <w:rPr>
                <w:rFonts w:cs="Arial"/>
                <w:bCs/>
                <w:sz w:val="21"/>
                <w:szCs w:val="21"/>
              </w:rPr>
              <w:t>RESTful</w:t>
            </w:r>
            <w:r>
              <w:rPr>
                <w:rFonts w:cs="Arial"/>
                <w:bCs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bCs/>
                <w:sz w:val="21"/>
                <w:szCs w:val="21"/>
              </w:rPr>
              <w:t>API</w:t>
            </w:r>
          </w:p>
        </w:tc>
        <w:tc>
          <w:tcPr>
            <w:tcW w:w="1663" w:type="pct"/>
            <w:shd w:val="clear" w:color="auto" w:fill="FFFFFF"/>
          </w:tcPr>
          <w:p w:rsidR="00B43AA1" w:rsidRPr="008E51F6" w:rsidRDefault="00B43AA1" w:rsidP="00A37559">
            <w:pPr>
              <w:pStyle w:val="a3"/>
              <w:ind w:firstLineChars="0" w:firstLine="0"/>
              <w:rPr>
                <w:rFonts w:cs="Arial"/>
                <w:sz w:val="21"/>
                <w:szCs w:val="21"/>
              </w:rPr>
            </w:pPr>
          </w:p>
        </w:tc>
        <w:tc>
          <w:tcPr>
            <w:tcW w:w="2430" w:type="pct"/>
            <w:shd w:val="clear" w:color="auto" w:fill="FFFFFF"/>
          </w:tcPr>
          <w:p w:rsidR="00B43AA1" w:rsidRDefault="008933DE" w:rsidP="008933DE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1"/>
                <w:szCs w:val="21"/>
              </w:rPr>
            </w:pPr>
            <w:r w:rsidRPr="008933DE">
              <w:rPr>
                <w:rFonts w:cs="Arial" w:hint="eastAsia"/>
                <w:sz w:val="21"/>
                <w:szCs w:val="21"/>
              </w:rPr>
              <w:t>REST</w:t>
            </w:r>
            <w:r>
              <w:rPr>
                <w:rFonts w:cs="Arial" w:hint="eastAsia"/>
                <w:sz w:val="21"/>
                <w:szCs w:val="21"/>
              </w:rPr>
              <w:t>架构</w:t>
            </w:r>
            <w:r w:rsidRPr="008933DE">
              <w:rPr>
                <w:rFonts w:cs="Arial" w:hint="eastAsia"/>
                <w:sz w:val="21"/>
                <w:szCs w:val="21"/>
              </w:rPr>
              <w:t>风格的网络接口</w:t>
            </w:r>
            <w:r>
              <w:rPr>
                <w:rFonts w:cs="Arial" w:hint="eastAsia"/>
                <w:sz w:val="21"/>
                <w:szCs w:val="21"/>
              </w:rPr>
              <w:t>。</w:t>
            </w:r>
          </w:p>
          <w:p w:rsidR="009E3A5C" w:rsidRPr="009E3A5C" w:rsidRDefault="009E3A5C" w:rsidP="009E3A5C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0"/>
                <w:szCs w:val="21"/>
              </w:rPr>
            </w:pPr>
            <w:r w:rsidRPr="009E3A5C">
              <w:rPr>
                <w:rFonts w:cs="Arial" w:hint="eastAsia"/>
                <w:sz w:val="20"/>
                <w:szCs w:val="21"/>
              </w:rPr>
              <w:t>即通过</w:t>
            </w:r>
            <w:r w:rsidRPr="009E3A5C">
              <w:rPr>
                <w:rFonts w:cs="Arial" w:hint="eastAsia"/>
                <w:sz w:val="20"/>
                <w:szCs w:val="21"/>
              </w:rPr>
              <w:t>HTTP</w:t>
            </w:r>
            <w:r w:rsidRPr="009E3A5C">
              <w:rPr>
                <w:rFonts w:cs="Arial" w:hint="eastAsia"/>
                <w:sz w:val="20"/>
                <w:szCs w:val="21"/>
              </w:rPr>
              <w:t>动词来实现资源的状态扭转：</w:t>
            </w:r>
          </w:p>
          <w:p w:rsidR="009E3A5C" w:rsidRPr="009E3A5C" w:rsidRDefault="009E3A5C" w:rsidP="009E3A5C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0"/>
                <w:szCs w:val="21"/>
              </w:rPr>
            </w:pPr>
            <w:r w:rsidRPr="009E3A5C">
              <w:rPr>
                <w:rFonts w:cs="Arial" w:hint="eastAsia"/>
                <w:sz w:val="20"/>
                <w:szCs w:val="21"/>
              </w:rPr>
              <w:t xml:space="preserve">GET    </w:t>
            </w:r>
            <w:r w:rsidRPr="009E3A5C">
              <w:rPr>
                <w:rFonts w:cs="Arial" w:hint="eastAsia"/>
                <w:sz w:val="20"/>
                <w:szCs w:val="21"/>
              </w:rPr>
              <w:t>用来获取资源，</w:t>
            </w:r>
          </w:p>
          <w:p w:rsidR="009E3A5C" w:rsidRPr="009E3A5C" w:rsidRDefault="009E3A5C" w:rsidP="009E3A5C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0"/>
                <w:szCs w:val="21"/>
              </w:rPr>
            </w:pPr>
            <w:r w:rsidRPr="009E3A5C">
              <w:rPr>
                <w:rFonts w:cs="Arial" w:hint="eastAsia"/>
                <w:sz w:val="20"/>
                <w:szCs w:val="21"/>
              </w:rPr>
              <w:t xml:space="preserve">POST  </w:t>
            </w:r>
            <w:r w:rsidRPr="009E3A5C">
              <w:rPr>
                <w:rFonts w:cs="Arial" w:hint="eastAsia"/>
                <w:sz w:val="20"/>
                <w:szCs w:val="21"/>
              </w:rPr>
              <w:t>用来新建资源（也可以用于更新资源），</w:t>
            </w:r>
          </w:p>
          <w:p w:rsidR="009E3A5C" w:rsidRPr="009E3A5C" w:rsidRDefault="009E3A5C" w:rsidP="009E3A5C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0"/>
                <w:szCs w:val="21"/>
              </w:rPr>
            </w:pPr>
            <w:r w:rsidRPr="009E3A5C">
              <w:rPr>
                <w:rFonts w:cs="Arial" w:hint="eastAsia"/>
                <w:sz w:val="20"/>
                <w:szCs w:val="21"/>
              </w:rPr>
              <w:t xml:space="preserve">PUT    </w:t>
            </w:r>
            <w:r w:rsidRPr="009E3A5C">
              <w:rPr>
                <w:rFonts w:cs="Arial" w:hint="eastAsia"/>
                <w:sz w:val="20"/>
                <w:szCs w:val="21"/>
              </w:rPr>
              <w:t>用来更新资源，</w:t>
            </w:r>
          </w:p>
          <w:p w:rsidR="009E3A5C" w:rsidRPr="008E51F6" w:rsidRDefault="009E3A5C" w:rsidP="009E3A5C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1"/>
                <w:szCs w:val="21"/>
              </w:rPr>
            </w:pPr>
            <w:r w:rsidRPr="009E3A5C">
              <w:rPr>
                <w:rFonts w:cs="Arial" w:hint="eastAsia"/>
                <w:sz w:val="20"/>
                <w:szCs w:val="21"/>
              </w:rPr>
              <w:t xml:space="preserve">DELETE  </w:t>
            </w:r>
            <w:r w:rsidRPr="009E3A5C">
              <w:rPr>
                <w:rFonts w:cs="Arial" w:hint="eastAsia"/>
                <w:sz w:val="20"/>
                <w:szCs w:val="21"/>
              </w:rPr>
              <w:t>用来删除资源。</w:t>
            </w:r>
          </w:p>
        </w:tc>
      </w:tr>
      <w:tr w:rsidR="000A1895" w:rsidRPr="008E51F6" w:rsidTr="00A37559">
        <w:trPr>
          <w:trHeight w:val="340"/>
        </w:trPr>
        <w:tc>
          <w:tcPr>
            <w:tcW w:w="907" w:type="pct"/>
            <w:shd w:val="clear" w:color="auto" w:fill="FFFFFF"/>
          </w:tcPr>
          <w:p w:rsidR="000A1895" w:rsidRPr="008933DE" w:rsidRDefault="000A1895" w:rsidP="008933DE">
            <w:pPr>
              <w:pStyle w:val="a3"/>
              <w:ind w:firstLineChars="0" w:firstLine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</w:rPr>
              <w:t>JSON</w:t>
            </w:r>
          </w:p>
        </w:tc>
        <w:tc>
          <w:tcPr>
            <w:tcW w:w="1663" w:type="pct"/>
            <w:shd w:val="clear" w:color="auto" w:fill="FFFFFF"/>
          </w:tcPr>
          <w:p w:rsidR="000A1895" w:rsidRPr="008E51F6" w:rsidRDefault="000A1895" w:rsidP="00A37559">
            <w:pPr>
              <w:pStyle w:val="a3"/>
              <w:ind w:firstLineChars="0" w:firstLine="0"/>
              <w:rPr>
                <w:rFonts w:cs="Arial"/>
                <w:sz w:val="21"/>
                <w:szCs w:val="21"/>
              </w:rPr>
            </w:pPr>
            <w:r w:rsidRPr="000A1895">
              <w:rPr>
                <w:rFonts w:cs="Arial"/>
                <w:sz w:val="21"/>
                <w:szCs w:val="21"/>
              </w:rPr>
              <w:t>JavaScript Object Notation</w:t>
            </w:r>
          </w:p>
        </w:tc>
        <w:tc>
          <w:tcPr>
            <w:tcW w:w="2430" w:type="pct"/>
            <w:shd w:val="clear" w:color="auto" w:fill="FFFFFF"/>
          </w:tcPr>
          <w:p w:rsidR="000A1895" w:rsidRPr="008933DE" w:rsidRDefault="000A1895" w:rsidP="008933DE">
            <w:pPr>
              <w:pStyle w:val="a5"/>
              <w:keepNext/>
              <w:spacing w:line="240" w:lineRule="auto"/>
              <w:ind w:firstLineChars="0" w:firstLine="0"/>
              <w:rPr>
                <w:rFonts w:cs="Arial"/>
                <w:sz w:val="21"/>
                <w:szCs w:val="21"/>
              </w:rPr>
            </w:pPr>
            <w:r w:rsidRPr="000A1895">
              <w:rPr>
                <w:rFonts w:cs="Arial" w:hint="eastAsia"/>
                <w:sz w:val="21"/>
                <w:szCs w:val="21"/>
              </w:rPr>
              <w:t xml:space="preserve">JS </w:t>
            </w:r>
            <w:r w:rsidRPr="000A1895">
              <w:rPr>
                <w:rFonts w:cs="Arial" w:hint="eastAsia"/>
                <w:sz w:val="21"/>
                <w:szCs w:val="21"/>
              </w:rPr>
              <w:t>对象标记。轻量级的数据交换格式，采用简洁和清晰的层次结构的文本格式来存储和表示数据</w:t>
            </w:r>
          </w:p>
        </w:tc>
      </w:tr>
    </w:tbl>
    <w:p w:rsidR="007A35BD" w:rsidRDefault="007A35BD" w:rsidP="0029168D">
      <w:pPr>
        <w:pStyle w:val="20"/>
      </w:pPr>
      <w:bookmarkStart w:id="11" w:name="_Toc239151928"/>
      <w:bookmarkStart w:id="12" w:name="_Toc508726103"/>
      <w:r>
        <w:rPr>
          <w:rFonts w:hint="eastAsia"/>
        </w:rPr>
        <w:t>参考</w:t>
      </w:r>
      <w:bookmarkEnd w:id="11"/>
      <w:r w:rsidR="00CA14C4">
        <w:rPr>
          <w:rFonts w:hint="eastAsia"/>
        </w:rPr>
        <w:t>资料</w:t>
      </w:r>
      <w:bookmarkEnd w:id="12"/>
    </w:p>
    <w:p w:rsidR="00926B5F" w:rsidRDefault="00926B5F" w:rsidP="00970D95">
      <w:pPr>
        <w:pStyle w:val="af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本项目的开题报告；</w:t>
      </w:r>
    </w:p>
    <w:p w:rsidR="00926B5F" w:rsidRDefault="00926B5F" w:rsidP="00970D95">
      <w:pPr>
        <w:pStyle w:val="af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本项目的</w:t>
      </w:r>
      <w:r w:rsidR="0022305A">
        <w:rPr>
          <w:rFonts w:hint="eastAsia"/>
          <w:i/>
        </w:rPr>
        <w:t>实施方案</w:t>
      </w:r>
      <w:r>
        <w:rPr>
          <w:rFonts w:hint="eastAsia"/>
          <w:i/>
        </w:rPr>
        <w:t>；</w:t>
      </w:r>
    </w:p>
    <w:p w:rsidR="00926B5F" w:rsidRDefault="00926B5F" w:rsidP="00970D95">
      <w:pPr>
        <w:pStyle w:val="af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本项目的需求规格说明书；</w:t>
      </w:r>
    </w:p>
    <w:p w:rsidR="000F35C6" w:rsidRDefault="000F35C6" w:rsidP="00970D95">
      <w:pPr>
        <w:pStyle w:val="af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lastRenderedPageBreak/>
        <w:t>本项目的数据模型设计；</w:t>
      </w:r>
    </w:p>
    <w:p w:rsidR="00926B5F" w:rsidRDefault="009D3CB8" w:rsidP="00970D95">
      <w:pPr>
        <w:pStyle w:val="af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《计算机软件工程规范国家标准汇编</w:t>
      </w:r>
      <w:r>
        <w:rPr>
          <w:rFonts w:hint="eastAsia"/>
          <w:i/>
        </w:rPr>
        <w:t>2</w:t>
      </w:r>
      <w:r>
        <w:rPr>
          <w:i/>
        </w:rPr>
        <w:t>000</w:t>
      </w:r>
      <w:r>
        <w:rPr>
          <w:rFonts w:hint="eastAsia"/>
          <w:i/>
        </w:rPr>
        <w:t>》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中国标准出版社</w:t>
      </w:r>
      <w:r w:rsidR="00926B5F">
        <w:rPr>
          <w:rFonts w:hint="eastAsia"/>
          <w:i/>
        </w:rPr>
        <w:t>；</w:t>
      </w:r>
    </w:p>
    <w:p w:rsidR="00926B5F" w:rsidRPr="00926B5F" w:rsidRDefault="00926B5F" w:rsidP="00970D95">
      <w:pPr>
        <w:pStyle w:val="af"/>
        <w:numPr>
          <w:ilvl w:val="0"/>
          <w:numId w:val="6"/>
        </w:numPr>
        <w:ind w:firstLineChars="0"/>
        <w:rPr>
          <w:i/>
        </w:rPr>
      </w:pPr>
      <w:r w:rsidRPr="00926B5F">
        <w:rPr>
          <w:i/>
        </w:rPr>
        <w:t>Elasticsearch Reference</w:t>
      </w:r>
      <w:r>
        <w:rPr>
          <w:i/>
        </w:rPr>
        <w:t xml:space="preserve"> 5.4.0 </w:t>
      </w:r>
      <w:r>
        <w:rPr>
          <w:rFonts w:hint="eastAsia"/>
          <w:i/>
        </w:rPr>
        <w:t>ES</w:t>
      </w:r>
      <w:r>
        <w:rPr>
          <w:rFonts w:hint="eastAsia"/>
          <w:i/>
        </w:rPr>
        <w:t>官方手册</w:t>
      </w:r>
      <w:r>
        <w:rPr>
          <w:rFonts w:hint="eastAsia"/>
          <w:i/>
        </w:rPr>
        <w:t xml:space="preserve"> </w:t>
      </w:r>
      <w:hyperlink r:id="rId15" w:history="1">
        <w:r w:rsidRPr="00926B5F">
          <w:rPr>
            <w:rStyle w:val="a7"/>
            <w:i/>
          </w:rPr>
          <w:t>https://www.elastic.co/guide/en/elasticsearch/reference/5.4/index.html</w:t>
        </w:r>
      </w:hyperlink>
    </w:p>
    <w:p w:rsidR="000A00C4" w:rsidRDefault="00926B5F" w:rsidP="00DC6447">
      <w:pPr>
        <w:pStyle w:val="1"/>
        <w:rPr>
          <w:lang w:eastAsia="zh-CN"/>
        </w:rPr>
      </w:pPr>
      <w:bookmarkStart w:id="13" w:name="_Toc508726104"/>
      <w:r>
        <w:rPr>
          <w:rFonts w:hint="eastAsia"/>
          <w:lang w:eastAsia="zh-CN"/>
        </w:rPr>
        <w:t>油田信息服务平台搜索服务</w:t>
      </w:r>
      <w:bookmarkEnd w:id="13"/>
    </w:p>
    <w:p w:rsidR="001535E7" w:rsidRDefault="001535E7" w:rsidP="001535E7">
      <w:pPr>
        <w:ind w:firstLine="480"/>
        <w:rPr>
          <w:lang w:val="x-none"/>
        </w:rPr>
      </w:pPr>
      <w:r>
        <w:rPr>
          <w:rFonts w:hint="eastAsia"/>
          <w:lang w:val="x-none"/>
        </w:rPr>
        <w:t>油田信息服务平台搜索引擎</w:t>
      </w:r>
      <w:r w:rsidR="008933DE">
        <w:rPr>
          <w:rFonts w:hint="eastAsia"/>
          <w:lang w:val="x-none"/>
        </w:rPr>
        <w:t>主要以</w:t>
      </w:r>
      <w:r w:rsidR="008933DE">
        <w:rPr>
          <w:rFonts w:hint="eastAsia"/>
          <w:lang w:val="x-none"/>
        </w:rPr>
        <w:t>WebAPI</w:t>
      </w:r>
      <w:r w:rsidR="008933DE">
        <w:rPr>
          <w:rFonts w:hint="eastAsia"/>
          <w:lang w:val="x-none"/>
        </w:rPr>
        <w:t>接口提供数据服务，</w:t>
      </w:r>
      <w:r w:rsidR="008933DE">
        <w:rPr>
          <w:rFonts w:hint="eastAsia"/>
          <w:lang w:val="x-none"/>
        </w:rPr>
        <w:t>Web</w:t>
      </w:r>
      <w:r w:rsidR="008933DE" w:rsidRPr="008933DE">
        <w:rPr>
          <w:rFonts w:hint="eastAsia"/>
          <w:lang w:val="x-none"/>
        </w:rPr>
        <w:t>API</w:t>
      </w:r>
      <w:r w:rsidR="008933DE" w:rsidRPr="008933DE">
        <w:rPr>
          <w:rFonts w:hint="eastAsia"/>
          <w:lang w:val="x-none"/>
        </w:rPr>
        <w:t>接口是搜索引擎和业务之间进行通信的途径。实质就是以特定的规则通过接口直接操作</w:t>
      </w:r>
      <w:r w:rsidR="00A90C36">
        <w:rPr>
          <w:rFonts w:hint="eastAsia"/>
          <w:lang w:val="x-none"/>
        </w:rPr>
        <w:t>数据索引</w:t>
      </w:r>
      <w:r w:rsidR="008933DE" w:rsidRPr="008933DE">
        <w:rPr>
          <w:rFonts w:hint="eastAsia"/>
          <w:lang w:val="x-none"/>
        </w:rPr>
        <w:t>库的增删改查。</w:t>
      </w:r>
    </w:p>
    <w:p w:rsidR="00A90C36" w:rsidRPr="000A00C4" w:rsidRDefault="00A90C36" w:rsidP="00A90C36">
      <w:pPr>
        <w:pStyle w:val="20"/>
        <w:tabs>
          <w:tab w:val="num" w:pos="576"/>
        </w:tabs>
        <w:spacing w:before="0" w:beforeAutospacing="0" w:after="0" w:afterAutospacing="0"/>
        <w:jc w:val="both"/>
      </w:pPr>
      <w:bookmarkStart w:id="14" w:name="_Toc508726105"/>
      <w:r>
        <w:rPr>
          <w:rFonts w:hint="eastAsia"/>
          <w:lang w:eastAsia="zh-CN"/>
        </w:rPr>
        <w:t>服务分类</w:t>
      </w:r>
      <w:bookmarkEnd w:id="14"/>
    </w:p>
    <w:p w:rsidR="00A90C36" w:rsidRPr="00A90C36" w:rsidRDefault="00A90C36" w:rsidP="00A90C36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5" w:name="_Toc508726106"/>
      <w:r w:rsidRPr="00A90C36">
        <w:rPr>
          <w:rFonts w:hint="eastAsia"/>
        </w:rPr>
        <w:t>查询类接口</w:t>
      </w:r>
      <w:bookmarkEnd w:id="15"/>
    </w:p>
    <w:p w:rsidR="00A90C36" w:rsidRPr="00A90C36" w:rsidRDefault="00A90C36" w:rsidP="00A90C36">
      <w:pPr>
        <w:ind w:firstLineChars="0" w:firstLine="420"/>
        <w:rPr>
          <w:lang w:val="x-none"/>
        </w:rPr>
      </w:pPr>
      <w:r>
        <w:rPr>
          <w:rFonts w:hint="eastAsia"/>
          <w:lang w:val="x-none"/>
        </w:rPr>
        <w:t>查询类接口是指客户端传递查询</w:t>
      </w:r>
      <w:r w:rsidRPr="00A90C36">
        <w:rPr>
          <w:rFonts w:hint="eastAsia"/>
          <w:lang w:val="x-none"/>
        </w:rPr>
        <w:t>参数，服务</w:t>
      </w:r>
      <w:proofErr w:type="gramStart"/>
      <w:r w:rsidRPr="00A90C36">
        <w:rPr>
          <w:rFonts w:hint="eastAsia"/>
          <w:lang w:val="x-none"/>
        </w:rPr>
        <w:t>端根据</w:t>
      </w:r>
      <w:proofErr w:type="gramEnd"/>
      <w:r w:rsidRPr="00A90C36">
        <w:rPr>
          <w:rFonts w:hint="eastAsia"/>
          <w:lang w:val="x-none"/>
        </w:rPr>
        <w:t>参数依据需求，前往搜索库查询需要的结果返回数据的一类接口。</w:t>
      </w:r>
    </w:p>
    <w:p w:rsidR="00A90C36" w:rsidRPr="00A90C36" w:rsidRDefault="00A90C36" w:rsidP="00A90C36">
      <w:pPr>
        <w:ind w:firstLineChars="0" w:firstLine="420"/>
        <w:rPr>
          <w:lang w:val="x-none"/>
        </w:rPr>
      </w:pPr>
      <w:r w:rsidRPr="00A90C36">
        <w:rPr>
          <w:rFonts w:hint="eastAsia"/>
          <w:lang w:val="x-none"/>
        </w:rPr>
        <w:t>返回类型一般有两种。第一种是返回一个对象，第二种是返回一个数组对象。</w:t>
      </w:r>
    </w:p>
    <w:p w:rsidR="00A90C36" w:rsidRPr="00A90C36" w:rsidRDefault="00A90C36" w:rsidP="00A90C36">
      <w:pPr>
        <w:ind w:leftChars="175" w:left="420" w:firstLineChars="0" w:firstLine="0"/>
        <w:rPr>
          <w:lang w:val="x-none"/>
        </w:rPr>
      </w:pPr>
      <w:r w:rsidRPr="00A90C36">
        <w:rPr>
          <w:rFonts w:hint="eastAsia"/>
          <w:lang w:val="x-none"/>
        </w:rPr>
        <w:t>第一种比如登陆</w:t>
      </w:r>
      <w:r>
        <w:rPr>
          <w:rFonts w:hint="eastAsia"/>
          <w:lang w:val="x-none"/>
        </w:rPr>
        <w:t>验证</w:t>
      </w:r>
      <w:r w:rsidRPr="00A90C36">
        <w:rPr>
          <w:rFonts w:hint="eastAsia"/>
          <w:lang w:val="x-none"/>
        </w:rPr>
        <w:t>，客户端把用户名密码上传到接口，服务器返回用户的个人信息。</w:t>
      </w:r>
    </w:p>
    <w:p w:rsidR="00A90C36" w:rsidRPr="00A90C36" w:rsidRDefault="00A90C36" w:rsidP="00A90C36">
      <w:pPr>
        <w:ind w:leftChars="175" w:left="420" w:firstLineChars="0" w:firstLine="0"/>
        <w:rPr>
          <w:lang w:val="x-none"/>
        </w:rPr>
      </w:pPr>
      <w:r w:rsidRPr="00A90C36">
        <w:rPr>
          <w:rFonts w:hint="eastAsia"/>
          <w:lang w:val="x-none"/>
        </w:rPr>
        <w:t>第二种比如获取客户</w:t>
      </w:r>
      <w:r>
        <w:rPr>
          <w:rFonts w:hint="eastAsia"/>
          <w:lang w:val="x-none"/>
        </w:rPr>
        <w:t>身份信息</w:t>
      </w:r>
      <w:r w:rsidRPr="00A90C36">
        <w:rPr>
          <w:rFonts w:hint="eastAsia"/>
          <w:lang w:val="x-none"/>
        </w:rPr>
        <w:t>，客户端把用户的身份信息上传到接口，服务器返回此身份下的所有客户数组集合。</w:t>
      </w:r>
    </w:p>
    <w:p w:rsidR="00A90C36" w:rsidRPr="00A90C36" w:rsidRDefault="00A90C36" w:rsidP="00A90C36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6" w:name="_Toc508726107"/>
      <w:r w:rsidRPr="00A90C36">
        <w:rPr>
          <w:rFonts w:hint="eastAsia"/>
        </w:rPr>
        <w:t>操作类接口</w:t>
      </w:r>
      <w:bookmarkEnd w:id="16"/>
    </w:p>
    <w:p w:rsidR="00A90C36" w:rsidRPr="00A90C36" w:rsidRDefault="00A90C36" w:rsidP="00A90C36">
      <w:pPr>
        <w:ind w:firstLineChars="0" w:firstLine="420"/>
        <w:rPr>
          <w:lang w:val="x-none"/>
        </w:rPr>
      </w:pPr>
      <w:r w:rsidRPr="00A90C36">
        <w:rPr>
          <w:rFonts w:hint="eastAsia"/>
          <w:lang w:val="x-none"/>
        </w:rPr>
        <w:t>操作类接口是指，客户端通过接口进行一些增删改的操作。比如新增一个索引，修改索引信息，或者删除一个索引。服务器一般返回执行的状态，有的需要返回执行结果的一些信息，比如新增索引后，返回索引的</w:t>
      </w:r>
      <w:r w:rsidRPr="00A90C36">
        <w:rPr>
          <w:rFonts w:hint="eastAsia"/>
          <w:lang w:val="x-none"/>
        </w:rPr>
        <w:t>ID</w:t>
      </w:r>
      <w:r w:rsidRPr="00A90C36">
        <w:rPr>
          <w:rFonts w:hint="eastAsia"/>
          <w:lang w:val="x-none"/>
        </w:rPr>
        <w:t>。</w:t>
      </w:r>
      <w:r w:rsidRPr="00A90C36">
        <w:rPr>
          <w:rFonts w:hint="eastAsia"/>
          <w:lang w:val="x-none"/>
        </w:rPr>
        <w:t xml:space="preserve"> </w:t>
      </w:r>
    </w:p>
    <w:p w:rsidR="00A90C36" w:rsidRPr="00A90C36" w:rsidRDefault="00A90C36" w:rsidP="00A90C36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7" w:name="_Toc508726108"/>
      <w:r w:rsidRPr="00A90C36">
        <w:rPr>
          <w:rFonts w:hint="eastAsia"/>
        </w:rPr>
        <w:t>上传下载类接口</w:t>
      </w:r>
      <w:bookmarkEnd w:id="17"/>
    </w:p>
    <w:p w:rsidR="00A90C36" w:rsidRPr="00A90C36" w:rsidRDefault="00A90C36" w:rsidP="00A90C36">
      <w:pPr>
        <w:ind w:firstLineChars="0" w:firstLine="420"/>
        <w:rPr>
          <w:lang w:val="x-none"/>
        </w:rPr>
      </w:pPr>
      <w:r w:rsidRPr="00A90C36">
        <w:rPr>
          <w:rFonts w:hint="eastAsia"/>
          <w:lang w:val="x-none"/>
        </w:rPr>
        <w:t>上传下载类接口是涉及到文件传输的接口。比如上传文档，需要上传文件到服务器，服务</w:t>
      </w:r>
      <w:proofErr w:type="gramStart"/>
      <w:r w:rsidRPr="00A90C36">
        <w:rPr>
          <w:rFonts w:hint="eastAsia"/>
          <w:lang w:val="x-none"/>
        </w:rPr>
        <w:t>端根据</w:t>
      </w:r>
      <w:proofErr w:type="gramEnd"/>
      <w:r w:rsidRPr="00A90C36">
        <w:rPr>
          <w:rFonts w:hint="eastAsia"/>
          <w:lang w:val="x-none"/>
        </w:rPr>
        <w:t>需求响应保存并返回结果。比如客户端需要显示文档，需要读取网络文件，在客户端上进行显示。</w:t>
      </w:r>
      <w:r w:rsidRPr="00A90C36">
        <w:rPr>
          <w:rFonts w:hint="eastAsia"/>
          <w:lang w:val="x-none"/>
        </w:rPr>
        <w:t xml:space="preserve"> </w:t>
      </w:r>
    </w:p>
    <w:p w:rsidR="00A90C36" w:rsidRPr="00A90C36" w:rsidRDefault="00A90C36" w:rsidP="00A90C36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8" w:name="_Toc508726109"/>
      <w:r w:rsidRPr="00A90C36">
        <w:rPr>
          <w:rFonts w:hint="eastAsia"/>
        </w:rPr>
        <w:t>推送类接口</w:t>
      </w:r>
      <w:bookmarkEnd w:id="18"/>
    </w:p>
    <w:p w:rsidR="00A90C36" w:rsidRDefault="00A90C36" w:rsidP="00A90C36">
      <w:pPr>
        <w:ind w:firstLineChars="0" w:firstLine="420"/>
        <w:rPr>
          <w:lang w:val="x-none"/>
        </w:rPr>
      </w:pPr>
      <w:r w:rsidRPr="00A90C36">
        <w:rPr>
          <w:rFonts w:hint="eastAsia"/>
          <w:lang w:val="x-none"/>
        </w:rPr>
        <w:t>除了客户端主动去请求服务端，获取需要信息之外。有时候，也存在服务端有消息需要</w:t>
      </w:r>
      <w:r w:rsidRPr="00A90C36">
        <w:rPr>
          <w:rFonts w:hint="eastAsia"/>
          <w:lang w:val="x-none"/>
        </w:rPr>
        <w:lastRenderedPageBreak/>
        <w:t>通知客户端的情况，这时候就是服务端向客户端发送消息。这类需求可以通过客户端短时间类循环请求解决，也可以通过第三</w:t>
      </w:r>
      <w:proofErr w:type="gramStart"/>
      <w:r w:rsidRPr="00A90C36">
        <w:rPr>
          <w:rFonts w:hint="eastAsia"/>
          <w:lang w:val="x-none"/>
        </w:rPr>
        <w:t>方专业</w:t>
      </w:r>
      <w:proofErr w:type="gramEnd"/>
      <w:r w:rsidRPr="00A90C36">
        <w:rPr>
          <w:rFonts w:hint="eastAsia"/>
          <w:lang w:val="x-none"/>
        </w:rPr>
        <w:t>推送解决。也可以通过自己使用</w:t>
      </w:r>
      <w:r w:rsidRPr="00A90C36">
        <w:rPr>
          <w:rFonts w:hint="eastAsia"/>
          <w:lang w:val="x-none"/>
        </w:rPr>
        <w:t>socket</w:t>
      </w:r>
      <w:r w:rsidRPr="00A90C36">
        <w:rPr>
          <w:rFonts w:hint="eastAsia"/>
          <w:lang w:val="x-none"/>
        </w:rPr>
        <w:t>或者</w:t>
      </w:r>
      <w:r w:rsidRPr="00A90C36">
        <w:rPr>
          <w:rFonts w:hint="eastAsia"/>
          <w:lang w:val="x-none"/>
        </w:rPr>
        <w:t>xmpp</w:t>
      </w:r>
      <w:r w:rsidRPr="00A90C36">
        <w:rPr>
          <w:rFonts w:hint="eastAsia"/>
          <w:lang w:val="x-none"/>
        </w:rPr>
        <w:t>等协议进行开发</w:t>
      </w:r>
      <w:r w:rsidR="00B2629F">
        <w:rPr>
          <w:rFonts w:hint="eastAsia"/>
          <w:lang w:val="x-none"/>
        </w:rPr>
        <w:t>。</w:t>
      </w:r>
    </w:p>
    <w:p w:rsidR="00B2629F" w:rsidRPr="000A00C4" w:rsidRDefault="00B2629F" w:rsidP="006C5B8E">
      <w:pPr>
        <w:pStyle w:val="20"/>
        <w:tabs>
          <w:tab w:val="num" w:pos="576"/>
        </w:tabs>
        <w:spacing w:before="0" w:beforeAutospacing="0" w:after="0" w:afterAutospacing="0"/>
        <w:jc w:val="both"/>
        <w:rPr>
          <w:lang w:eastAsia="zh-CN"/>
        </w:rPr>
      </w:pPr>
      <w:bookmarkStart w:id="19" w:name="_Toc508726110"/>
      <w:r>
        <w:rPr>
          <w:rFonts w:hint="eastAsia"/>
          <w:lang w:eastAsia="zh-CN"/>
        </w:rPr>
        <w:t>接口设计</w:t>
      </w:r>
      <w:bookmarkEnd w:id="19"/>
    </w:p>
    <w:p w:rsidR="00B2629F" w:rsidRPr="00A90C36" w:rsidRDefault="00B2629F" w:rsidP="00B2629F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20" w:name="_Toc508726111"/>
      <w:r>
        <w:rPr>
          <w:rFonts w:hint="eastAsia"/>
          <w:lang w:eastAsia="zh-CN"/>
        </w:rPr>
        <w:t>设计原则</w:t>
      </w:r>
      <w:bookmarkEnd w:id="20"/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1</w:t>
      </w:r>
      <w:r w:rsidRPr="00B2629F">
        <w:rPr>
          <w:rFonts w:hint="eastAsia"/>
          <w:lang w:val="x-none"/>
        </w:rPr>
        <w:t>、尽量减少参数传递：在客户端发起</w:t>
      </w:r>
      <w:r w:rsidRPr="00B2629F">
        <w:rPr>
          <w:rFonts w:hint="eastAsia"/>
          <w:lang w:val="x-none"/>
        </w:rPr>
        <w:t>HTTP</w:t>
      </w:r>
      <w:r w:rsidRPr="00B2629F">
        <w:rPr>
          <w:rFonts w:hint="eastAsia"/>
          <w:lang w:val="x-none"/>
        </w:rPr>
        <w:t>请求接口操作时，应减少参数传递，如某些操作只需要</w:t>
      </w:r>
      <w:r w:rsidRPr="00B2629F">
        <w:rPr>
          <w:rFonts w:hint="eastAsia"/>
          <w:lang w:val="x-none"/>
        </w:rPr>
        <w:t>ID</w:t>
      </w:r>
      <w:r w:rsidRPr="00B2629F">
        <w:rPr>
          <w:rFonts w:hint="eastAsia"/>
          <w:lang w:val="x-none"/>
        </w:rPr>
        <w:t>不需要其他参数，这时候就应该只传递</w:t>
      </w:r>
      <w:r w:rsidRPr="00B2629F">
        <w:rPr>
          <w:rFonts w:hint="eastAsia"/>
          <w:lang w:val="x-none"/>
        </w:rPr>
        <w:t>ID</w:t>
      </w:r>
      <w:r w:rsidRPr="00B2629F">
        <w:rPr>
          <w:rFonts w:hint="eastAsia"/>
          <w:lang w:val="x-none"/>
        </w:rPr>
        <w:t>这个参数。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2</w:t>
      </w:r>
      <w:r w:rsidRPr="00B2629F">
        <w:rPr>
          <w:rFonts w:hint="eastAsia"/>
          <w:lang w:val="x-none"/>
        </w:rPr>
        <w:t>、尽量避免接口重复性：在客户端调用接口时，尽量提高接口复用性，减少</w:t>
      </w:r>
      <w:r w:rsidRPr="00B2629F">
        <w:rPr>
          <w:rFonts w:hint="eastAsia"/>
          <w:lang w:val="x-none"/>
        </w:rPr>
        <w:t>HTTP</w:t>
      </w:r>
      <w:r w:rsidRPr="00B2629F">
        <w:rPr>
          <w:rFonts w:hint="eastAsia"/>
          <w:lang w:val="x-none"/>
        </w:rPr>
        <w:t>请求，提高程序稳定性。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3</w:t>
      </w:r>
      <w:r w:rsidRPr="00B2629F">
        <w:rPr>
          <w:rFonts w:hint="eastAsia"/>
          <w:lang w:val="x-none"/>
        </w:rPr>
        <w:t>、数据类型规范：客户端</w:t>
      </w:r>
      <w:r w:rsidRPr="00B2629F">
        <w:rPr>
          <w:rFonts w:hint="eastAsia"/>
          <w:lang w:val="x-none"/>
        </w:rPr>
        <w:t>APP</w:t>
      </w:r>
      <w:r w:rsidRPr="00B2629F">
        <w:rPr>
          <w:rFonts w:hint="eastAsia"/>
          <w:lang w:val="x-none"/>
        </w:rPr>
        <w:t>调用接口时，应标注参数数据类型，以及是否可为</w:t>
      </w:r>
      <w:proofErr w:type="gramStart"/>
      <w:r w:rsidRPr="00B2629F">
        <w:rPr>
          <w:rFonts w:hint="eastAsia"/>
          <w:lang w:val="x-none"/>
        </w:rPr>
        <w:t>空或者</w:t>
      </w:r>
      <w:proofErr w:type="gramEnd"/>
      <w:r w:rsidRPr="00B2629F">
        <w:rPr>
          <w:rFonts w:hint="eastAsia"/>
          <w:lang w:val="x-none"/>
        </w:rPr>
        <w:t>默认字段，如标注了</w:t>
      </w:r>
      <w:r w:rsidRPr="00B2629F">
        <w:rPr>
          <w:rFonts w:hint="eastAsia"/>
          <w:lang w:val="x-none"/>
        </w:rPr>
        <w:t>Int</w:t>
      </w:r>
      <w:r w:rsidRPr="00B2629F">
        <w:rPr>
          <w:rFonts w:hint="eastAsia"/>
          <w:lang w:val="x-none"/>
        </w:rPr>
        <w:t>型字段，就不能返回“</w:t>
      </w:r>
      <w:r w:rsidRPr="00B2629F">
        <w:rPr>
          <w:rFonts w:hint="eastAsia"/>
          <w:lang w:val="x-none"/>
        </w:rPr>
        <w:t>null</w:t>
      </w:r>
      <w:r w:rsidRPr="00B2629F">
        <w:rPr>
          <w:rFonts w:hint="eastAsia"/>
          <w:lang w:val="x-none"/>
        </w:rPr>
        <w:t>”的</w:t>
      </w:r>
      <w:r w:rsidRPr="00B2629F">
        <w:rPr>
          <w:rFonts w:hint="eastAsia"/>
          <w:lang w:val="x-none"/>
        </w:rPr>
        <w:t>String</w:t>
      </w:r>
      <w:r w:rsidRPr="00B2629F">
        <w:rPr>
          <w:rFonts w:hint="eastAsia"/>
          <w:lang w:val="x-none"/>
        </w:rPr>
        <w:t>类型字段，否则容易造成程序</w:t>
      </w:r>
      <w:r w:rsidRPr="00B2629F">
        <w:rPr>
          <w:rFonts w:hint="eastAsia"/>
          <w:lang w:val="x-none"/>
        </w:rPr>
        <w:t>APP</w:t>
      </w:r>
      <w:r w:rsidRPr="00B2629F">
        <w:rPr>
          <w:rFonts w:hint="eastAsia"/>
          <w:lang w:val="x-none"/>
        </w:rPr>
        <w:t>出现数据类型解析异常。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4</w:t>
      </w:r>
      <w:r w:rsidRPr="00B2629F">
        <w:rPr>
          <w:rFonts w:hint="eastAsia"/>
          <w:lang w:val="x-none"/>
        </w:rPr>
        <w:t>、设置调用</w:t>
      </w:r>
      <w:r w:rsidRPr="00B2629F">
        <w:rPr>
          <w:rFonts w:hint="eastAsia"/>
          <w:lang w:val="x-none"/>
        </w:rPr>
        <w:t>html</w:t>
      </w:r>
      <w:r w:rsidRPr="00B2629F">
        <w:rPr>
          <w:rFonts w:hint="eastAsia"/>
          <w:lang w:val="x-none"/>
        </w:rPr>
        <w:t>页面单独列表：调用</w:t>
      </w:r>
      <w:r w:rsidRPr="00B2629F">
        <w:rPr>
          <w:rFonts w:hint="eastAsia"/>
          <w:lang w:val="x-none"/>
        </w:rPr>
        <w:t>html</w:t>
      </w:r>
      <w:r w:rsidRPr="00B2629F">
        <w:rPr>
          <w:rFonts w:hint="eastAsia"/>
          <w:lang w:val="x-none"/>
        </w:rPr>
        <w:t>页面应标明是否传递安全校验参数，建议表格中采用是或者</w:t>
      </w:r>
      <w:proofErr w:type="gramStart"/>
      <w:r w:rsidRPr="00B2629F">
        <w:rPr>
          <w:rFonts w:hint="eastAsia"/>
          <w:lang w:val="x-none"/>
        </w:rPr>
        <w:t>否</w:t>
      </w:r>
      <w:proofErr w:type="gramEnd"/>
      <w:r w:rsidRPr="00B2629F">
        <w:rPr>
          <w:rFonts w:hint="eastAsia"/>
          <w:lang w:val="x-none"/>
        </w:rPr>
        <w:t>单独字段标识。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5</w:t>
      </w:r>
      <w:r w:rsidRPr="00B2629F">
        <w:rPr>
          <w:rFonts w:hint="eastAsia"/>
          <w:lang w:val="x-none"/>
        </w:rPr>
        <w:t>、编码规范：整个</w:t>
      </w:r>
      <w:r w:rsidRPr="00B2629F">
        <w:rPr>
          <w:rFonts w:hint="eastAsia"/>
          <w:lang w:val="x-none"/>
        </w:rPr>
        <w:t>API</w:t>
      </w:r>
      <w:r w:rsidRPr="00B2629F">
        <w:rPr>
          <w:rFonts w:hint="eastAsia"/>
          <w:lang w:val="x-none"/>
        </w:rPr>
        <w:t>接口开发过程中，应标注接口编码方式，目前建议采用</w:t>
      </w:r>
      <w:r w:rsidRPr="00B2629F">
        <w:rPr>
          <w:rFonts w:hint="eastAsia"/>
          <w:lang w:val="x-none"/>
        </w:rPr>
        <w:t>UTF-8</w:t>
      </w:r>
      <w:r w:rsidRPr="00B2629F">
        <w:rPr>
          <w:rFonts w:hint="eastAsia"/>
          <w:lang w:val="x-none"/>
        </w:rPr>
        <w:t>编码，</w:t>
      </w:r>
      <w:r w:rsidRPr="00B2629F">
        <w:rPr>
          <w:rFonts w:hint="eastAsia"/>
          <w:lang w:val="x-none"/>
        </w:rPr>
        <w:t>UTF-8</w:t>
      </w:r>
      <w:r w:rsidRPr="00B2629F">
        <w:rPr>
          <w:rFonts w:hint="eastAsia"/>
          <w:lang w:val="x-none"/>
        </w:rPr>
        <w:t>通用性以及</w:t>
      </w:r>
      <w:r w:rsidRPr="00B2629F">
        <w:rPr>
          <w:rFonts w:hint="eastAsia"/>
          <w:lang w:val="x-none"/>
        </w:rPr>
        <w:t>URL</w:t>
      </w:r>
      <w:r w:rsidRPr="00B2629F">
        <w:rPr>
          <w:rFonts w:hint="eastAsia"/>
          <w:lang w:val="x-none"/>
        </w:rPr>
        <w:t>请求方面都较规范。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6</w:t>
      </w:r>
      <w:r w:rsidRPr="00B2629F">
        <w:rPr>
          <w:rFonts w:hint="eastAsia"/>
          <w:lang w:val="x-none"/>
        </w:rPr>
        <w:t>、请求方式：编写</w:t>
      </w:r>
      <w:r w:rsidRPr="00B2629F">
        <w:rPr>
          <w:rFonts w:hint="eastAsia"/>
          <w:lang w:val="x-none"/>
        </w:rPr>
        <w:t>API</w:t>
      </w:r>
      <w:r w:rsidRPr="00B2629F">
        <w:rPr>
          <w:rFonts w:hint="eastAsia"/>
          <w:lang w:val="x-none"/>
        </w:rPr>
        <w:t>接口应该标注请求方式，请求方式一般有</w:t>
      </w:r>
      <w:r w:rsidRPr="00B2629F">
        <w:rPr>
          <w:rFonts w:hint="eastAsia"/>
          <w:lang w:val="x-none"/>
        </w:rPr>
        <w:t>GET</w:t>
      </w:r>
      <w:r w:rsidRPr="00B2629F">
        <w:rPr>
          <w:rFonts w:hint="eastAsia"/>
          <w:lang w:val="x-none"/>
        </w:rPr>
        <w:t>和</w:t>
      </w:r>
      <w:r w:rsidRPr="00B2629F">
        <w:rPr>
          <w:rFonts w:hint="eastAsia"/>
          <w:lang w:val="x-none"/>
        </w:rPr>
        <w:t>POST</w:t>
      </w:r>
      <w:r w:rsidRPr="00B2629F">
        <w:rPr>
          <w:rFonts w:hint="eastAsia"/>
          <w:lang w:val="x-none"/>
        </w:rPr>
        <w:t>方式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7</w:t>
      </w:r>
      <w:r w:rsidRPr="00B2629F">
        <w:rPr>
          <w:rFonts w:hint="eastAsia"/>
          <w:lang w:val="x-none"/>
        </w:rPr>
        <w:t>、</w:t>
      </w:r>
      <w:r w:rsidRPr="00B2629F">
        <w:rPr>
          <w:rFonts w:hint="eastAsia"/>
          <w:lang w:val="x-none"/>
        </w:rPr>
        <w:t>GET</w:t>
      </w:r>
      <w:r w:rsidRPr="00B2629F">
        <w:rPr>
          <w:rFonts w:hint="eastAsia"/>
          <w:lang w:val="x-none"/>
        </w:rPr>
        <w:t>和</w:t>
      </w:r>
      <w:r w:rsidRPr="00B2629F">
        <w:rPr>
          <w:rFonts w:hint="eastAsia"/>
          <w:lang w:val="x-none"/>
        </w:rPr>
        <w:t>POST</w:t>
      </w:r>
      <w:r w:rsidRPr="00B2629F">
        <w:rPr>
          <w:rFonts w:hint="eastAsia"/>
          <w:lang w:val="x-none"/>
        </w:rPr>
        <w:t>方式：在数量较小情况下可以使用</w:t>
      </w:r>
      <w:r w:rsidRPr="00B2629F">
        <w:rPr>
          <w:rFonts w:hint="eastAsia"/>
          <w:lang w:val="x-none"/>
        </w:rPr>
        <w:t>GET</w:t>
      </w:r>
      <w:r w:rsidRPr="00B2629F">
        <w:rPr>
          <w:rFonts w:hint="eastAsia"/>
          <w:lang w:val="x-none"/>
        </w:rPr>
        <w:t>方式，但数据量超过</w:t>
      </w:r>
      <w:r w:rsidRPr="00B2629F">
        <w:rPr>
          <w:rFonts w:hint="eastAsia"/>
          <w:lang w:val="x-none"/>
        </w:rPr>
        <w:t>1024</w:t>
      </w:r>
      <w:r w:rsidRPr="00B2629F">
        <w:rPr>
          <w:rFonts w:hint="eastAsia"/>
          <w:lang w:val="x-none"/>
        </w:rPr>
        <w:t>字节就应该采用</w:t>
      </w:r>
      <w:r w:rsidRPr="00B2629F">
        <w:rPr>
          <w:rFonts w:hint="eastAsia"/>
          <w:lang w:val="x-none"/>
        </w:rPr>
        <w:t>POST</w:t>
      </w:r>
      <w:r w:rsidRPr="00B2629F">
        <w:rPr>
          <w:rFonts w:hint="eastAsia"/>
          <w:lang w:val="x-none"/>
        </w:rPr>
        <w:t>方式，避免出现请求失败或者请求异常的问题。</w:t>
      </w:r>
      <w:r w:rsidRPr="00B2629F">
        <w:rPr>
          <w:rFonts w:hint="eastAsia"/>
          <w:lang w:val="x-none"/>
        </w:rPr>
        <w:t xml:space="preserve"> 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8</w:t>
      </w:r>
      <w:r w:rsidRPr="00B2629F">
        <w:rPr>
          <w:rFonts w:hint="eastAsia"/>
          <w:lang w:val="x-none"/>
        </w:rPr>
        <w:t>、返回接口调用状态：所有</w:t>
      </w:r>
      <w:r w:rsidRPr="00B2629F">
        <w:rPr>
          <w:rFonts w:hint="eastAsia"/>
          <w:lang w:val="x-none"/>
        </w:rPr>
        <w:t>API</w:t>
      </w:r>
      <w:r w:rsidRPr="00B2629F">
        <w:rPr>
          <w:rFonts w:hint="eastAsia"/>
          <w:lang w:val="x-none"/>
        </w:rPr>
        <w:t>接口都应该统一标识调用的成功失败信息和规范错误编码信息，以及必要的提示字段信息。</w:t>
      </w:r>
    </w:p>
    <w:p w:rsidR="00B2629F" w:rsidRP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9</w:t>
      </w:r>
      <w:r w:rsidRPr="00B2629F">
        <w:rPr>
          <w:rFonts w:hint="eastAsia"/>
          <w:lang w:val="x-none"/>
        </w:rPr>
        <w:t>、安全机制：接口应规范验证签名机制，用户登录后统一调用</w:t>
      </w:r>
      <w:r w:rsidRPr="00B2629F">
        <w:rPr>
          <w:rFonts w:hint="eastAsia"/>
          <w:lang w:val="x-none"/>
        </w:rPr>
        <w:t>KEY</w:t>
      </w:r>
      <w:r w:rsidRPr="00B2629F">
        <w:rPr>
          <w:rFonts w:hint="eastAsia"/>
          <w:lang w:val="x-none"/>
        </w:rPr>
        <w:t>对接口安全验证。（关于</w:t>
      </w:r>
      <w:r w:rsidRPr="00B2629F">
        <w:rPr>
          <w:rFonts w:hint="eastAsia"/>
          <w:lang w:val="x-none"/>
        </w:rPr>
        <w:t>KEY</w:t>
      </w:r>
      <w:r w:rsidRPr="00B2629F">
        <w:rPr>
          <w:rFonts w:hint="eastAsia"/>
          <w:lang w:val="x-none"/>
        </w:rPr>
        <w:t>机制需由接口开发人员定义）</w:t>
      </w:r>
      <w:r w:rsidRPr="00B2629F">
        <w:rPr>
          <w:rFonts w:hint="eastAsia"/>
          <w:lang w:val="x-none"/>
        </w:rPr>
        <w:t xml:space="preserve"> </w:t>
      </w:r>
    </w:p>
    <w:p w:rsidR="00B2629F" w:rsidRDefault="00B2629F" w:rsidP="00B2629F">
      <w:pPr>
        <w:ind w:firstLineChars="0" w:firstLine="420"/>
        <w:rPr>
          <w:lang w:val="x-none"/>
        </w:rPr>
      </w:pPr>
      <w:r w:rsidRPr="00B2629F">
        <w:rPr>
          <w:rFonts w:hint="eastAsia"/>
          <w:lang w:val="x-none"/>
        </w:rPr>
        <w:t>10</w:t>
      </w:r>
      <w:r w:rsidRPr="00B2629F">
        <w:rPr>
          <w:rFonts w:hint="eastAsia"/>
          <w:lang w:val="x-none"/>
        </w:rPr>
        <w:t>、参数说明：应标注参数名称、是否必选、数据类型及范围、说明以及“否（必选）”传递默认的参数。</w:t>
      </w:r>
    </w:p>
    <w:p w:rsidR="00971883" w:rsidRPr="00A90C36" w:rsidRDefault="00971883" w:rsidP="00B8216E">
      <w:pPr>
        <w:pStyle w:val="3"/>
        <w:tabs>
          <w:tab w:val="num" w:pos="720"/>
        </w:tabs>
        <w:spacing w:before="0" w:beforeAutospacing="0" w:after="0" w:afterAutospacing="0"/>
        <w:jc w:val="both"/>
        <w:rPr>
          <w:lang w:eastAsia="zh-CN"/>
        </w:rPr>
      </w:pPr>
      <w:bookmarkStart w:id="21" w:name="_Toc508726112"/>
      <w:r>
        <w:rPr>
          <w:rFonts w:hint="eastAsia"/>
          <w:lang w:eastAsia="zh-CN"/>
        </w:rPr>
        <w:lastRenderedPageBreak/>
        <w:t>功能流程</w:t>
      </w:r>
      <w:bookmarkEnd w:id="21"/>
    </w:p>
    <w:p w:rsidR="00971883" w:rsidRDefault="00971883" w:rsidP="00971883">
      <w:pPr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2CECE371">
            <wp:extent cx="6143625" cy="3045527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25" cy="3051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ABA" w:rsidRPr="00A90C36" w:rsidRDefault="007B4ABA" w:rsidP="00B8216E">
      <w:pPr>
        <w:pStyle w:val="3"/>
        <w:tabs>
          <w:tab w:val="num" w:pos="720"/>
        </w:tabs>
        <w:spacing w:before="0" w:beforeAutospacing="0" w:after="0" w:afterAutospacing="0"/>
        <w:jc w:val="both"/>
        <w:rPr>
          <w:lang w:eastAsia="zh-CN"/>
        </w:rPr>
      </w:pPr>
      <w:bookmarkStart w:id="22" w:name="_Toc508726113"/>
      <w:r>
        <w:rPr>
          <w:rFonts w:hint="eastAsia"/>
          <w:lang w:eastAsia="zh-CN"/>
        </w:rPr>
        <w:t>服务调用</w:t>
      </w:r>
      <w:bookmarkEnd w:id="22"/>
    </w:p>
    <w:tbl>
      <w:tblPr>
        <w:tblStyle w:val="af6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9628"/>
      </w:tblGrid>
      <w:tr w:rsidR="007B4ABA" w:rsidTr="009532D8">
        <w:tc>
          <w:tcPr>
            <w:tcW w:w="5000" w:type="pct"/>
            <w:shd w:val="clear" w:color="auto" w:fill="CCFFFF"/>
          </w:tcPr>
          <w:p w:rsidR="007B4ABA" w:rsidRPr="007B4ABA" w:rsidRDefault="0044513B" w:rsidP="007B4ABA">
            <w:pPr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hyperlink r:id="rId17" w:history="1">
              <w:r w:rsidR="007B4ABA" w:rsidRPr="007B4ABA">
                <w:rPr>
                  <w:rStyle w:val="a7"/>
                  <w:rFonts w:ascii="微软雅黑" w:eastAsia="微软雅黑" w:hAnsi="微软雅黑" w:hint="eastAsia"/>
                </w:rPr>
                <w:t>http://IP：端口/</w:t>
              </w:r>
            </w:hyperlink>
            <w:r w:rsidR="007B4ABA" w:rsidRPr="007B4ABA">
              <w:rPr>
                <w:rFonts w:ascii="微软雅黑" w:eastAsia="微软雅黑" w:hAnsi="微软雅黑" w:hint="eastAsia"/>
              </w:rPr>
              <w:t xml:space="preserve">     例如：</w:t>
            </w:r>
            <w:hyperlink r:id="rId18" w:history="1">
              <w:r w:rsidR="007B4ABA" w:rsidRPr="007B4ABA">
                <w:rPr>
                  <w:rStyle w:val="a7"/>
                  <w:rFonts w:ascii="微软雅黑" w:eastAsia="微软雅黑" w:hAnsi="微软雅黑"/>
                </w:rPr>
                <w:t>http://localhost:9901/</w:t>
              </w:r>
            </w:hyperlink>
            <w:r w:rsidR="007B4ABA" w:rsidRPr="007B4ABA">
              <w:rPr>
                <w:rFonts w:ascii="微软雅黑" w:eastAsia="微软雅黑" w:hAnsi="微软雅黑"/>
              </w:rPr>
              <w:t xml:space="preserve"> </w:t>
            </w:r>
            <w:r w:rsidR="007B4ABA" w:rsidRPr="007B4ABA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7B4ABA" w:rsidTr="009532D8">
        <w:tc>
          <w:tcPr>
            <w:tcW w:w="5000" w:type="pct"/>
            <w:shd w:val="clear" w:color="auto" w:fill="CCFFFF"/>
          </w:tcPr>
          <w:p w:rsidR="007B4ABA" w:rsidRPr="007B4ABA" w:rsidRDefault="007B4ABA" w:rsidP="007B4ABA">
            <w:pPr>
              <w:snapToGrid w:val="0"/>
              <w:ind w:left="1260" w:firstLineChars="0" w:hanging="12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PI URL</w:t>
            </w:r>
            <w:r w:rsidRPr="007B4ABA">
              <w:rPr>
                <w:rFonts w:ascii="微软雅黑" w:eastAsia="微软雅黑" w:hAnsi="微软雅黑" w:hint="eastAsia"/>
              </w:rPr>
              <w:t>规则 ：</w:t>
            </w:r>
            <w:r w:rsidR="00081C0F" w:rsidRPr="00081C0F">
              <w:rPr>
                <w:rFonts w:ascii="微软雅黑" w:eastAsia="微软雅黑" w:hAnsi="微软雅黑" w:hint="eastAsia"/>
                <w:b/>
                <w:shd w:val="clear" w:color="auto" w:fill="BF8F00" w:themeFill="accent4" w:themeFillShade="BF"/>
              </w:rPr>
              <w:t>GET/POST</w:t>
            </w:r>
            <w:r w:rsidR="00081C0F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API</w:t>
            </w:r>
            <w:r w:rsidRPr="007B4ABA">
              <w:rPr>
                <w:rFonts w:ascii="新宋体" w:hAnsi="新宋体" w:cs="新宋体"/>
                <w:color w:val="A31515"/>
                <w:kern w:val="0"/>
              </w:rPr>
              <w:t>/{</w:t>
            </w:r>
            <w:r w:rsidRPr="007B4ABA">
              <w:rPr>
                <w:rFonts w:ascii="新宋体" w:hAnsi="新宋体" w:cs="新宋体" w:hint="eastAsia"/>
                <w:color w:val="A31515"/>
                <w:kern w:val="0"/>
                <w:shd w:val="clear" w:color="auto" w:fill="F4B083" w:themeFill="accent2" w:themeFillTint="99"/>
              </w:rPr>
              <w:t>服务类名</w:t>
            </w:r>
            <w:r w:rsidRPr="007B4ABA">
              <w:rPr>
                <w:rFonts w:ascii="新宋体" w:hAnsi="新宋体" w:cs="新宋体"/>
                <w:color w:val="A31515"/>
                <w:kern w:val="0"/>
              </w:rPr>
              <w:t>}/{</w:t>
            </w:r>
            <w:r w:rsidRPr="007B4ABA">
              <w:rPr>
                <w:rFonts w:ascii="新宋体" w:hAnsi="新宋体" w:cs="新宋体" w:hint="eastAsia"/>
                <w:color w:val="FFFFFF" w:themeColor="background1"/>
                <w:kern w:val="0"/>
                <w:shd w:val="clear" w:color="auto" w:fill="F74779"/>
              </w:rPr>
              <w:t>动作方法名</w:t>
            </w:r>
            <w:r w:rsidRPr="007B4ABA">
              <w:rPr>
                <w:rFonts w:ascii="新宋体" w:hAnsi="新宋体" w:cs="新宋体"/>
                <w:color w:val="A31515"/>
                <w:kern w:val="0"/>
              </w:rPr>
              <w:t>}/</w:t>
            </w:r>
            <w:r w:rsidRPr="007B4ABA">
              <w:rPr>
                <w:rFonts w:ascii="新宋体" w:hAnsi="新宋体" w:cs="新宋体"/>
                <w:color w:val="FFFFFF" w:themeColor="background1"/>
                <w:kern w:val="0"/>
                <w:shd w:val="clear" w:color="auto" w:fill="2E74B5" w:themeFill="accent1" w:themeFillShade="BF"/>
              </w:rPr>
              <w:t>[</w:t>
            </w:r>
            <w:r w:rsidRPr="007B4ABA">
              <w:rPr>
                <w:rFonts w:ascii="新宋体" w:hAnsi="新宋体" w:cs="新宋体" w:hint="eastAsia"/>
                <w:color w:val="FFFFFF" w:themeColor="background1"/>
                <w:kern w:val="0"/>
                <w:shd w:val="clear" w:color="auto" w:fill="2E74B5" w:themeFill="accent1" w:themeFillShade="BF"/>
              </w:rPr>
              <w:t>可选参数</w:t>
            </w:r>
            <w:r w:rsidRPr="007B4ABA">
              <w:rPr>
                <w:rFonts w:ascii="新宋体" w:hAnsi="新宋体" w:cs="新宋体"/>
                <w:color w:val="FFFFFF" w:themeColor="background1"/>
                <w:kern w:val="0"/>
                <w:shd w:val="clear" w:color="auto" w:fill="2E74B5" w:themeFill="accent1" w:themeFillShade="BF"/>
              </w:rPr>
              <w:t>]</w:t>
            </w:r>
          </w:p>
        </w:tc>
      </w:tr>
    </w:tbl>
    <w:p w:rsidR="00B8216E" w:rsidRPr="00A90C36" w:rsidRDefault="008A753F" w:rsidP="00B8216E">
      <w:pPr>
        <w:pStyle w:val="3"/>
        <w:tabs>
          <w:tab w:val="num" w:pos="720"/>
        </w:tabs>
        <w:spacing w:before="0" w:beforeAutospacing="0" w:after="0" w:afterAutospacing="0"/>
        <w:jc w:val="both"/>
        <w:rPr>
          <w:lang w:eastAsia="zh-CN"/>
        </w:rPr>
      </w:pPr>
      <w:bookmarkStart w:id="23" w:name="_Toc508726114"/>
      <w:r>
        <w:rPr>
          <w:rFonts w:hint="eastAsia"/>
          <w:lang w:eastAsia="zh-CN"/>
        </w:rPr>
        <w:t>错误响应</w:t>
      </w:r>
      <w:bookmarkEnd w:id="23"/>
    </w:p>
    <w:p w:rsidR="008A753F" w:rsidRPr="0072481E" w:rsidRDefault="008A753F" w:rsidP="008A753F">
      <w:pPr>
        <w:ind w:firstLine="480"/>
      </w:pPr>
      <w:r>
        <w:rPr>
          <w:rFonts w:hint="eastAsia"/>
        </w:rPr>
        <w:t>返回错误代码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014"/>
        <w:gridCol w:w="5725"/>
      </w:tblGrid>
      <w:tr w:rsidR="008A753F" w:rsidTr="009532D8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8A753F">
            <w:pPr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错误代码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8A753F" w:rsidTr="009532D8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8A753F">
            <w:pPr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消息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8A753F" w:rsidTr="009532D8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 w:rsidRPr="00A76636">
              <w:t>details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8A753F">
            <w:pPr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具体错误信息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8A753F" w:rsidRDefault="008A753F" w:rsidP="009532D8">
            <w:pPr>
              <w:ind w:firstLine="480"/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8A753F" w:rsidRDefault="008A753F" w:rsidP="008A753F">
      <w:pPr>
        <w:ind w:firstLine="482"/>
        <w:rPr>
          <w:b/>
        </w:rPr>
      </w:pPr>
    </w:p>
    <w:p w:rsidR="008A753F" w:rsidRPr="006405E4" w:rsidRDefault="008A753F" w:rsidP="00C61107">
      <w:pPr>
        <w:ind w:firstLine="480"/>
        <w:rPr>
          <w:rFonts w:ascii="微软雅黑" w:eastAsia="微软雅黑" w:hAnsi="微软雅黑"/>
        </w:rPr>
      </w:pPr>
      <w:r w:rsidRPr="006405E4">
        <w:rPr>
          <w:rFonts w:ascii="微软雅黑" w:eastAsia="微软雅黑" w:hAnsi="微软雅黑" w:hint="eastAsia"/>
        </w:rPr>
        <w:t>示例：</w:t>
      </w:r>
    </w:p>
    <w:p w:rsidR="008A753F" w:rsidRPr="006405E4" w:rsidRDefault="008A753F" w:rsidP="00C61107">
      <w:pPr>
        <w:ind w:firstLine="420"/>
        <w:rPr>
          <w:rFonts w:ascii="微软雅黑" w:eastAsia="微软雅黑" w:hAnsi="微软雅黑"/>
          <w:sz w:val="21"/>
          <w:szCs w:val="21"/>
        </w:rPr>
      </w:pPr>
      <w:r w:rsidRPr="006405E4">
        <w:rPr>
          <w:rFonts w:ascii="微软雅黑" w:eastAsia="微软雅黑" w:hAnsi="微软雅黑" w:hint="eastAsia"/>
          <w:sz w:val="21"/>
          <w:szCs w:val="21"/>
        </w:rPr>
        <w:t>{</w:t>
      </w:r>
    </w:p>
    <w:p w:rsidR="008A753F" w:rsidRPr="006405E4" w:rsidRDefault="008A753F" w:rsidP="00C61107">
      <w:pPr>
        <w:ind w:leftChars="150" w:left="360" w:firstLine="420"/>
        <w:rPr>
          <w:rFonts w:ascii="微软雅黑" w:eastAsia="微软雅黑" w:hAnsi="微软雅黑"/>
          <w:sz w:val="21"/>
          <w:szCs w:val="21"/>
        </w:rPr>
      </w:pPr>
      <w:r w:rsidRPr="006405E4">
        <w:rPr>
          <w:rFonts w:ascii="微软雅黑" w:eastAsia="微软雅黑" w:hAnsi="微软雅黑" w:hint="eastAsia"/>
          <w:sz w:val="21"/>
          <w:szCs w:val="21"/>
        </w:rPr>
        <w:t>"code":"OperationProcessingFailed",</w:t>
      </w:r>
    </w:p>
    <w:p w:rsidR="008A753F" w:rsidRPr="006405E4" w:rsidRDefault="008A753F" w:rsidP="00C61107">
      <w:pPr>
        <w:ind w:leftChars="150" w:left="360" w:firstLine="420"/>
        <w:rPr>
          <w:rFonts w:ascii="微软雅黑" w:eastAsia="微软雅黑" w:hAnsi="微软雅黑"/>
          <w:sz w:val="21"/>
          <w:szCs w:val="21"/>
        </w:rPr>
      </w:pPr>
      <w:r w:rsidRPr="006405E4">
        <w:rPr>
          <w:rFonts w:ascii="微软雅黑" w:eastAsia="微软雅黑" w:hAnsi="微软雅黑" w:hint="eastAsia"/>
          <w:sz w:val="21"/>
          <w:szCs w:val="21"/>
        </w:rPr>
        <w:t>"message":"操作处理失败！",</w:t>
      </w:r>
    </w:p>
    <w:p w:rsidR="008A753F" w:rsidRPr="006405E4" w:rsidRDefault="008A753F" w:rsidP="00C61107">
      <w:pPr>
        <w:ind w:leftChars="175" w:left="420" w:firstLineChars="175" w:firstLine="368"/>
        <w:rPr>
          <w:rFonts w:ascii="微软雅黑" w:eastAsia="微软雅黑" w:hAnsi="微软雅黑"/>
          <w:sz w:val="21"/>
          <w:szCs w:val="21"/>
        </w:rPr>
      </w:pPr>
      <w:r w:rsidRPr="006405E4">
        <w:rPr>
          <w:rFonts w:ascii="微软雅黑" w:eastAsia="微软雅黑" w:hAnsi="微软雅黑" w:hint="eastAsia"/>
          <w:sz w:val="21"/>
          <w:szCs w:val="21"/>
        </w:rPr>
        <w:lastRenderedPageBreak/>
        <w:t>"details":"执行命令定义时出错。有关详细信息，请参阅内部异常。\r\n  ORA-00972: 标识符过长"</w:t>
      </w:r>
    </w:p>
    <w:p w:rsidR="008A753F" w:rsidRPr="006405E4" w:rsidRDefault="008A753F" w:rsidP="00C61107">
      <w:pPr>
        <w:ind w:firstLine="420"/>
        <w:rPr>
          <w:rFonts w:ascii="微软雅黑" w:eastAsia="微软雅黑" w:hAnsi="微软雅黑"/>
          <w:sz w:val="21"/>
          <w:szCs w:val="21"/>
        </w:rPr>
      </w:pPr>
      <w:r w:rsidRPr="006405E4">
        <w:rPr>
          <w:rFonts w:ascii="微软雅黑" w:eastAsia="微软雅黑" w:hAnsi="微软雅黑" w:hint="eastAsia"/>
          <w:sz w:val="21"/>
          <w:szCs w:val="21"/>
        </w:rPr>
        <w:t>}</w:t>
      </w:r>
    </w:p>
    <w:p w:rsidR="00DC6447" w:rsidRPr="000A00C4" w:rsidRDefault="00C97873" w:rsidP="00C97873">
      <w:pPr>
        <w:pStyle w:val="20"/>
      </w:pPr>
      <w:bookmarkStart w:id="24" w:name="_Toc508726115"/>
      <w:bookmarkStart w:id="25" w:name="OLE_LINK1"/>
      <w:r w:rsidRPr="00C97873">
        <w:rPr>
          <w:rFonts w:hint="eastAsia"/>
        </w:rPr>
        <w:t>IndexerService</w:t>
      </w:r>
      <w:r w:rsidRPr="00C97873">
        <w:rPr>
          <w:rFonts w:hint="eastAsia"/>
        </w:rPr>
        <w:t>索引数据服务</w:t>
      </w:r>
      <w:bookmarkEnd w:id="24"/>
    </w:p>
    <w:p w:rsidR="000A00C4" w:rsidRDefault="000A00C4" w:rsidP="006A3CD1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26" w:name="_Toc508726116"/>
      <w:r>
        <w:rPr>
          <w:rFonts w:hint="eastAsia"/>
        </w:rPr>
        <w:t>功能</w:t>
      </w:r>
      <w:r w:rsidR="00333253">
        <w:rPr>
          <w:rFonts w:hint="eastAsia"/>
        </w:rPr>
        <w:t>设计</w:t>
      </w:r>
      <w:bookmarkEnd w:id="26"/>
    </w:p>
    <w:p w:rsidR="00E34961" w:rsidRPr="00E34961" w:rsidRDefault="00E34961" w:rsidP="00E34961">
      <w:pPr>
        <w:ind w:firstLine="480"/>
      </w:pPr>
      <w:r>
        <w:rPr>
          <w:rFonts w:hint="eastAsia"/>
        </w:rPr>
        <w:t>索引数据服务集合，提供平台各类专题标题条目索引的存储维护功能。</w:t>
      </w:r>
    </w:p>
    <w:p w:rsidR="00CB4C9F" w:rsidRDefault="00E34961" w:rsidP="00E3496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F5756C" w:rsidRPr="00F5756C" w:rsidRDefault="00F5756C" w:rsidP="00F5756C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80384"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B43AA1" w:rsidRPr="008E51F6" w:rsidTr="00E923B1">
        <w:trPr>
          <w:trHeight w:val="279"/>
        </w:trPr>
        <w:tc>
          <w:tcPr>
            <w:tcW w:w="2570" w:type="pct"/>
            <w:shd w:val="clear" w:color="auto" w:fill="F2F2F2"/>
          </w:tcPr>
          <w:p w:rsidR="00B43AA1" w:rsidRPr="00B43AA1" w:rsidRDefault="00AF37F5" w:rsidP="00B43AA1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B43AA1" w:rsidRPr="00B43AA1" w:rsidRDefault="00B43AA1" w:rsidP="00B43AA1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E923B1" w:rsidRPr="008E51F6" w:rsidTr="00A37559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E923B1" w:rsidRPr="00632613" w:rsidRDefault="00AF37F5" w:rsidP="00E923B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Insert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E923B1" w:rsidRPr="00632613" w:rsidRDefault="00761ED1" w:rsidP="00E923B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新增插入数据索引</w:t>
            </w:r>
          </w:p>
        </w:tc>
      </w:tr>
      <w:tr w:rsidR="00E923B1" w:rsidRPr="008E51F6" w:rsidTr="00A37559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E923B1" w:rsidRPr="00632613" w:rsidRDefault="00AF37F5" w:rsidP="00E923B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Save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E923B1" w:rsidRPr="00632613" w:rsidRDefault="00761ED1" w:rsidP="00E923B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保存编辑数据索引</w:t>
            </w:r>
          </w:p>
        </w:tc>
      </w:tr>
      <w:tr w:rsidR="00E923B1" w:rsidRPr="008E51F6" w:rsidTr="00A37559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E923B1" w:rsidRPr="00632613" w:rsidRDefault="00AF37F5" w:rsidP="00E923B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Delete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E923B1" w:rsidRPr="00632613" w:rsidRDefault="00761ED1" w:rsidP="00E923B1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删除指定索引集合</w:t>
            </w:r>
          </w:p>
        </w:tc>
      </w:tr>
    </w:tbl>
    <w:p w:rsidR="00F95680" w:rsidRDefault="00DE36BE" w:rsidP="00DE36BE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DE36BE" w:rsidRDefault="00DE36BE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DE36BE" w:rsidRDefault="00DE36BE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DE36BE" w:rsidRPr="00735CE8" w:rsidRDefault="00DE36BE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735CE8" w:rsidRPr="00DE36BE" w:rsidRDefault="00735CE8" w:rsidP="00735CE8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F5756C" w:rsidRPr="00F5756C" w:rsidRDefault="00F5756C" w:rsidP="00F5756C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613BCB" w:rsidRPr="00E923B1" w:rsidTr="000A1895">
        <w:trPr>
          <w:trHeight w:val="202"/>
        </w:trPr>
        <w:tc>
          <w:tcPr>
            <w:tcW w:w="881" w:type="pct"/>
            <w:shd w:val="clear" w:color="auto" w:fill="F2F2F2"/>
          </w:tcPr>
          <w:p w:rsidR="00613BCB" w:rsidRPr="00E923B1" w:rsidRDefault="00613BCB" w:rsidP="00613BCB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13BCB" w:rsidRPr="00E923B1" w:rsidRDefault="00613BCB" w:rsidP="00613BCB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13BCB" w:rsidRPr="00E923B1" w:rsidRDefault="00236B44" w:rsidP="00613BCB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613BCB" w:rsidRPr="00E923B1" w:rsidRDefault="00D574DD" w:rsidP="00613BCB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613BCB" w:rsidRPr="00E923B1" w:rsidRDefault="00613BCB" w:rsidP="00613BCB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2F4300" w:rsidRPr="00E923B1" w:rsidTr="000A1895">
        <w:trPr>
          <w:trHeight w:val="397"/>
        </w:trPr>
        <w:tc>
          <w:tcPr>
            <w:tcW w:w="881" w:type="pct"/>
          </w:tcPr>
          <w:p w:rsidR="002F4300" w:rsidRPr="00E923B1" w:rsidRDefault="00DE36BE" w:rsidP="00613B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F4300" w:rsidRPr="00E923B1" w:rsidRDefault="00DE36BE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F4300" w:rsidRPr="00E923B1" w:rsidRDefault="00DE36BE" w:rsidP="002F4300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2F4300" w:rsidRPr="00E923B1" w:rsidRDefault="000A1895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2F4300" w:rsidRPr="00E923B1" w:rsidRDefault="002F4300" w:rsidP="00F95680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2F4300" w:rsidRPr="00E923B1" w:rsidTr="000A1895">
        <w:trPr>
          <w:trHeight w:val="397"/>
        </w:trPr>
        <w:tc>
          <w:tcPr>
            <w:tcW w:w="881" w:type="pct"/>
          </w:tcPr>
          <w:p w:rsidR="002F4300" w:rsidRPr="00E923B1" w:rsidRDefault="00735CE8" w:rsidP="00613B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 w:rsidR="00DE36BE">
              <w:rPr>
                <w:rFonts w:hint="eastAsia"/>
                <w:sz w:val="21"/>
                <w:szCs w:val="21"/>
              </w:rPr>
              <w:t>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F4300" w:rsidRPr="00E923B1" w:rsidRDefault="00DE36BE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F4300" w:rsidRPr="00E923B1" w:rsidRDefault="00DE36BE" w:rsidP="007E651D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2F4300" w:rsidRPr="00E923B1" w:rsidRDefault="000A1895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2F4300" w:rsidRPr="00E923B1" w:rsidRDefault="000A1895" w:rsidP="00F9568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2F4300" w:rsidRPr="00E923B1" w:rsidTr="000A1895">
        <w:trPr>
          <w:trHeight w:val="397"/>
        </w:trPr>
        <w:tc>
          <w:tcPr>
            <w:tcW w:w="881" w:type="pct"/>
          </w:tcPr>
          <w:p w:rsidR="002F4300" w:rsidRPr="00E923B1" w:rsidRDefault="000A1895" w:rsidP="00613BC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F4300" w:rsidRPr="00E923B1" w:rsidRDefault="000A1895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F4300" w:rsidRPr="00E923B1" w:rsidRDefault="000A1895" w:rsidP="002F4300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2F4300" w:rsidRPr="00E923B1" w:rsidRDefault="000A1895" w:rsidP="002A2BAC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2F4300" w:rsidRPr="00E923B1" w:rsidRDefault="000A1895" w:rsidP="00F9568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BC7A8D" w:rsidRPr="00BC7A8D" w:rsidRDefault="00BC7A8D" w:rsidP="00BC7A8D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"iiid": "e106d52a-c5aa-af29-ba5f-c16a92fee5cf",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"indexeddate": "2017-09-07T14:28:45.620",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"catalogue": "正文",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"project":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    "resdb":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"uid": "PX",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"uname": "潘祥",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},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BC7A8D" w:rsidRPr="00BC7A8D" w:rsidRDefault="00BC7A8D" w:rsidP="00BC7A8D">
      <w:pPr>
        <w:pStyle w:val="HTML"/>
        <w:ind w:firstLine="465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]</w:t>
      </w:r>
    </w:p>
    <w:p w:rsidR="00BC7A8D" w:rsidRPr="00BC7A8D" w:rsidRDefault="00BC7A8D" w:rsidP="00BC7A8D">
      <w:pPr>
        <w:pStyle w:val="HTML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BC7A8D" w:rsidRDefault="00BC7A8D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[] </w:t>
      </w:r>
    </w:p>
    <w:p w:rsidR="00BC7A8D" w:rsidRPr="00BC7A8D" w:rsidRDefault="00BC7A8D" w:rsidP="00BC7A8D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BC7A8D" w:rsidRPr="00BC7A8D" w:rsidRDefault="00BC7A8D" w:rsidP="00BC7A8D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BC7A8D" w:rsidRPr="00BC7A8D" w:rsidRDefault="00BC7A8D" w:rsidP="00BC7A8D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BC7A8D" w:rsidRDefault="00BC7A8D" w:rsidP="00BC7A8D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t>]</w:t>
      </w:r>
    </w:p>
    <w:p w:rsidR="00B653B5" w:rsidRDefault="00B653B5" w:rsidP="00B653B5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B653B5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B653B5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B653B5" w:rsidRPr="009F2E81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="006D7CD5" w:rsidRPr="006D7CD5">
        <w:rPr>
          <w:rFonts w:ascii="微软雅黑" w:eastAsia="微软雅黑" w:hAnsi="微软雅黑" w:hint="eastAsia"/>
          <w:bCs/>
          <w:color w:val="000000"/>
          <w:sz w:val="21"/>
          <w:szCs w:val="21"/>
        </w:rPr>
        <w:t>IndexSaveRequest</w:t>
      </w:r>
      <w:r w:rsidR="006D7CD5" w:rsidRPr="00735CE8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&lt;T&gt;</w:t>
      </w:r>
      <w:r w:rsidR="006D7CD5" w:rsidRPr="006D7CD5">
        <w:rPr>
          <w:rFonts w:ascii="微软雅黑" w:eastAsia="微软雅黑" w:hAnsi="微软雅黑" w:hint="eastAsia"/>
          <w:sz w:val="27"/>
          <w:szCs w:val="27"/>
        </w:rPr>
        <w:t xml:space="preserve"> </w:t>
      </w:r>
    </w:p>
    <w:p w:rsidR="009F2E81" w:rsidRPr="009F2E81" w:rsidRDefault="009F2E81" w:rsidP="009F2E81">
      <w:pPr>
        <w:ind w:firstLineChars="0" w:firstLine="48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9F2E81">
        <w:rPr>
          <w:rFonts w:ascii="微软雅黑" w:eastAsia="微软雅黑" w:hAnsi="微软雅黑" w:hint="eastAsia"/>
          <w:bCs/>
          <w:color w:val="000000"/>
          <w:sz w:val="21"/>
          <w:szCs w:val="21"/>
        </w:rPr>
        <w:lastRenderedPageBreak/>
        <w:t>其中T为泛型类。预定义支持Metadata、UserLog、</w:t>
      </w:r>
      <w:r w:rsidRPr="009F2E81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 w:rsidRPr="009F2E81"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9F2E81" w:rsidRPr="00E923B1" w:rsidTr="006B33F9">
        <w:trPr>
          <w:trHeight w:val="202"/>
        </w:trPr>
        <w:tc>
          <w:tcPr>
            <w:tcW w:w="881" w:type="pct"/>
            <w:shd w:val="clear" w:color="auto" w:fill="F2F2F2"/>
          </w:tcPr>
          <w:p w:rsidR="009F2E81" w:rsidRPr="00E923B1" w:rsidRDefault="009F2E81" w:rsidP="006B33F9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E81" w:rsidRPr="00E923B1" w:rsidRDefault="009F2E81" w:rsidP="006B33F9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E81" w:rsidRPr="00E923B1" w:rsidRDefault="009F2E81" w:rsidP="006B33F9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9F2E81" w:rsidRPr="00E923B1" w:rsidRDefault="009F2E81" w:rsidP="006B33F9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9F2E81" w:rsidRPr="00E923B1" w:rsidRDefault="009F2E81" w:rsidP="006B33F9">
            <w:pPr>
              <w:pStyle w:val="Table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9F2E81" w:rsidRPr="00E923B1" w:rsidTr="006B33F9">
        <w:trPr>
          <w:trHeight w:val="397"/>
        </w:trPr>
        <w:tc>
          <w:tcPr>
            <w:tcW w:w="881" w:type="pct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保存标志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81" w:rsidRPr="00E923B1" w:rsidRDefault="009F2E81" w:rsidP="006B33F9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微软雅黑" w:hAnsi="微软雅黑" w:hint="eastAsia"/>
              </w:rPr>
              <w:t>Replace</w:t>
            </w:r>
          </w:p>
        </w:tc>
        <w:tc>
          <w:tcPr>
            <w:tcW w:w="1119" w:type="pct"/>
            <w:vAlign w:val="center"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inherit" w:hAnsi="inherit"/>
                <w:szCs w:val="21"/>
              </w:rPr>
              <w:t>是否替换</w:t>
            </w:r>
          </w:p>
        </w:tc>
      </w:tr>
      <w:tr w:rsidR="009F2E81" w:rsidRPr="00E923B1" w:rsidTr="006B33F9">
        <w:trPr>
          <w:trHeight w:val="397"/>
        </w:trPr>
        <w:tc>
          <w:tcPr>
            <w:tcW w:w="881" w:type="pct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81" w:rsidRPr="00E923B1" w:rsidRDefault="009F2E81" w:rsidP="006B33F9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微软雅黑" w:hAnsi="微软雅黑" w:hint="eastAsia"/>
              </w:rPr>
              <w:t>Generation</w:t>
            </w:r>
          </w:p>
        </w:tc>
        <w:tc>
          <w:tcPr>
            <w:tcW w:w="1119" w:type="pct"/>
            <w:vAlign w:val="center"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inherit" w:hAnsi="inherit"/>
                <w:szCs w:val="21"/>
              </w:rPr>
              <w:t>自动创建索引</w:t>
            </w:r>
            <w:r>
              <w:rPr>
                <w:rFonts w:ascii="inherit" w:hAnsi="inherit"/>
                <w:szCs w:val="21"/>
              </w:rPr>
              <w:t>id</w:t>
            </w:r>
          </w:p>
        </w:tc>
      </w:tr>
      <w:tr w:rsidR="009F2E81" w:rsidRPr="00E923B1" w:rsidTr="006B33F9">
        <w:trPr>
          <w:trHeight w:val="397"/>
        </w:trPr>
        <w:tc>
          <w:tcPr>
            <w:tcW w:w="881" w:type="pct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81" w:rsidRPr="00E923B1" w:rsidRDefault="009F2E81" w:rsidP="006B33F9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9F2E81" w:rsidRPr="00E923B1" w:rsidRDefault="009F2E81" w:rsidP="006B33F9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9F2E81" w:rsidRPr="00E923B1" w:rsidRDefault="009F2E81" w:rsidP="006B33F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9F2E81" w:rsidRPr="00BC7A8D" w:rsidRDefault="009F2E81" w:rsidP="009F2E8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F2E8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>{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>
        <w:rPr>
          <w:b/>
          <w:color w:val="000000"/>
        </w:rPr>
        <w:t>r</w:t>
      </w:r>
      <w:r w:rsidRPr="002B44DE">
        <w:rPr>
          <w:b/>
          <w:color w:val="000000"/>
        </w:rPr>
        <w:t xml:space="preserve">eplace </w:t>
      </w:r>
      <w:r>
        <w:rPr>
          <w:color w:val="000000"/>
        </w:rPr>
        <w:t>": true,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generation</w:t>
      </w:r>
      <w:r w:rsidRPr="00251201">
        <w:rPr>
          <w:color w:val="000000"/>
        </w:rPr>
        <w:t>": true,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metadatas</w:t>
      </w:r>
      <w:r w:rsidRPr="00251201">
        <w:rPr>
          <w:color w:val="000000"/>
        </w:rPr>
        <w:t>": [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{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"iiid": "e106d52a-c5aa-af29-ba5f-c16a92fee5cf",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"indexeddate": "2017-09-07T14:28:45.620",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"thumbnail":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"fulltext":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"pageid":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"dataid":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"dsn":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"title":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"subject": [ "环保型水基", "钻井液新技术" ],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"abstract":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环保型水基（Evolution®类油基）钻井液体系开展钻井液新技术现场先导性试验成功转试油。",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"catalogue": "正文",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"author": "张三",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"submitter": "王五",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"auditor": "李四",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"createddate": "2017-09-07T14:28:45.620",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"submitteddate": "2017-09-07T16:52:45.620",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"auditteddate": "2017-09-07T19:16:45.620",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"status": "已审核",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"frequency":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"period":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"basin":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"firstlevel":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"secondlevel":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"trap":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"well":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lastRenderedPageBreak/>
        <w:t xml:space="preserve">      "swa":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"miningarea":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"cozone":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"project":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"pc":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"pt": "钻探油气新发现情况",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"bd":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"bt":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"bp":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"ba":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"bf":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"system": "TLMXXGX",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"resourcetype": "动态抓取信息项",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"resourcekey": "新闻发布系统",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"resdb":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"restatable":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"resdataid": null,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color w:val="000000"/>
        </w:rPr>
        <w:t xml:space="preserve">      "uid": "PX",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"uname": "潘祥",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"uorganization": "侏罗纪软件",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"udepartment": "知识管理业务部",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"uposition": "项目经理",</w:t>
      </w:r>
    </w:p>
    <w:p w:rsidR="009F2E81" w:rsidRPr="00251201" w:rsidRDefault="009F2E81" w:rsidP="009F2E81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"urole": "项目管理"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,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{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 w:rsidRPr="00251201">
        <w:rPr>
          <w:color w:val="000000"/>
        </w:rPr>
        <w:t>"iiid": "6deed17d-e2f8-486f-bc44-40edb52bb06e ",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//数据元其他元素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},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color w:val="000000"/>
        </w:rPr>
        <w:t>…</w:t>
      </w:r>
      <w:r>
        <w:rPr>
          <w:rFonts w:hint="eastAsia"/>
          <w:color w:val="000000"/>
        </w:rPr>
        <w:t xml:space="preserve"> //下一组 数据元</w:t>
      </w:r>
    </w:p>
    <w:p w:rsidR="009F2E81" w:rsidRDefault="009F2E81" w:rsidP="009F2E81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]</w:t>
      </w:r>
    </w:p>
    <w:p w:rsidR="009F2E81" w:rsidRDefault="009F2E81" w:rsidP="009F2E81">
      <w:pPr>
        <w:pStyle w:val="HTML"/>
        <w:rPr>
          <w:color w:val="000000"/>
        </w:rPr>
      </w:pPr>
      <w:r>
        <w:rPr>
          <w:rFonts w:hint="eastAsia"/>
          <w:color w:val="000000"/>
        </w:rPr>
        <w:t>｝</w:t>
      </w:r>
    </w:p>
    <w:p w:rsidR="009F2E81" w:rsidRDefault="009F2E81" w:rsidP="009F2E81">
      <w:pPr>
        <w:pStyle w:val="af"/>
        <w:ind w:left="420" w:firstLineChars="0" w:firstLine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9F2E81" w:rsidRDefault="009F2E81" w:rsidP="009F2E8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B653B5" w:rsidRDefault="009F2E81" w:rsidP="009F2E8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</w:t>
      </w:r>
      <w:r w:rsidR="00757252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返回</w:t>
      </w:r>
      <w:r w:rsidR="00757252" w:rsidRPr="00757252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索引ID组</w:t>
      </w:r>
    </w:p>
    <w:p w:rsidR="009F2E81" w:rsidRPr="00BC7A8D" w:rsidRDefault="009F2E81" w:rsidP="009F2E8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>[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"b6112e03-36bf-4bbf-b4cf-6b9a9d7aedb2",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"6deed17d-e2f8-486f-bc44-40edb52bb06e",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"796c31fe-e520-47b3-ab0c-4f4607baabe6",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lastRenderedPageBreak/>
        <w:t xml:space="preserve">  "ad3ddc44-25ad-4a53-9278-f9dd896bd389",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"2b7e2930-5690-42eb-91f3-64f22ae2da82",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"9d583ff0-b24d-4861-805c-578f84a04a01",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"e108ebcc-b19f-4afb-99c0-c4175f522347",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"631661a5-e2c3-4a6b-b424-205b6e39b6f3",</w:t>
      </w:r>
    </w:p>
    <w:p w:rsidR="00757252" w:rsidRPr="00251201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 xml:space="preserve">  "7fe05403-b5b6-4fb8-b66d-924e98b6f0c1"</w:t>
      </w:r>
    </w:p>
    <w:p w:rsidR="00757252" w:rsidRDefault="00757252" w:rsidP="00757252">
      <w:pPr>
        <w:pStyle w:val="HTML"/>
        <w:rPr>
          <w:color w:val="000000"/>
        </w:rPr>
      </w:pPr>
      <w:r w:rsidRPr="00251201">
        <w:rPr>
          <w:color w:val="000000"/>
        </w:rPr>
        <w:t>]</w:t>
      </w:r>
    </w:p>
    <w:p w:rsidR="009F2E81" w:rsidRPr="00735CE8" w:rsidRDefault="009F2E81" w:rsidP="009F2E81">
      <w:pPr>
        <w:pStyle w:val="af"/>
        <w:ind w:left="420" w:firstLineChars="0" w:firstLine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B653B5" w:rsidRDefault="00B653B5" w:rsidP="00B653B5">
      <w:pPr>
        <w:pStyle w:val="4"/>
        <w:ind w:leftChars="-5" w:left="0" w:hangingChars="5" w:hanging="12"/>
      </w:pP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B653B5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B653B5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B653B5" w:rsidRDefault="00B653B5" w:rsidP="00970D95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="00902E92" w:rsidRPr="00902E92">
        <w:rPr>
          <w:rFonts w:ascii="微软雅黑" w:eastAsia="微软雅黑" w:hAnsi="微软雅黑" w:hint="eastAsia"/>
          <w:bCs/>
          <w:color w:val="000000"/>
          <w:sz w:val="21"/>
          <w:szCs w:val="21"/>
        </w:rPr>
        <w:t>要删除的索引ID组</w:t>
      </w:r>
    </w:p>
    <w:p w:rsidR="00902E92" w:rsidRPr="00902E92" w:rsidRDefault="00902E92" w:rsidP="00902E92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02E92" w:rsidRPr="00FA6C4E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>[</w:t>
      </w:r>
    </w:p>
    <w:p w:rsidR="00902E92" w:rsidRPr="00FA6C4E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 xml:space="preserve">  "80a84801-4b62-4789-8085-9700f50b7b5e",</w:t>
      </w:r>
    </w:p>
    <w:p w:rsidR="00902E92" w:rsidRPr="00FA6C4E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 xml:space="preserve">  "dfedbd85-6055-4cfa-9ad9-4d1574589411"</w:t>
      </w:r>
    </w:p>
    <w:p w:rsidR="00902E92" w:rsidRPr="00902E92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>]</w:t>
      </w:r>
    </w:p>
    <w:p w:rsidR="00632613" w:rsidRPr="00902E92" w:rsidRDefault="00902E92" w:rsidP="00902E92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902E92" w:rsidRPr="00BC7A8D" w:rsidRDefault="00902E92" w:rsidP="00902E92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</w:t>
      </w:r>
      <w:r w:rsidRPr="00902E92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删除的索引ID组</w:t>
      </w:r>
    </w:p>
    <w:p w:rsidR="00902E92" w:rsidRPr="00BC7A8D" w:rsidRDefault="00902E92" w:rsidP="00902E92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02E92" w:rsidRPr="00BC7A8D" w:rsidRDefault="00902E92" w:rsidP="00902E92">
      <w:pPr>
        <w:pStyle w:val="HTML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902E92" w:rsidRPr="00FA6C4E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 xml:space="preserve">  "80a84801-4b62-4789-8085-9700f50b7b5e",</w:t>
      </w:r>
    </w:p>
    <w:p w:rsidR="00902E92" w:rsidRPr="00FA6C4E" w:rsidRDefault="00902E92" w:rsidP="00902E92">
      <w:pPr>
        <w:pStyle w:val="HTML"/>
        <w:rPr>
          <w:color w:val="000000"/>
        </w:rPr>
      </w:pPr>
      <w:r w:rsidRPr="00FA6C4E">
        <w:rPr>
          <w:color w:val="000000"/>
        </w:rPr>
        <w:t xml:space="preserve">  "dfedbd85-6055-4cfa-9ad9-4d1574589411"</w:t>
      </w:r>
    </w:p>
    <w:p w:rsidR="00902E92" w:rsidRPr="00902E92" w:rsidRDefault="00902E92" w:rsidP="00BC7A8D">
      <w:pPr>
        <w:ind w:firstLineChars="0" w:firstLine="0"/>
      </w:pPr>
      <w:r>
        <w:rPr>
          <w:rFonts w:hint="eastAsia"/>
        </w:rPr>
        <w:t>]</w:t>
      </w:r>
    </w:p>
    <w:p w:rsidR="00613BCB" w:rsidRPr="00632613" w:rsidRDefault="00632613" w:rsidP="00F5756C">
      <w:pPr>
        <w:pStyle w:val="af5"/>
        <w:ind w:firstLineChars="0" w:firstLine="0"/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 w:rsidR="00580384"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 w:rsidR="00580384">
        <w:rPr>
          <w:noProof/>
        </w:rPr>
        <w:t>1</w:t>
      </w:r>
      <w:r w:rsidRPr="00632613">
        <w:fldChar w:fldCharType="end"/>
      </w:r>
    </w:p>
    <w:p w:rsidR="006A3CD1" w:rsidRDefault="00622AC7" w:rsidP="00622AC7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27" w:name="_Toc508726117"/>
      <w:r>
        <w:rPr>
          <w:rFonts w:hint="eastAsia"/>
        </w:rPr>
        <w:lastRenderedPageBreak/>
        <w:t>代码设计</w:t>
      </w:r>
      <w:bookmarkEnd w:id="27"/>
    </w:p>
    <w:p w:rsidR="000A1FF0" w:rsidRPr="000A1FF0" w:rsidRDefault="000A1FF0" w:rsidP="000A1FF0">
      <w:pPr>
        <w:ind w:firstLineChars="0" w:firstLine="0"/>
      </w:pPr>
      <w:r>
        <w:rPr>
          <w:noProof/>
        </w:rPr>
        <w:drawing>
          <wp:inline distT="0" distB="0" distL="0" distR="0" wp14:anchorId="30D19BFE" wp14:editId="2552EB87">
            <wp:extent cx="6120130" cy="1572260"/>
            <wp:effectExtent l="0" t="0" r="0" b="889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C7" w:rsidRDefault="00622AC7" w:rsidP="00622AC7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28" w:name="_Toc508726118"/>
      <w:r>
        <w:rPr>
          <w:rFonts w:hint="eastAsia"/>
        </w:rPr>
        <w:t>单元测试</w:t>
      </w:r>
      <w:bookmarkEnd w:id="28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C5260D" w:rsidRPr="00C5260D" w:rsidTr="00CD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C5260D" w:rsidRPr="00C5260D" w:rsidRDefault="00C5260D" w:rsidP="00C5260D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C5260D" w:rsidRPr="00C5260D" w:rsidRDefault="00C5260D" w:rsidP="00C5260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C5260D" w:rsidRPr="00C5260D" w:rsidRDefault="00C5260D" w:rsidP="00C5260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C5260D" w:rsidRPr="00C5260D" w:rsidRDefault="00C5260D" w:rsidP="00C5260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C5260D" w:rsidRPr="00C5260D" w:rsidRDefault="00C5260D" w:rsidP="00C5260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C5260D" w:rsidRPr="00C5260D" w:rsidRDefault="00C5260D" w:rsidP="00C5260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C5260D" w:rsidRPr="00C5260D" w:rsidTr="00CD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C5260D" w:rsidRPr="00C5260D" w:rsidRDefault="00C5260D" w:rsidP="00C5260D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C5260D" w:rsidRPr="00C5260D" w:rsidRDefault="00C5260D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C5260D" w:rsidRPr="00C5260D" w:rsidRDefault="00C5260D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C5260D" w:rsidRPr="00C5260D" w:rsidRDefault="00C5260D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C5260D" w:rsidRPr="00C5260D" w:rsidRDefault="00C5260D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C5260D" w:rsidRPr="00C5260D" w:rsidRDefault="00C5260D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C5260D" w:rsidRPr="00C5260D" w:rsidTr="00533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C5260D" w:rsidRPr="00C5260D" w:rsidRDefault="00C5260D" w:rsidP="00C5260D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C5260D" w:rsidRPr="00C5260D" w:rsidRDefault="00C5260D" w:rsidP="005336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</w:t>
            </w:r>
            <w:r w:rsidR="005336CB">
              <w:rPr>
                <w:rFonts w:ascii="微软雅黑" w:eastAsia="微软雅黑" w:hAnsi="微软雅黑" w:hint="eastAsia"/>
                <w:sz w:val="18"/>
                <w:szCs w:val="18"/>
              </w:rPr>
              <w:t>2、部署搜索服务API站点；</w:t>
            </w:r>
            <w:r w:rsidR="005336CB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 w:rsidR="005336CB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5336CB" w:rsidRPr="00C5260D" w:rsidTr="0097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336CB" w:rsidRPr="00C5260D" w:rsidRDefault="005336CB" w:rsidP="00C5260D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5336CB" w:rsidRPr="00C5260D" w:rsidRDefault="005336CB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5336CB" w:rsidRPr="00C5260D" w:rsidRDefault="005336CB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5336CB" w:rsidRPr="00C5260D" w:rsidRDefault="005336CB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5336CB" w:rsidRPr="00C5260D" w:rsidRDefault="005336CB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5336CB" w:rsidRPr="00C5260D" w:rsidTr="00971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336CB" w:rsidRPr="00CD6F29" w:rsidRDefault="00CD6F29" w:rsidP="00C5260D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971E1F" w:rsidRPr="00971E1F" w:rsidRDefault="00971E1F" w:rsidP="00971E1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971E1F" w:rsidRPr="00971E1F" w:rsidRDefault="00971E1F" w:rsidP="00971E1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971E1F" w:rsidRPr="00971E1F" w:rsidRDefault="00971E1F" w:rsidP="00971E1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  {    }  ]</w:t>
            </w:r>
          </w:p>
          <w:p w:rsidR="005336CB" w:rsidRPr="00CD6F29" w:rsidRDefault="00971E1F" w:rsidP="00971E1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5336CB" w:rsidRPr="00CD6F29" w:rsidRDefault="00CD6F29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CD6F29" w:rsidRPr="00CD6F29" w:rsidRDefault="00CD6F29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 w:rsidR="00971E1F"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5336CB" w:rsidRDefault="00971E1F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971E1F" w:rsidRPr="00CD6F29" w:rsidRDefault="00971E1F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5336CB" w:rsidRPr="00CD6F29" w:rsidRDefault="00971E1F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5336CB" w:rsidRPr="00C5260D" w:rsidTr="0097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336CB" w:rsidRPr="00CD6F29" w:rsidRDefault="00CD6F29" w:rsidP="00C5260D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001CE6" w:rsidRDefault="00971E1F" w:rsidP="00001CE6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001CE6" w:rsidRPr="00001CE6" w:rsidRDefault="00001CE6" w:rsidP="00001CE6">
            <w:pPr>
              <w:pStyle w:val="HTML"/>
              <w:ind w:firstLineChars="50" w:firstLin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</w:pPr>
            <w:r w:rsidRPr="00001CE6"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  <w:t>"replace ": true,</w:t>
            </w:r>
          </w:p>
          <w:p w:rsidR="00971E1F" w:rsidRPr="00971E1F" w:rsidRDefault="00001CE6" w:rsidP="00001C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001CE6">
              <w:rPr>
                <w:rFonts w:ascii="微软雅黑" w:eastAsia="微软雅黑" w:hAnsi="微软雅黑"/>
                <w:sz w:val="18"/>
                <w:szCs w:val="20"/>
              </w:rPr>
              <w:t xml:space="preserve">  "generation": true,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971E1F" w:rsidRPr="00971E1F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5336CB" w:rsidRPr="00CD6F29" w:rsidRDefault="00971E1F" w:rsidP="00971E1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001CE6" w:rsidRPr="00CD6F29" w:rsidRDefault="00001CE6" w:rsidP="00001C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5336CB" w:rsidRPr="00CD6F29" w:rsidRDefault="00001CE6" w:rsidP="00001C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001CE6" w:rsidRPr="00CD6F29" w:rsidRDefault="00001CE6" w:rsidP="00001C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5336CB" w:rsidRPr="00CD6F29" w:rsidRDefault="00001CE6" w:rsidP="00001C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5336CB" w:rsidRPr="00CD6F29" w:rsidRDefault="00971E1F" w:rsidP="00C5260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CD6F29" w:rsidRPr="00C5260D" w:rsidTr="00971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CD6F29" w:rsidRPr="00CD6F29" w:rsidRDefault="00CD6F29" w:rsidP="00C5260D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001CE6" w:rsidRPr="00001CE6" w:rsidRDefault="00001CE6" w:rsidP="00001CE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</w:pPr>
            <w:r w:rsidRPr="00001CE6"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  <w:t>[</w:t>
            </w:r>
          </w:p>
          <w:p w:rsidR="00001CE6" w:rsidRPr="00001CE6" w:rsidRDefault="00001CE6" w:rsidP="00001CE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</w:pPr>
            <w:r w:rsidRPr="00001CE6"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  <w:t xml:space="preserve">  "80a84801-4b62-4789-8085-9700f50b7b5e",</w:t>
            </w:r>
          </w:p>
          <w:p w:rsidR="00001CE6" w:rsidRPr="00001CE6" w:rsidRDefault="00001CE6" w:rsidP="00001CE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</w:pPr>
            <w:r w:rsidRPr="00001CE6"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  <w:lastRenderedPageBreak/>
              <w:t xml:space="preserve">  "dfedbd85-6055-4cfa-9ad9-4d1574589411"</w:t>
            </w:r>
          </w:p>
          <w:p w:rsidR="00CD6F29" w:rsidRPr="00001CE6" w:rsidRDefault="00001CE6" w:rsidP="00001CE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</w:pPr>
            <w:r w:rsidRPr="00001CE6">
              <w:rPr>
                <w:rFonts w:ascii="微软雅黑" w:eastAsia="微软雅黑" w:hAnsi="微软雅黑" w:cs="Times New Roman"/>
                <w:kern w:val="2"/>
                <w:sz w:val="18"/>
                <w:szCs w:val="20"/>
              </w:rPr>
              <w:t>]</w:t>
            </w:r>
          </w:p>
        </w:tc>
        <w:tc>
          <w:tcPr>
            <w:tcW w:w="1701" w:type="dxa"/>
          </w:tcPr>
          <w:p w:rsidR="00001CE6" w:rsidRPr="00CD6F29" w:rsidRDefault="00001CE6" w:rsidP="00001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不报异常；</w:t>
            </w:r>
          </w:p>
          <w:p w:rsidR="00CD6F29" w:rsidRPr="00CD6F29" w:rsidRDefault="00001CE6" w:rsidP="00001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输入编号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数组</w:t>
            </w:r>
          </w:p>
        </w:tc>
        <w:tc>
          <w:tcPr>
            <w:tcW w:w="2268" w:type="dxa"/>
            <w:gridSpan w:val="2"/>
          </w:tcPr>
          <w:p w:rsidR="00001CE6" w:rsidRPr="00CD6F29" w:rsidRDefault="00001CE6" w:rsidP="00001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不报异常；</w:t>
            </w:r>
          </w:p>
          <w:p w:rsidR="00CD6F29" w:rsidRPr="00001CE6" w:rsidRDefault="00001CE6" w:rsidP="00001C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条索引编号</w:t>
            </w:r>
          </w:p>
        </w:tc>
        <w:tc>
          <w:tcPr>
            <w:tcW w:w="566" w:type="dxa"/>
          </w:tcPr>
          <w:p w:rsidR="00CD6F29" w:rsidRPr="00CD6F29" w:rsidRDefault="00971E1F" w:rsidP="00C5260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Default="00395471" w:rsidP="00C5260D">
      <w:pPr>
        <w:ind w:firstLineChars="0" w:firstLine="0"/>
      </w:pPr>
    </w:p>
    <w:p w:rsidR="00395471" w:rsidRPr="000A00C4" w:rsidRDefault="00395471" w:rsidP="00395471">
      <w:pPr>
        <w:pStyle w:val="20"/>
      </w:pPr>
      <w:bookmarkStart w:id="29" w:name="_Toc496714268"/>
      <w:r w:rsidRPr="00BB3015">
        <w:t xml:space="preserve"> TopicService</w:t>
      </w:r>
      <w:r>
        <w:rPr>
          <w:rFonts w:hint="eastAsia"/>
        </w:rPr>
        <w:t>信息标题服务</w:t>
      </w:r>
      <w:bookmarkEnd w:id="29"/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395471" w:rsidP="00395471">
      <w:pPr>
        <w:ind w:firstLine="480"/>
      </w:pPr>
      <w:r w:rsidRPr="000C4157">
        <w:rPr>
          <w:rFonts w:hint="eastAsia"/>
        </w:rPr>
        <w:t>搜索</w:t>
      </w:r>
      <w:r>
        <w:rPr>
          <w:rFonts w:hint="eastAsia"/>
        </w:rPr>
        <w:t>信息标题服务集合，提供平台各类专题标题条目检索等功能。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bookmarkStart w:id="30" w:name="_Hlk509307364"/>
            <w:r>
              <w:rPr>
                <w:rFonts w:ascii="Arial" w:hAnsi="Arial" w:cs="Arial"/>
                <w:kern w:val="0"/>
                <w:sz w:val="21"/>
                <w:szCs w:val="21"/>
              </w:rPr>
              <w:t>S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earch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短语搜索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GetTopPic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通过关键字搜索获取信息条目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GetHeadlines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获取头条信息条目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GetHotTopics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获取热点信息条目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GetRecency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获取个人最近浏览条目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GetYourLikes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获取猜你喜欢推荐条目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GetRelTopics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获取关联推荐信息条目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GetBlockTopics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获取信息板块条目列表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BlockTopicWrapper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395471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获取头条信息条目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395471" w:rsidRDefault="00395471" w:rsidP="00395471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SetHeadlineFlag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Default="00395471" w:rsidP="00395471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设置信息条目头条标记（索引ID数组）</w:t>
            </w:r>
          </w:p>
        </w:tc>
      </w:tr>
    </w:tbl>
    <w:bookmarkEnd w:id="30"/>
    <w:p w:rsidR="00395471" w:rsidRDefault="00740632" w:rsidP="00395471">
      <w:pPr>
        <w:pStyle w:val="4"/>
        <w:ind w:leftChars="-5" w:left="0" w:hangingChars="5" w:hanging="12"/>
      </w:pPr>
      <w:r w:rsidRPr="00740632">
        <w:t>S</w:t>
      </w:r>
      <w:r w:rsidRPr="00740632">
        <w:rPr>
          <w:rFonts w:hint="eastAsia"/>
        </w:rPr>
        <w:t>earch</w:t>
      </w:r>
      <w:r w:rsidR="00395471"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="00766A2D" w:rsidRPr="0092778E">
        <w:rPr>
          <w:rFonts w:ascii="微软雅黑" w:eastAsia="微软雅黑" w:hAnsi="微软雅黑"/>
          <w:bCs/>
          <w:color w:val="000000"/>
          <w:sz w:val="27"/>
          <w:szCs w:val="27"/>
        </w:rPr>
        <w:t>/</w:t>
      </w:r>
      <w:r w:rsidR="00766A2D" w:rsidRPr="002A3A8B">
        <w:t xml:space="preserve"> </w:t>
      </w:r>
      <w:r w:rsidR="00766A2D" w:rsidRPr="00766A2D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TopicService</w:t>
      </w:r>
      <w:r w:rsidR="00766A2D" w:rsidRPr="002A3A8B">
        <w:rPr>
          <w:rFonts w:ascii="微软雅黑" w:eastAsia="微软雅黑" w:hAnsi="微软雅黑"/>
          <w:bCs/>
          <w:color w:val="000000"/>
          <w:sz w:val="27"/>
          <w:szCs w:val="27"/>
        </w:rPr>
        <w:t>/</w:t>
      </w:r>
      <w:r w:rsidR="00766A2D" w:rsidRPr="0059388C">
        <w:t xml:space="preserve"> </w:t>
      </w:r>
      <w:r w:rsidR="00766A2D" w:rsidRPr="00766A2D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Search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="00766A2D" w:rsidRPr="00766A2D">
        <w:rPr>
          <w:rFonts w:ascii="微软雅黑" w:eastAsia="微软雅黑" w:hAnsi="微软雅黑" w:hint="eastAsia"/>
          <w:sz w:val="27"/>
          <w:szCs w:val="27"/>
        </w:rPr>
        <w:t xml:space="preserve"> </w:t>
      </w:r>
      <w:r w:rsidR="00766A2D" w:rsidRPr="00766A2D">
        <w:rPr>
          <w:rFonts w:ascii="微软雅黑" w:eastAsia="微软雅黑" w:hAnsi="微软雅黑" w:hint="eastAsia"/>
          <w:bCs/>
          <w:color w:val="000000"/>
          <w:sz w:val="21"/>
          <w:szCs w:val="21"/>
        </w:rPr>
        <w:t>SearchRequest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2155"/>
        <w:gridCol w:w="2800"/>
      </w:tblGrid>
      <w:tr w:rsidR="00395471" w:rsidRPr="00E923B1" w:rsidTr="00BE66FA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766A2D">
            <w:pPr>
              <w:pStyle w:val="Table"/>
              <w:ind w:firstLineChars="100" w:firstLine="210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957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766A2D">
            <w:pPr>
              <w:pStyle w:val="Table"/>
              <w:ind w:left="480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589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BE66FA">
            <w:pPr>
              <w:pStyle w:val="Table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766A2D">
            <w:pPr>
              <w:pStyle w:val="Table"/>
              <w:ind w:left="480" w:firstLine="420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766A2D">
            <w:pPr>
              <w:pStyle w:val="Table"/>
              <w:ind w:left="480" w:firstLine="420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BE66FA">
        <w:trPr>
          <w:trHeight w:val="397"/>
        </w:trPr>
        <w:tc>
          <w:tcPr>
            <w:tcW w:w="881" w:type="pct"/>
          </w:tcPr>
          <w:p w:rsidR="00395471" w:rsidRPr="0013304B" w:rsidRDefault="0013304B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/>
                <w:kern w:val="0"/>
                <w:sz w:val="21"/>
                <w:szCs w:val="21"/>
              </w:rPr>
              <w:t>短语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13304B" w:rsidRDefault="00766A2D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Sentence</w:t>
            </w:r>
          </w:p>
        </w:tc>
        <w:tc>
          <w:tcPr>
            <w:tcW w:w="1119" w:type="pct"/>
            <w:vAlign w:val="center"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“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井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”</w:t>
            </w:r>
          </w:p>
        </w:tc>
        <w:tc>
          <w:tcPr>
            <w:tcW w:w="1454" w:type="pct"/>
            <w:vAlign w:val="center"/>
          </w:tcPr>
          <w:p w:rsidR="00395471" w:rsidRPr="0013304B" w:rsidRDefault="0013304B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/>
                <w:kern w:val="0"/>
                <w:sz w:val="21"/>
                <w:szCs w:val="21"/>
              </w:rPr>
              <w:t>搜索短语</w:t>
            </w:r>
          </w:p>
        </w:tc>
      </w:tr>
      <w:tr w:rsidR="00395471" w:rsidRPr="00E923B1" w:rsidTr="00BE66FA">
        <w:trPr>
          <w:trHeight w:val="397"/>
        </w:trPr>
        <w:tc>
          <w:tcPr>
            <w:tcW w:w="881" w:type="pct"/>
          </w:tcPr>
          <w:p w:rsidR="00395471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起始索引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13304B" w:rsidRDefault="00766A2D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From</w:t>
            </w:r>
          </w:p>
        </w:tc>
        <w:tc>
          <w:tcPr>
            <w:tcW w:w="1119" w:type="pct"/>
            <w:vAlign w:val="center"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0</w:t>
            </w:r>
          </w:p>
        </w:tc>
        <w:tc>
          <w:tcPr>
            <w:tcW w:w="1454" w:type="pct"/>
            <w:vAlign w:val="center"/>
          </w:tcPr>
          <w:p w:rsidR="00395471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搜索</w:t>
            </w:r>
            <w:proofErr w:type="gramStart"/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起始值</w:t>
            </w:r>
            <w:proofErr w:type="gramEnd"/>
          </w:p>
        </w:tc>
      </w:tr>
      <w:tr w:rsidR="00395471" w:rsidRPr="00E923B1" w:rsidTr="00BE66FA">
        <w:trPr>
          <w:trHeight w:val="397"/>
        </w:trPr>
        <w:tc>
          <w:tcPr>
            <w:tcW w:w="881" w:type="pct"/>
          </w:tcPr>
          <w:p w:rsidR="00395471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lastRenderedPageBreak/>
              <w:t>索引数量值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13304B" w:rsidRDefault="00766A2D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Size</w:t>
            </w:r>
          </w:p>
        </w:tc>
        <w:tc>
          <w:tcPr>
            <w:tcW w:w="1119" w:type="pct"/>
            <w:vAlign w:val="center"/>
          </w:tcPr>
          <w:p w:rsidR="00395471" w:rsidRPr="00E923B1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10</w:t>
            </w:r>
          </w:p>
        </w:tc>
        <w:tc>
          <w:tcPr>
            <w:tcW w:w="1454" w:type="pct"/>
            <w:vAlign w:val="center"/>
          </w:tcPr>
          <w:p w:rsidR="00395471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搜索数量值</w:t>
            </w:r>
          </w:p>
        </w:tc>
      </w:tr>
      <w:tr w:rsidR="00766A2D" w:rsidRPr="00E923B1" w:rsidTr="00BE66FA">
        <w:trPr>
          <w:trHeight w:val="397"/>
        </w:trPr>
        <w:tc>
          <w:tcPr>
            <w:tcW w:w="881" w:type="pct"/>
          </w:tcPr>
          <w:p w:rsidR="00766A2D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查询条件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66A2D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Dictionary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766A2D" w:rsidRPr="0013304B" w:rsidRDefault="00766A2D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Filter</w:t>
            </w:r>
          </w:p>
        </w:tc>
        <w:tc>
          <w:tcPr>
            <w:tcW w:w="1119" w:type="pct"/>
            <w:vAlign w:val="center"/>
          </w:tcPr>
          <w:p w:rsidR="00BE66FA" w:rsidRP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{</w:t>
            </w:r>
          </w:p>
          <w:p w:rsidR="00BE66FA" w:rsidRP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"pt": [</w:t>
            </w:r>
            <w:r w:rsidRPr="00BE66FA">
              <w:rPr>
                <w:rFonts w:ascii="Arial" w:hAnsi="Arial" w:cs="Arial" w:hint="eastAsia"/>
                <w:kern w:val="0"/>
                <w:sz w:val="21"/>
                <w:szCs w:val="21"/>
              </w:rPr>
              <w:t>"</w:t>
            </w:r>
            <w:r w:rsidRPr="00BE66FA">
              <w:rPr>
                <w:rFonts w:ascii="Arial" w:hAnsi="Arial" w:cs="Arial" w:hint="eastAsia"/>
                <w:kern w:val="0"/>
                <w:sz w:val="21"/>
                <w:szCs w:val="21"/>
              </w:rPr>
              <w:t>钻探油气新发现情况</w:t>
            </w:r>
            <w:r w:rsidRPr="00BE66FA">
              <w:rPr>
                <w:rFonts w:ascii="Arial" w:hAnsi="Arial" w:cs="Arial" w:hint="eastAsia"/>
                <w:kern w:val="0"/>
                <w:sz w:val="21"/>
                <w:szCs w:val="21"/>
              </w:rPr>
              <w:t>", "</w:t>
            </w:r>
            <w:r w:rsidRPr="00BE66FA">
              <w:rPr>
                <w:rFonts w:ascii="Arial" w:hAnsi="Arial" w:cs="Arial" w:hint="eastAsia"/>
                <w:kern w:val="0"/>
                <w:sz w:val="21"/>
                <w:szCs w:val="21"/>
              </w:rPr>
              <w:t>盆地百科</w:t>
            </w:r>
            <w:r w:rsidRPr="00BE66FA">
              <w:rPr>
                <w:rFonts w:ascii="Arial" w:hAnsi="Arial" w:cs="Arial" w:hint="eastAsia"/>
                <w:kern w:val="0"/>
                <w:sz w:val="21"/>
                <w:szCs w:val="21"/>
              </w:rPr>
              <w:t>"</w:t>
            </w:r>
          </w:p>
          <w:p w:rsidR="00766A2D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 xml:space="preserve"> ] }</w:t>
            </w:r>
          </w:p>
        </w:tc>
        <w:tc>
          <w:tcPr>
            <w:tcW w:w="1454" w:type="pct"/>
            <w:vAlign w:val="center"/>
          </w:tcPr>
          <w:p w:rsidR="00766A2D" w:rsidRPr="0013304B" w:rsidRDefault="00443046" w:rsidP="0013304B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查询条件</w:t>
            </w:r>
          </w:p>
        </w:tc>
      </w:tr>
      <w:tr w:rsidR="00BE66FA" w:rsidRPr="00E923B1" w:rsidTr="00BE66FA">
        <w:trPr>
          <w:trHeight w:val="397"/>
        </w:trPr>
        <w:tc>
          <w:tcPr>
            <w:tcW w:w="881" w:type="pct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源字段过滤器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BE66FA" w:rsidRDefault="0044513B" w:rsidP="00BE66FA">
            <w:pPr>
              <w:ind w:firstLineChars="0" w:firstLine="0"/>
              <w:rPr>
                <w:rFonts w:ascii="微软雅黑" w:hAnsi="微软雅黑" w:cs="宋体"/>
                <w:sz w:val="15"/>
                <w:szCs w:val="15"/>
              </w:rPr>
            </w:pPr>
            <w:hyperlink w:anchor="_SearchSourceFilter" w:history="1">
              <w:r w:rsidR="00BE66FA" w:rsidRPr="00BE66FA">
                <w:rPr>
                  <w:rStyle w:val="a7"/>
                  <w:rFonts w:ascii="微软雅黑" w:eastAsia="微软雅黑" w:hAnsi="微软雅黑" w:hint="eastAsia"/>
                  <w:sz w:val="15"/>
                  <w:szCs w:val="15"/>
                </w:rPr>
                <w:t>SearchSourceFilter</w:t>
              </w:r>
            </w:hyperlink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Fields</w:t>
            </w:r>
          </w:p>
        </w:tc>
        <w:tc>
          <w:tcPr>
            <w:tcW w:w="1119" w:type="pct"/>
            <w:vAlign w:val="center"/>
          </w:tcPr>
          <w:p w:rsidR="00BE66FA" w:rsidRDefault="00BE66FA" w:rsidP="00BE66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Arial" w:hAnsi="Arial" w:cs="Arial"/>
                <w:kern w:val="0"/>
                <w:sz w:val="21"/>
                <w:szCs w:val="21"/>
              </w:rPr>
            </w:pPr>
            <w:proofErr w:type="gramStart"/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{ "</w:t>
            </w:r>
            <w:proofErr w:type="gramEnd"/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includes": [],      "excludes": []}</w:t>
            </w:r>
          </w:p>
        </w:tc>
        <w:tc>
          <w:tcPr>
            <w:tcW w:w="1454" w:type="pct"/>
            <w:vAlign w:val="center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源字段过滤器</w:t>
            </w:r>
          </w:p>
        </w:tc>
      </w:tr>
      <w:tr w:rsidR="00BE66FA" w:rsidRPr="00E923B1" w:rsidTr="00BE66FA">
        <w:trPr>
          <w:trHeight w:val="397"/>
        </w:trPr>
        <w:tc>
          <w:tcPr>
            <w:tcW w:w="881" w:type="pct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提升权重集合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Dictionary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Boost</w:t>
            </w:r>
          </w:p>
        </w:tc>
        <w:tc>
          <w:tcPr>
            <w:tcW w:w="1119" w:type="pct"/>
            <w:vAlign w:val="center"/>
          </w:tcPr>
          <w:p w:rsid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{}</w:t>
            </w:r>
          </w:p>
        </w:tc>
        <w:tc>
          <w:tcPr>
            <w:tcW w:w="1454" w:type="pct"/>
            <w:vAlign w:val="center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提升权重集合</w:t>
            </w:r>
          </w:p>
        </w:tc>
      </w:tr>
      <w:tr w:rsidR="00BE66FA" w:rsidRPr="00E923B1" w:rsidTr="00BE66FA">
        <w:trPr>
          <w:trHeight w:val="397"/>
        </w:trPr>
        <w:tc>
          <w:tcPr>
            <w:tcW w:w="881" w:type="pct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排序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(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键是字段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,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值是顺序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,0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是升序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1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是降序</w:t>
            </w:r>
            <w:r w:rsidRPr="00BE66FA">
              <w:rPr>
                <w:rFonts w:ascii="Arial" w:hAnsi="Arial" w:cs="Arial"/>
                <w:kern w:val="0"/>
                <w:sz w:val="21"/>
                <w:szCs w:val="21"/>
              </w:rPr>
              <w:t>)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66FA" w:rsidRP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BE66FA">
              <w:rPr>
                <w:rFonts w:ascii="微软雅黑" w:hAnsi="微软雅黑" w:hint="eastAsia"/>
                <w:sz w:val="15"/>
                <w:szCs w:val="15"/>
              </w:rPr>
              <w:t>Collection of </w:t>
            </w:r>
            <w:hyperlink w:anchor="_PKSKeyValuePairOfStringAndObject" w:history="1">
              <w:r w:rsidRPr="00BE66FA">
                <w:rPr>
                  <w:rStyle w:val="a7"/>
                  <w:rFonts w:ascii="微软雅黑" w:eastAsia="微软雅黑" w:hAnsi="微软雅黑" w:hint="eastAsia"/>
                  <w:sz w:val="15"/>
                  <w:szCs w:val="15"/>
                </w:rPr>
                <w:t>PKSKeyValuePairOfStringAndObject</w:t>
              </w:r>
            </w:hyperlink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Sort</w:t>
            </w:r>
          </w:p>
        </w:tc>
        <w:tc>
          <w:tcPr>
            <w:tcW w:w="1119" w:type="pct"/>
            <w:vAlign w:val="center"/>
          </w:tcPr>
          <w:p w:rsid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1454" w:type="pct"/>
            <w:vAlign w:val="center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BE66FA" w:rsidRPr="00E923B1" w:rsidTr="00BE66FA">
        <w:trPr>
          <w:trHeight w:val="397"/>
        </w:trPr>
        <w:tc>
          <w:tcPr>
            <w:tcW w:w="881" w:type="pct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分组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66FA" w:rsidRPr="00BE66FA" w:rsidRDefault="0044513B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15"/>
                <w:szCs w:val="15"/>
              </w:rPr>
            </w:pPr>
            <w:hyperlink w:anchor="_SearchGroupRules" w:history="1">
              <w:r w:rsidR="00BE66FA" w:rsidRPr="00BE66FA">
                <w:rPr>
                  <w:rStyle w:val="a7"/>
                  <w:rFonts w:ascii="微软雅黑" w:eastAsia="微软雅黑" w:hAnsi="微软雅黑" w:hint="eastAsia"/>
                  <w:sz w:val="15"/>
                  <w:szCs w:val="15"/>
                </w:rPr>
                <w:t>SearchGroupRules</w:t>
              </w:r>
            </w:hyperlink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 w:hint="eastAsia"/>
                <w:kern w:val="0"/>
                <w:sz w:val="21"/>
                <w:szCs w:val="21"/>
              </w:rPr>
              <w:t>Group</w:t>
            </w:r>
          </w:p>
        </w:tc>
        <w:tc>
          <w:tcPr>
            <w:tcW w:w="1119" w:type="pct"/>
            <w:vAlign w:val="center"/>
          </w:tcPr>
          <w:p w:rsid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1454" w:type="pct"/>
            <w:vAlign w:val="center"/>
          </w:tcPr>
          <w:p w:rsidR="00BE66FA" w:rsidRPr="0013304B" w:rsidRDefault="00636897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分组</w:t>
            </w:r>
          </w:p>
        </w:tc>
      </w:tr>
      <w:tr w:rsidR="00BE66FA" w:rsidRPr="00E923B1" w:rsidTr="00BE66FA">
        <w:trPr>
          <w:trHeight w:val="397"/>
        </w:trPr>
        <w:tc>
          <w:tcPr>
            <w:tcW w:w="881" w:type="pct"/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来源类型</w:t>
            </w:r>
          </w:p>
        </w:tc>
        <w:tc>
          <w:tcPr>
            <w:tcW w:w="95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66FA" w:rsidRPr="00DD46BB" w:rsidRDefault="00BE66FA" w:rsidP="00BE66FA">
            <w:pPr>
              <w:ind w:firstLine="42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s</w:t>
            </w:r>
            <w:r w:rsidRPr="00DD46BB">
              <w:rPr>
                <w:rFonts w:ascii="Arial" w:hAnsi="Arial" w:cs="Arial"/>
                <w:kern w:val="0"/>
                <w:sz w:val="21"/>
                <w:szCs w:val="21"/>
              </w:rPr>
              <w:t>tring</w:t>
            </w:r>
          </w:p>
        </w:tc>
        <w:tc>
          <w:tcPr>
            <w:tcW w:w="589" w:type="pc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E66FA" w:rsidRPr="0013304B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3304B">
              <w:rPr>
                <w:rFonts w:ascii="Arial" w:hAnsi="Arial" w:cs="Arial"/>
                <w:kern w:val="0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BE66FA" w:rsidRDefault="00BE66FA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“”</w:t>
            </w:r>
          </w:p>
        </w:tc>
        <w:tc>
          <w:tcPr>
            <w:tcW w:w="1454" w:type="pct"/>
            <w:vAlign w:val="center"/>
          </w:tcPr>
          <w:p w:rsidR="00BE66FA" w:rsidRPr="0013304B" w:rsidRDefault="00636897" w:rsidP="00BE66FA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DD46BB">
              <w:rPr>
                <w:rFonts w:ascii="Arial" w:hAnsi="Arial" w:cs="Arial" w:hint="eastAsia"/>
                <w:kern w:val="0"/>
                <w:sz w:val="21"/>
                <w:szCs w:val="21"/>
              </w:rPr>
              <w:t>来源类型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>{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"from": 0,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"size": 10,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"filter": {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"pt": [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         "钻探油气新发现情况",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         "盆地百科"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]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},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"fields": {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"includes": [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"pt",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"iiid",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"title",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"createddate"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],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lastRenderedPageBreak/>
        <w:t xml:space="preserve">        "excludes": [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"thumbnail",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"fulltext"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]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},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"boost": {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"title": 10,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"pt": 8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},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"sort": [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"key": "</w:t>
      </w:r>
      <w:proofErr w:type="gramStart"/>
      <w:r w:rsidRPr="00740632">
        <w:rPr>
          <w:rFonts w:ascii="宋体" w:hAnsi="宋体" w:cs="宋体"/>
          <w:color w:val="000000"/>
          <w:kern w:val="0"/>
          <w:sz w:val="18"/>
          <w:szCs w:val="18"/>
        </w:rPr>
        <w:t>createddate.nokey</w:t>
      </w:r>
      <w:proofErr w:type="gramEnd"/>
      <w:r w:rsidRPr="00740632">
        <w:rPr>
          <w:rFonts w:ascii="宋体" w:hAnsi="宋体" w:cs="宋体"/>
          <w:color w:val="000000"/>
          <w:kern w:val="0"/>
          <w:sz w:val="18"/>
          <w:szCs w:val="18"/>
        </w:rPr>
        <w:t>",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    "value": 0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740632" w:rsidRPr="00740632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 xml:space="preserve">    ]</w:t>
      </w:r>
    </w:p>
    <w:p w:rsidR="00740632" w:rsidRPr="00AB42FD" w:rsidRDefault="00740632" w:rsidP="00740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宋体" w:hAnsi="宋体" w:cs="宋体"/>
          <w:color w:val="000000"/>
          <w:kern w:val="0"/>
        </w:rPr>
      </w:pPr>
      <w:r w:rsidRPr="00740632">
        <w:rPr>
          <w:rFonts w:ascii="宋体" w:hAnsi="宋体" w:cs="宋体"/>
          <w:color w:val="000000"/>
          <w:kern w:val="0"/>
          <w:sz w:val="18"/>
          <w:szCs w:val="18"/>
        </w:rPr>
        <w:t>}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  <w:r w:rsidR="00740632" w:rsidRPr="00740632">
        <w:rPr>
          <w:rFonts w:ascii="微软雅黑" w:eastAsia="微软雅黑" w:hAnsi="微软雅黑" w:hint="eastAsia"/>
          <w:bCs/>
          <w:color w:val="000000"/>
          <w:sz w:val="21"/>
          <w:szCs w:val="21"/>
        </w:rPr>
        <w:t>SearchResult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922"/>
        <w:gridCol w:w="5271"/>
      </w:tblGrid>
      <w:tr w:rsidR="00740632" w:rsidTr="00740632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40632" w:rsidRDefault="00740632" w:rsidP="006B33F9">
            <w:pPr>
              <w:ind w:firstLine="480"/>
              <w:rPr>
                <w:rFonts w:cs="宋体"/>
              </w:rPr>
            </w:pPr>
            <w:bookmarkStart w:id="31" w:name="_Hlk509327110"/>
            <w:r>
              <w:rPr>
                <w:rFonts w:cs="宋体" w:hint="eastAsia"/>
              </w:rPr>
              <w:t>参数名</w:t>
            </w:r>
          </w:p>
        </w:tc>
        <w:tc>
          <w:tcPr>
            <w:tcW w:w="1922" w:type="dxa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40632" w:rsidRDefault="00740632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5271" w:type="dxa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40632" w:rsidRDefault="00740632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bookmarkEnd w:id="31"/>
      <w:tr w:rsidR="00740632" w:rsidTr="00740632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Groups</w:t>
            </w:r>
          </w:p>
        </w:tc>
        <w:tc>
          <w:tcPr>
            <w:tcW w:w="1922" w:type="dxa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740632">
              <w:rPr>
                <w:rFonts w:ascii="inherit" w:hAnsi="inherit"/>
                <w:sz w:val="18"/>
                <w:szCs w:val="18"/>
              </w:rPr>
              <w:t>聚合结果</w:t>
            </w:r>
          </w:p>
        </w:tc>
        <w:tc>
          <w:tcPr>
            <w:tcW w:w="5271" w:type="dxa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Dictionary of string [key] and Dictionary of string [key] and integer [value] [value]</w:t>
            </w:r>
          </w:p>
        </w:tc>
      </w:tr>
      <w:tr w:rsidR="00740632" w:rsidTr="00740632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922" w:type="dxa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740632">
              <w:rPr>
                <w:rFonts w:ascii="inherit" w:hAnsi="inherit"/>
                <w:sz w:val="18"/>
                <w:szCs w:val="18"/>
              </w:rPr>
              <w:t>总数</w:t>
            </w:r>
          </w:p>
        </w:tc>
        <w:tc>
          <w:tcPr>
            <w:tcW w:w="5271" w:type="dxa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integer</w:t>
            </w:r>
          </w:p>
        </w:tc>
      </w:tr>
      <w:tr w:rsidR="00740632" w:rsidTr="00740632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Metadatas</w:t>
            </w:r>
          </w:p>
        </w:tc>
        <w:tc>
          <w:tcPr>
            <w:tcW w:w="1922" w:type="dxa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740632">
              <w:rPr>
                <w:rFonts w:ascii="inherit" w:hAnsi="inherit"/>
                <w:sz w:val="18"/>
                <w:szCs w:val="18"/>
              </w:rPr>
              <w:t>索引集合</w:t>
            </w:r>
          </w:p>
        </w:tc>
        <w:tc>
          <w:tcPr>
            <w:tcW w:w="5271" w:type="dxa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40632" w:rsidRPr="00740632" w:rsidRDefault="00740632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740632">
              <w:rPr>
                <w:rFonts w:ascii="微软雅黑" w:hAnsi="微软雅黑" w:hint="eastAsia"/>
                <w:sz w:val="18"/>
                <w:szCs w:val="18"/>
              </w:rPr>
              <w:t>Collection of Object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>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"total": 8,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"metadatas": [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lastRenderedPageBreak/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"盆地百科",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"2017-03-05T08:00:00.1",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"b65ef7ce-b7c1-4377-80be-28a1f0640069",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"塔里木盆地"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"盆地百科",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"2017-03-05T08:00:00.1",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"29b5c40b-3ce5-4ca9-98f3-39155787fc5d",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"塔里木盆地"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"盆地百科",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"2017-03-05T08:00:00.1",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"2b7e2930-5690-42eb-91f3-64f22ae2da82",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"塔里木盆地"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"盆地百科",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"2017-03-05T08:00:00.1",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"c2230640-ee13-46b5-982c-150da3307080",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"塔里木盆地"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"钻探油气新发现情况",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"2017-09-07T14:28:45.62",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"2171cad8-7c36-49f1-a701-3c98e0bcd5a9",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"2017年5月8日，XJ34-1-1</w:t>
      </w:r>
      <w:proofErr w:type="gramStart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井使用</w:t>
      </w:r>
      <w:proofErr w:type="gramEnd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环保型水基（Evolution®类油基）钻井液体系</w:t>
      </w: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>开展钻井液新技术现场先导性试验成功转试油"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"钻探油气新发现情况",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"2017-09-07T14:28:45.62",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"b6112e03-36bf-4bbf-b4cf-6b9a9d7aedb2",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"2017年5月8日，XJ34-1-1</w:t>
      </w:r>
      <w:proofErr w:type="gramStart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井使用</w:t>
      </w:r>
      <w:proofErr w:type="gramEnd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环保型水基（Evolution®类油基）钻井液体系开展钻井液新技术现场先导性试验成功转试油"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"钻探油气新发现情况",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"2017-09-07T14:28:45.62",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"aabb5663-fc27-4c95-bb0d-3f9bb9d79e17",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"2017年5月8日，XJ34-1-1</w:t>
      </w:r>
      <w:proofErr w:type="gramStart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井使用</w:t>
      </w:r>
      <w:proofErr w:type="gramEnd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环保型水基（Evolution®类油基）钻井液体系开展钻井液新技术现场先导性试验成功转试油"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"pt": "钻探油气新发现情况",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"createddate": "2017-09-07T14:28:45.62",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  "iiid": "ab8ff3ff-9980-4745-9b44-d03f850b896c",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"title": "2017年5月8日，XJ34-1-1</w:t>
      </w:r>
      <w:proofErr w:type="gramStart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井使用</w:t>
      </w:r>
      <w:proofErr w:type="gramEnd"/>
      <w:r w:rsidRPr="00740632">
        <w:rPr>
          <w:rFonts w:ascii="宋体" w:hAnsi="宋体" w:cs="宋体" w:hint="eastAsia"/>
          <w:color w:val="000000"/>
          <w:kern w:val="0"/>
          <w:sz w:val="21"/>
          <w:szCs w:val="21"/>
        </w:rPr>
        <w:t>环保型水基（Evolution®类油基）钻井液体系开展钻井液新技术现场先导性试验成功转试油"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  }</w:t>
      </w:r>
    </w:p>
    <w:p w:rsidR="00740632" w:rsidRPr="00740632" w:rsidRDefault="00740632" w:rsidP="00740632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740632">
        <w:rPr>
          <w:rFonts w:ascii="宋体" w:hAnsi="宋体" w:cs="宋体"/>
          <w:color w:val="000000"/>
          <w:kern w:val="0"/>
          <w:sz w:val="21"/>
          <w:szCs w:val="21"/>
        </w:rPr>
        <w:t xml:space="preserve">  ]</w:t>
      </w:r>
    </w:p>
    <w:p w:rsidR="00395471" w:rsidRPr="00740632" w:rsidRDefault="00740632" w:rsidP="00740632">
      <w:pPr>
        <w:pStyle w:val="HTML"/>
        <w:ind w:leftChars="200" w:left="480"/>
        <w:rPr>
          <w:color w:val="000000"/>
          <w:sz w:val="21"/>
          <w:szCs w:val="21"/>
        </w:rPr>
      </w:pPr>
      <w:r w:rsidRPr="00740632">
        <w:rPr>
          <w:color w:val="000000"/>
          <w:sz w:val="21"/>
          <w:szCs w:val="21"/>
        </w:rPr>
        <w:t>}</w:t>
      </w:r>
    </w:p>
    <w:p w:rsidR="00395471" w:rsidRDefault="00740632" w:rsidP="00395471">
      <w:pPr>
        <w:pStyle w:val="4"/>
        <w:ind w:leftChars="-5" w:left="0" w:hangingChars="5" w:hanging="12"/>
      </w:pPr>
      <w:bookmarkStart w:id="32" w:name="OLE_LINK77"/>
      <w:bookmarkStart w:id="33" w:name="OLE_LINK78"/>
      <w:r w:rsidRPr="00740632">
        <w:t>GetTopPic</w:t>
      </w:r>
      <w:r w:rsidR="00395471"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="00740632"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="00740632" w:rsidRPr="0033172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 xml:space="preserve"> </w:t>
      </w:r>
      <w:r w:rsidR="00740632" w:rsidRPr="00740632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</w:t>
      </w:r>
      <w:r w:rsidR="00740632" w:rsidRPr="00740632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TopPic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lastRenderedPageBreak/>
        <w:t>输入：</w:t>
      </w:r>
      <w:r w:rsidR="00220B1C"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220B1C" w:rsidTr="00220B1C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bookmarkStart w:id="34" w:name="_Hlk509327287"/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bookmarkEnd w:id="34"/>
      <w:tr w:rsidR="00220B1C" w:rsidTr="00220B1C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/>
                <w:sz w:val="18"/>
                <w:szCs w:val="18"/>
              </w:rPr>
              <w:t>configure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搜索</w:t>
            </w:r>
            <w:r w:rsidRPr="00220B1C">
              <w:rPr>
                <w:rFonts w:ascii="inherit" w:hAnsi="inherit" w:hint="eastAsia"/>
                <w:sz w:val="18"/>
                <w:szCs w:val="18"/>
              </w:rPr>
              <w:t>默认配置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sz w:val="18"/>
                <w:szCs w:val="18"/>
              </w:rPr>
              <w:t>Collection of Object</w:t>
            </w:r>
          </w:p>
        </w:tc>
      </w:tr>
      <w:tr w:rsidR="00220B1C" w:rsidTr="00220B1C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220B1C" w:rsidTr="00220B1C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220B1C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Pr="00220B1C" w:rsidRDefault="0044513B" w:rsidP="006B33F9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="00220B1C"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220B1C" w:rsidRPr="00BC7A8D" w:rsidRDefault="00220B1C" w:rsidP="00220B1C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bookmarkStart w:id="35" w:name="OLE_LINK41"/>
      <w:bookmarkStart w:id="36" w:name="OLE_LINK42"/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>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"userinfo":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"id": "",</w:t>
      </w:r>
    </w:p>
    <w:bookmarkEnd w:id="35"/>
    <w:bookmarkEnd w:id="36"/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"name":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"organization":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"department":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"position":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"role":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"configure":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"from": 0,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"size": 1,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"boost":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"title": 10,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"pc": 8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"filter":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"_or":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"filter":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"pt":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],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"uorganization":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lastRenderedPageBreak/>
        <w:t xml:space="preserve">                  "_range":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"createddate":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"type": "date",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"gte": "2017-9-24",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"lte": "2017-9-26",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"sort":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"</w:t>
      </w:r>
      <w:proofErr w:type="gramStart"/>
      <w:r w:rsidRPr="00220B1C">
        <w:rPr>
          <w:color w:val="000000"/>
          <w:sz w:val="18"/>
          <w:szCs w:val="18"/>
        </w:rPr>
        <w:t>createddate.nokey</w:t>
      </w:r>
      <w:proofErr w:type="gramEnd"/>
      <w:r w:rsidRPr="00220B1C">
        <w:rPr>
          <w:color w:val="000000"/>
          <w:sz w:val="18"/>
          <w:szCs w:val="18"/>
        </w:rPr>
        <w:t>": "desc"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"title": "asc"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}]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"blocks":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"blockid": "001",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rFonts w:hint="eastAsia"/>
          <w:color w:val="000000"/>
          <w:sz w:val="18"/>
          <w:szCs w:val="18"/>
        </w:rPr>
        <w:t xml:space="preserve">      "blockname": "信息头条",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"tabgroups":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"tabid": "001001",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rFonts w:hint="eastAsia"/>
          <w:color w:val="000000"/>
          <w:sz w:val="18"/>
          <w:szCs w:val="18"/>
        </w:rPr>
        <w:t xml:space="preserve">          "tabname": "百科&amp;财务",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"searchtype</w:t>
      </w:r>
      <w:proofErr w:type="gramStart"/>
      <w:r w:rsidRPr="00220B1C">
        <w:rPr>
          <w:color w:val="000000"/>
          <w:sz w:val="18"/>
          <w:szCs w:val="18"/>
        </w:rPr>
        <w:t>" :</w:t>
      </w:r>
      <w:proofErr w:type="gramEnd"/>
      <w:r w:rsidRPr="00220B1C">
        <w:rPr>
          <w:color w:val="000000"/>
          <w:sz w:val="18"/>
          <w:szCs w:val="18"/>
        </w:rPr>
        <w:t xml:space="preserve"> 0,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"query":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"sentence":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"from": 0,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"size": 3,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"fields":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"includes":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"pt",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"iiid",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"title",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"createddate"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"excludes":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"thumbnail",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"fulltext"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lastRenderedPageBreak/>
        <w:t xml:space="preserve">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"blockid": "002",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rFonts w:hint="eastAsia"/>
          <w:color w:val="000000"/>
          <w:sz w:val="18"/>
          <w:szCs w:val="18"/>
        </w:rPr>
        <w:t xml:space="preserve">      "blockname": "推荐信息",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"tabgroups":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"tabid": "001001",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rFonts w:hint="eastAsia"/>
          <w:color w:val="000000"/>
          <w:sz w:val="18"/>
          <w:szCs w:val="18"/>
        </w:rPr>
        <w:t xml:space="preserve">          "tabname": "百科&amp;财务",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"searchtype</w:t>
      </w:r>
      <w:proofErr w:type="gramStart"/>
      <w:r w:rsidRPr="00220B1C">
        <w:rPr>
          <w:color w:val="000000"/>
          <w:sz w:val="18"/>
          <w:szCs w:val="18"/>
        </w:rPr>
        <w:t>" :</w:t>
      </w:r>
      <w:proofErr w:type="gramEnd"/>
      <w:r w:rsidRPr="00220B1C">
        <w:rPr>
          <w:color w:val="000000"/>
          <w:sz w:val="18"/>
          <w:szCs w:val="18"/>
        </w:rPr>
        <w:t xml:space="preserve"> 1,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"query":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"sentence": "",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"from": 0,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"size": 3,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"fields":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"includes":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"pt",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"iiid",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"title",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"createddate"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"excludes":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"thumbnail",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"fulltext"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"filter":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"_or":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"filter":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"pt":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],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"uorganization": [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""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},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"_range":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"createddate": {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"type": "date",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"gte": "2017-8-24",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  "lte": "2017-9-26",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lastRenderedPageBreak/>
        <w:t xml:space="preserve">  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  ]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  }</w:t>
      </w:r>
    </w:p>
    <w:p w:rsidR="00220B1C" w:rsidRPr="00220B1C" w:rsidRDefault="00220B1C" w:rsidP="00220B1C">
      <w:pPr>
        <w:pStyle w:val="HTML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 xml:space="preserve">  ]</w:t>
      </w:r>
    </w:p>
    <w:p w:rsidR="00395471" w:rsidRDefault="00220B1C" w:rsidP="00220B1C">
      <w:pPr>
        <w:ind w:firstLineChars="0" w:firstLine="0"/>
        <w:rPr>
          <w:color w:val="000000"/>
          <w:sz w:val="18"/>
          <w:szCs w:val="18"/>
        </w:rPr>
      </w:pPr>
      <w:r w:rsidRPr="00220B1C">
        <w:rPr>
          <w:color w:val="000000"/>
          <w:sz w:val="18"/>
          <w:szCs w:val="18"/>
        </w:rPr>
        <w:t>}</w:t>
      </w:r>
    </w:p>
    <w:p w:rsidR="00220B1C" w:rsidRDefault="00220B1C" w:rsidP="00220B1C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220B1C" w:rsidTr="00220B1C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20B1C" w:rsidRDefault="00220B1C" w:rsidP="00220B1C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220B1C" w:rsidTr="00220B1C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20B1C" w:rsidTr="00220B1C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20B1C" w:rsidRDefault="00220B1C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220B1C" w:rsidRPr="00BC7A8D" w:rsidRDefault="00220B1C" w:rsidP="00220B1C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>[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"blockid": "001",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"tabs": [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"total": 1,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"result": [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"pt": "油气藏局部构造",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"createddate": "2017-09-25T10:51:46.627",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"iiid": "62cbb12e-aa1a-25d0-cb3a-35d430f87a53",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"title": "</w:t>
      </w:r>
      <w:proofErr w:type="gramStart"/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>南北向叠后</w:t>
      </w:r>
      <w:proofErr w:type="gramEnd"/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>时间偏移剖面"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}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],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lastRenderedPageBreak/>
        <w:t xml:space="preserve">        "tabid": "001001",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"tabname": "百科&amp;财务",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"searchtype": 0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}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]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},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"blockid": "002",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"tabs": [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"total": 12,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"result": [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"pt": "油气藏局部构造",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"createddate": "2017-09-25T10:51:46.627",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"iiid": "62cbb12e-aa1a-25d0-cb3a-35d430f87a53",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"title": "</w:t>
      </w:r>
      <w:proofErr w:type="gramStart"/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>南北向叠后</w:t>
      </w:r>
      <w:proofErr w:type="gramEnd"/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>时间偏移剖面"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},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"pt": "生油研究烃源岩性质",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"createddate": "2017-09-23T18:24:29.923",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"iiid": "c2d72190-cf98-dad4-7cb4-4582e1a699d8",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"title": "烃源岩综合评价表"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},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{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"pt": "油气藏沉积相平面",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"createddate": "2017-09-20T19:55:39.821",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    "iiid": "d689bf23-6a7b-ca46-fccb-4adc99aed0ed",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"title": "分层系沉积相平面展布图"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lastRenderedPageBreak/>
        <w:t xml:space="preserve">          }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],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"tabid": "001001",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"tabname": "百科&amp;财务",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  "searchtype": 1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  }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  ]</w:t>
      </w:r>
    </w:p>
    <w:p w:rsidR="00220B1C" w:rsidRPr="00220B1C" w:rsidRDefault="00220B1C" w:rsidP="00220B1C">
      <w:pPr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220B1C">
        <w:rPr>
          <w:rFonts w:ascii="宋体" w:hAnsi="宋体" w:cs="宋体"/>
          <w:color w:val="000000"/>
          <w:kern w:val="0"/>
          <w:sz w:val="21"/>
          <w:szCs w:val="21"/>
        </w:rPr>
        <w:t xml:space="preserve">  }</w:t>
      </w:r>
    </w:p>
    <w:p w:rsidR="00220B1C" w:rsidRPr="00220B1C" w:rsidRDefault="00220B1C" w:rsidP="00220B1C">
      <w:pPr>
        <w:pStyle w:val="HTML"/>
        <w:rPr>
          <w:color w:val="000000"/>
          <w:sz w:val="21"/>
          <w:szCs w:val="21"/>
        </w:rPr>
      </w:pPr>
      <w:r w:rsidRPr="00220B1C">
        <w:rPr>
          <w:color w:val="000000"/>
          <w:sz w:val="21"/>
          <w:szCs w:val="21"/>
        </w:rPr>
        <w:t>]</w:t>
      </w:r>
    </w:p>
    <w:p w:rsidR="00395471" w:rsidRDefault="006B33F9" w:rsidP="00395471">
      <w:pPr>
        <w:pStyle w:val="4"/>
        <w:ind w:leftChars="-5" w:left="0" w:hangingChars="5" w:hanging="12"/>
      </w:pPr>
      <w:bookmarkStart w:id="37" w:name="OLE_LINK46"/>
      <w:bookmarkStart w:id="38" w:name="OLE_LINK47"/>
      <w:bookmarkStart w:id="39" w:name="OLE_LINK48"/>
      <w:bookmarkEnd w:id="32"/>
      <w:bookmarkEnd w:id="33"/>
      <w:r w:rsidRPr="00721522">
        <w:t>GetHeadlines</w:t>
      </w:r>
      <w:bookmarkEnd w:id="37"/>
      <w:bookmarkEnd w:id="38"/>
      <w:bookmarkEnd w:id="39"/>
      <w:r w:rsidR="00395471"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="006B33F9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</w:t>
      </w:r>
      <w:r w:rsidR="006B33F9">
        <w:rPr>
          <w:rFonts w:ascii="微软雅黑" w:eastAsia="微软雅黑" w:hAnsi="微软雅黑" w:hint="eastAsia"/>
          <w:bCs/>
          <w:color w:val="000000"/>
          <w:sz w:val="21"/>
          <w:szCs w:val="21"/>
          <w:highlight w:val="cyan"/>
        </w:rPr>
        <w:t>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="006B33F9" w:rsidRPr="006B33F9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GetHeadlines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="006B33F9" w:rsidRPr="006B33F9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989"/>
        <w:gridCol w:w="5016"/>
      </w:tblGrid>
      <w:tr w:rsidR="006B33F9" w:rsidTr="006B33F9">
        <w:trPr>
          <w:tblHeader/>
        </w:trPr>
        <w:tc>
          <w:tcPr>
            <w:tcW w:w="843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p w:rsidR="006B33F9" w:rsidRPr="00224C5F" w:rsidRDefault="006B33F9" w:rsidP="006B33F9">
            <w:pPr>
              <w:ind w:firstLine="480"/>
            </w:pPr>
            <w:r w:rsidRPr="00224C5F">
              <w:rPr>
                <w:rFonts w:hint="eastAsia"/>
              </w:rPr>
              <w:t>参数名</w:t>
            </w:r>
          </w:p>
        </w:tc>
        <w:tc>
          <w:tcPr>
            <w:tcW w:w="1552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p w:rsidR="006B33F9" w:rsidRPr="00224C5F" w:rsidRDefault="006B33F9" w:rsidP="006B33F9">
            <w:pPr>
              <w:ind w:firstLine="480"/>
            </w:pPr>
            <w:r w:rsidRPr="00224C5F">
              <w:rPr>
                <w:rFonts w:hint="eastAsia"/>
              </w:rPr>
              <w:t>说明</w:t>
            </w:r>
          </w:p>
        </w:tc>
        <w:tc>
          <w:tcPr>
            <w:tcW w:w="2605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p w:rsidR="006B33F9" w:rsidRDefault="006B33F9" w:rsidP="006B33F9">
            <w:pPr>
              <w:ind w:firstLine="480"/>
            </w:pPr>
            <w:r w:rsidRPr="00224C5F">
              <w:rPr>
                <w:rFonts w:hint="eastAsia"/>
              </w:rPr>
              <w:t>类型</w:t>
            </w:r>
          </w:p>
        </w:tc>
      </w:tr>
      <w:tr w:rsidR="006B33F9" w:rsidTr="006B33F9">
        <w:tc>
          <w:tcPr>
            <w:tcW w:w="84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5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260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</w:tr>
      <w:tr w:rsidR="006B33F9" w:rsidTr="006B33F9">
        <w:tc>
          <w:tcPr>
            <w:tcW w:w="84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55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260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44513B" w:rsidP="006B33F9">
            <w:pPr>
              <w:ind w:firstLine="480"/>
              <w:rPr>
                <w:rFonts w:ascii="微软雅黑" w:hAnsi="微软雅黑" w:cs="宋体"/>
              </w:rPr>
            </w:pPr>
            <w:hyperlink w:anchor="_UserInfoRequest" w:history="1">
              <w:r w:rsidR="006B33F9"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</w:tr>
    </w:tbl>
    <w:p w:rsidR="006B33F9" w:rsidRPr="00BC7A8D" w:rsidRDefault="006B33F9" w:rsidP="006B33F9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bookmarkStart w:id="40" w:name="OLE_LINK60"/>
      <w:bookmarkStart w:id="41" w:name="OLE_LINK61"/>
      <w:bookmarkStart w:id="42" w:name="OLE_LINK62"/>
      <w:r w:rsidRPr="00A24897">
        <w:rPr>
          <w:rFonts w:ascii="宋体" w:hAnsi="宋体" w:cs="宋体"/>
          <w:color w:val="000000"/>
          <w:kern w:val="0"/>
        </w:rPr>
        <w:t>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"userinfo":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"id": "PX",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"name": "潘祥",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"organization": "",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"department": "",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"position": "",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"role":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lastRenderedPageBreak/>
        <w:t xml:space="preserve">      "项目管理",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""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]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},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"blocks":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"blockid": "001",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"blockname": "信息头条",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"tabgroups":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"tabid": "001001",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"tabname": "今日热点",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"query":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"sentence": "",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"fields":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"includes":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"pt",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"iiid",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"title",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"createddate"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"excludes":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"thumbnail",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"fulltext"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"filter":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      "盖层研究百科",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lastRenderedPageBreak/>
        <w:t xml:space="preserve">                "盆地百科"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"boost":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"title": 10,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8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"from": 0,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"size": 10,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"sort": [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{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</w:t>
      </w:r>
      <w:proofErr w:type="gramStart"/>
      <w:r w:rsidRPr="00A24897">
        <w:rPr>
          <w:rFonts w:ascii="宋体" w:hAnsi="宋体" w:cs="宋体"/>
          <w:color w:val="000000"/>
          <w:kern w:val="0"/>
        </w:rPr>
        <w:t>createddate.nokey</w:t>
      </w:r>
      <w:proofErr w:type="gramEnd"/>
      <w:r w:rsidRPr="00A24897">
        <w:rPr>
          <w:rFonts w:ascii="宋体" w:hAnsi="宋体" w:cs="宋体"/>
          <w:color w:val="000000"/>
          <w:kern w:val="0"/>
        </w:rPr>
        <w:t>": "desc"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}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]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}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}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]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}</w:t>
      </w:r>
    </w:p>
    <w:p w:rsidR="006B33F9" w:rsidRPr="00A24897" w:rsidRDefault="006B33F9" w:rsidP="006B3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]</w:t>
      </w:r>
    </w:p>
    <w:p w:rsidR="00395471" w:rsidRPr="006B33F9" w:rsidRDefault="006B33F9" w:rsidP="006B33F9">
      <w:pPr>
        <w:ind w:firstLineChars="0" w:firstLine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A24897">
        <w:rPr>
          <w:rFonts w:ascii="宋体" w:hAnsi="宋体" w:cs="宋体"/>
          <w:color w:val="000000"/>
          <w:kern w:val="0"/>
        </w:rPr>
        <w:t>}</w:t>
      </w:r>
      <w:bookmarkEnd w:id="40"/>
      <w:bookmarkEnd w:id="41"/>
      <w:bookmarkEnd w:id="42"/>
    </w:p>
    <w:p w:rsidR="006B33F9" w:rsidRDefault="006B33F9" w:rsidP="006B33F9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bookmarkStart w:id="43" w:name="OLE_LINK28"/>
      <w:bookmarkStart w:id="44" w:name="OLE_LINK29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  <w:r w:rsidRPr="006B33F9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TopicResul</w:t>
      </w:r>
      <w:r w:rsidRPr="006B33F9">
        <w:rPr>
          <w:rFonts w:ascii="微软雅黑" w:eastAsia="微软雅黑" w:hAnsi="微软雅黑"/>
          <w:bCs/>
          <w:color w:val="000000"/>
          <w:sz w:val="21"/>
          <w:szCs w:val="21"/>
        </w:rPr>
        <w:t>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6B33F9" w:rsidTr="006B33F9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bookmarkEnd w:id="43"/>
          <w:bookmarkEnd w:id="44"/>
          <w:p w:rsidR="006B33F9" w:rsidRPr="00D15CE2" w:rsidRDefault="006B33F9" w:rsidP="006B33F9">
            <w:pPr>
              <w:ind w:firstLine="480"/>
            </w:pPr>
            <w:r w:rsidRPr="00D15CE2">
              <w:rPr>
                <w:rFonts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p w:rsidR="006B33F9" w:rsidRPr="00D15CE2" w:rsidRDefault="006B33F9" w:rsidP="006B33F9">
            <w:pPr>
              <w:ind w:firstLine="480"/>
            </w:pPr>
            <w:r w:rsidRPr="00D15CE2">
              <w:rPr>
                <w:rFonts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hideMark/>
          </w:tcPr>
          <w:p w:rsidR="006B33F9" w:rsidRDefault="006B33F9" w:rsidP="006B33F9">
            <w:pPr>
              <w:ind w:firstLine="480"/>
            </w:pPr>
            <w:r w:rsidRPr="00D15CE2">
              <w:rPr>
                <w:rFonts w:hint="eastAsia"/>
              </w:rPr>
              <w:t>类型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6B33F9" w:rsidRPr="006B33F9" w:rsidRDefault="006B33F9" w:rsidP="006B33F9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6B33F9">
        <w:rPr>
          <w:rFonts w:ascii="微软雅黑" w:eastAsia="微软雅黑" w:hAnsi="微软雅黑" w:hint="eastAsia"/>
          <w:bCs/>
          <w:color w:val="000000"/>
          <w:sz w:val="27"/>
          <w:szCs w:val="27"/>
        </w:rPr>
        <w:t>Sample: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>[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lastRenderedPageBreak/>
        <w:t xml:space="preserve">  {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"blockid": "001",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"tabs": [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{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"total": 0,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"result": [],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"tabid": "001001",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"tabname": "今日热点",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"searchtype": 0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}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]</w:t>
      </w:r>
    </w:p>
    <w:p w:rsidR="006B33F9" w:rsidRPr="002E4DE9" w:rsidRDefault="006B33F9" w:rsidP="006B33F9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}</w:t>
      </w:r>
    </w:p>
    <w:p w:rsidR="00395471" w:rsidRDefault="006B33F9" w:rsidP="006B33F9">
      <w:pPr>
        <w:ind w:firstLineChars="0" w:firstLine="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>]</w:t>
      </w:r>
    </w:p>
    <w:p w:rsidR="006B33F9" w:rsidRDefault="006B33F9" w:rsidP="006B33F9">
      <w:pPr>
        <w:ind w:firstLineChars="0" w:firstLine="0"/>
      </w:pPr>
    </w:p>
    <w:p w:rsidR="006B33F9" w:rsidRDefault="0033172E" w:rsidP="006B33F9">
      <w:pPr>
        <w:pStyle w:val="4"/>
        <w:ind w:leftChars="-5" w:left="0" w:hangingChars="5" w:hanging="12"/>
      </w:pPr>
      <w:bookmarkStart w:id="45" w:name="OLE_LINK80"/>
      <w:bookmarkStart w:id="46" w:name="OLE_LINK81"/>
      <w:r w:rsidRPr="002E4DE9">
        <w:t>GetHotTopics</w:t>
      </w:r>
      <w:bookmarkEnd w:id="45"/>
      <w:bookmarkEnd w:id="46"/>
      <w:r w:rsidR="006B33F9">
        <w:rPr>
          <w:rFonts w:hint="eastAsia"/>
        </w:rPr>
        <w:t>方法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740632">
        <w:rPr>
          <w:rFonts w:ascii="微软雅黑" w:eastAsia="微软雅黑" w:hAnsi="微软雅黑"/>
          <w:bCs/>
          <w:color w:val="000000"/>
          <w:sz w:val="27"/>
          <w:szCs w:val="27"/>
          <w:highlight w:val="magenta"/>
        </w:rPr>
        <w:t xml:space="preserve"> </w:t>
      </w:r>
      <w:r w:rsidR="0033172E" w:rsidRPr="0033172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GetHotTopics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6B33F9" w:rsidTr="006B33F9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6B33F9" w:rsidTr="006B33F9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6B33F9" w:rsidTr="006B33F9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44513B" w:rsidP="006B33F9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="006B33F9"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6B33F9" w:rsidRPr="00BC7A8D" w:rsidRDefault="006B33F9" w:rsidP="006B33F9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>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"userinfo":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"id": "PX",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"name": "潘祥",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"organization": "",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"department": "",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"position": "",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"role":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"项目管理",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""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]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},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"blocks":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"blockid": "001",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"blockname": "信息头条",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"tabgroups":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"tabid": "001001",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"tabname": "今日热点",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"query":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"sentence": "",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"fields":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"includes":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"pt",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"iiid",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"title",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"createddate"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],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"excludes":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"thumbnail",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"fulltext"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lastRenderedPageBreak/>
        <w:t xml:space="preserve">              ]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},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"filter":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"pt":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    "盖层研究百科",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              "盆地百科"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]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},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"boost":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"title": 10,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"pt": 8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},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"from": 0,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"size": 10,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"sort": [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{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  "</w:t>
      </w:r>
      <w:proofErr w:type="gramStart"/>
      <w:r w:rsidRPr="0033172E">
        <w:rPr>
          <w:rFonts w:ascii="宋体" w:hAnsi="宋体" w:cs="宋体"/>
          <w:color w:val="000000"/>
          <w:kern w:val="0"/>
          <w:sz w:val="21"/>
          <w:szCs w:val="21"/>
        </w:rPr>
        <w:t>createddate.nokey</w:t>
      </w:r>
      <w:proofErr w:type="gramEnd"/>
      <w:r w:rsidRPr="0033172E">
        <w:rPr>
          <w:rFonts w:ascii="宋体" w:hAnsi="宋体" w:cs="宋体"/>
          <w:color w:val="000000"/>
          <w:kern w:val="0"/>
          <w:sz w:val="21"/>
          <w:szCs w:val="21"/>
        </w:rPr>
        <w:t>": "desc"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  }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  ]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  }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  }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  ]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  }</w:t>
      </w:r>
    </w:p>
    <w:p w:rsidR="0033172E" w:rsidRPr="0033172E" w:rsidRDefault="0033172E" w:rsidP="00331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 xml:space="preserve">  ]</w:t>
      </w:r>
    </w:p>
    <w:p w:rsidR="006B33F9" w:rsidRPr="0033172E" w:rsidRDefault="0033172E" w:rsidP="0033172E">
      <w:pPr>
        <w:ind w:firstLineChars="0" w:firstLine="0"/>
        <w:rPr>
          <w:color w:val="000000"/>
          <w:sz w:val="21"/>
          <w:szCs w:val="21"/>
        </w:rPr>
      </w:pPr>
      <w:r w:rsidRPr="0033172E">
        <w:rPr>
          <w:rFonts w:ascii="宋体" w:hAnsi="宋体" w:cs="宋体"/>
          <w:color w:val="000000"/>
          <w:kern w:val="0"/>
          <w:sz w:val="21"/>
          <w:szCs w:val="21"/>
        </w:rPr>
        <w:t>}</w:t>
      </w:r>
    </w:p>
    <w:p w:rsidR="006B33F9" w:rsidRDefault="006B33F9" w:rsidP="006B33F9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6B33F9" w:rsidTr="006B33F9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6B33F9" w:rsidRPr="00BC7A8D" w:rsidRDefault="006B33F9" w:rsidP="006B33F9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>[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"blockid": "001",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"tabs": [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"total": 8,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"result": [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"盖层研究百科",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"2017-03-08T08:00:00.1",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"7fe05403-b5b6-4fb8-b66d-924e98b6f0c1",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"库车凹陷盖层研究"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"盖层研究百科",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"2017-03-08T08:00:00.1",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"75c60d3d-643b-4229-9d18-d899e11eaf36",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"库车凹陷盖层研究"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"盖层研究百科",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"2017-03-08T08:00:00.1",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lastRenderedPageBreak/>
        <w:t xml:space="preserve">            "iiid": "bf045b25-eae3-45c7-924e-b8c06e42dce4",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"库车凹陷盖层研究"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"盖层研究百科",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"2017-03-08T08:00:00.1",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"f89aca38-bc8e-4e78-9570-bcb3a54c58a1",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"库车凹陷盖层研究"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"盆地百科",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"2017-03-05T08:00:00.1",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"b65ef7ce-b7c1-4377-80be-28a1f0640069",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"塔里木盆地"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"盆地百科",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"2017-03-05T08:00:00.1",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"29b5c40b-3ce5-4ca9-98f3-39155787fc5d",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"塔里木盆地"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"盆地百科",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"createddate": "2017-03-05T08:00:00.1",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"2b7e2930-5690-42eb-91f3-64f22ae2da82",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"塔里木盆地"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{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"pt": "盆地百科",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lastRenderedPageBreak/>
        <w:t xml:space="preserve">            "createddate": "2017-03-05T08:00:00.1",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  "iiid": "c2230640-ee13-46b5-982c-150da3307080",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    "title": "塔里木盆地"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  }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],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"tabid": "001001",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"tabname": "今日热点",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"searchtype": </w:t>
      </w:r>
      <w:r>
        <w:rPr>
          <w:rFonts w:ascii="宋体" w:hAnsi="宋体" w:cs="宋体" w:hint="eastAsia"/>
          <w:color w:val="000000"/>
          <w:kern w:val="0"/>
        </w:rPr>
        <w:t>1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}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]</w:t>
      </w:r>
    </w:p>
    <w:p w:rsidR="004A7765" w:rsidRPr="002E4DE9" w:rsidRDefault="004A7765" w:rsidP="004A7765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}</w:t>
      </w:r>
    </w:p>
    <w:p w:rsidR="006B33F9" w:rsidRPr="00220B1C" w:rsidRDefault="004A7765" w:rsidP="004A7765">
      <w:pPr>
        <w:pStyle w:val="HTML"/>
        <w:ind w:firstLine="420"/>
        <w:rPr>
          <w:color w:val="000000"/>
          <w:sz w:val="21"/>
          <w:szCs w:val="21"/>
        </w:rPr>
      </w:pPr>
      <w:r w:rsidRPr="002E4DE9">
        <w:rPr>
          <w:color w:val="000000"/>
        </w:rPr>
        <w:t>]</w:t>
      </w:r>
    </w:p>
    <w:p w:rsidR="006B33F9" w:rsidRDefault="006B33F9" w:rsidP="006B33F9">
      <w:pPr>
        <w:ind w:firstLineChars="0" w:firstLine="0"/>
      </w:pPr>
      <w:bookmarkStart w:id="47" w:name="OLE_LINK93"/>
    </w:p>
    <w:p w:rsidR="006B33F9" w:rsidRDefault="004A7765" w:rsidP="006B33F9">
      <w:pPr>
        <w:pStyle w:val="4"/>
        <w:ind w:leftChars="-5" w:left="0" w:hangingChars="5" w:hanging="12"/>
      </w:pPr>
      <w:r w:rsidRPr="00AA7603">
        <w:t>GetRecency</w:t>
      </w:r>
      <w:r w:rsidR="006B33F9">
        <w:rPr>
          <w:rFonts w:hint="eastAsia"/>
        </w:rPr>
        <w:t>方法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="004A7765" w:rsidRPr="004A7765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GetRecency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6B33F9" w:rsidRDefault="006B33F9" w:rsidP="006B33F9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6B33F9" w:rsidTr="006B33F9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6B33F9" w:rsidTr="006B33F9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6B33F9" w:rsidTr="006B33F9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6B33F9" w:rsidP="006B33F9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Pr="00220B1C" w:rsidRDefault="0044513B" w:rsidP="006B33F9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="006B33F9"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6B33F9" w:rsidRPr="00BC7A8D" w:rsidRDefault="006B33F9" w:rsidP="006B33F9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>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"userinfo":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"id": "PX",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"name": "潘祥",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lastRenderedPageBreak/>
        <w:t xml:space="preserve">    "organization":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"department":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"position":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"role":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"项目管理",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"blocks":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"blockid": "001",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"blockname": "信息头条",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"tabgroups":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"tabid": "001001",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"tabname": "今日热点",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"query":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"sentence":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"fields":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"includes":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"pt",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"iiid",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"title",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"createddate"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"excludes":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"thumbnail",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"fulltext"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lastRenderedPageBreak/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"filter":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      "盖层研究百科",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      "盆地百科"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"boost":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"title": 10,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8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"from": 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"size": 10,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"sort":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</w:t>
      </w:r>
      <w:proofErr w:type="gramStart"/>
      <w:r w:rsidRPr="00A24897">
        <w:rPr>
          <w:rFonts w:ascii="宋体" w:hAnsi="宋体" w:cs="宋体"/>
          <w:color w:val="000000"/>
          <w:kern w:val="0"/>
        </w:rPr>
        <w:t>createddate.nokey</w:t>
      </w:r>
      <w:proofErr w:type="gramEnd"/>
      <w:r w:rsidRPr="00A24897">
        <w:rPr>
          <w:rFonts w:ascii="宋体" w:hAnsi="宋体" w:cs="宋体"/>
          <w:color w:val="000000"/>
          <w:kern w:val="0"/>
        </w:rPr>
        <w:t>": "desc"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]</w:t>
      </w:r>
    </w:p>
    <w:p w:rsidR="006B33F9" w:rsidRDefault="009C6241" w:rsidP="009C6241">
      <w:pPr>
        <w:ind w:firstLineChars="0" w:firstLine="0"/>
        <w:rPr>
          <w:color w:val="000000"/>
          <w:sz w:val="18"/>
          <w:szCs w:val="18"/>
        </w:rPr>
      </w:pPr>
      <w:r w:rsidRPr="00A24897">
        <w:rPr>
          <w:rFonts w:ascii="宋体" w:hAnsi="宋体" w:cs="宋体"/>
          <w:color w:val="000000"/>
          <w:kern w:val="0"/>
        </w:rPr>
        <w:t>}</w:t>
      </w:r>
    </w:p>
    <w:p w:rsidR="006B33F9" w:rsidRDefault="006B33F9" w:rsidP="006B33F9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6B33F9" w:rsidTr="006B33F9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6B33F9" w:rsidRDefault="006B33F9" w:rsidP="006B33F9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6B33F9" w:rsidTr="006B33F9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6B33F9" w:rsidRDefault="006B33F9" w:rsidP="006B33F9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6B33F9" w:rsidRPr="00BC7A8D" w:rsidRDefault="006B33F9" w:rsidP="006B33F9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>[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{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"blockid": "001",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"tabs": [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{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"total": 0,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"result": [],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"tabid": "001001",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"tabname": "今日热点",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"searchtype": 0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}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]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}</w:t>
      </w:r>
    </w:p>
    <w:p w:rsidR="006B33F9" w:rsidRPr="00220B1C" w:rsidRDefault="009C6241" w:rsidP="009C6241">
      <w:pPr>
        <w:pStyle w:val="HTML"/>
        <w:ind w:firstLine="420"/>
        <w:rPr>
          <w:color w:val="000000"/>
          <w:sz w:val="21"/>
          <w:szCs w:val="21"/>
        </w:rPr>
      </w:pPr>
      <w:r w:rsidRPr="002E4DE9">
        <w:rPr>
          <w:color w:val="000000"/>
        </w:rPr>
        <w:t>]</w:t>
      </w:r>
    </w:p>
    <w:bookmarkEnd w:id="47"/>
    <w:p w:rsidR="009C6241" w:rsidRDefault="009C6241" w:rsidP="009C6241">
      <w:pPr>
        <w:ind w:firstLineChars="0" w:firstLine="0"/>
        <w:rPr>
          <w:rFonts w:hint="eastAsia"/>
        </w:rPr>
      </w:pPr>
    </w:p>
    <w:p w:rsidR="009C6241" w:rsidRDefault="009C6241" w:rsidP="009C6241">
      <w:pPr>
        <w:pStyle w:val="4"/>
        <w:ind w:leftChars="-5" w:left="0" w:hangingChars="5" w:hanging="12"/>
      </w:pPr>
      <w:bookmarkStart w:id="48" w:name="OLE_LINK102"/>
      <w:r w:rsidRPr="00AA7603">
        <w:t>GetYourLikes</w:t>
      </w:r>
      <w:r>
        <w:rPr>
          <w:rFonts w:hint="eastAsia"/>
        </w:rPr>
        <w:t>方法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9C6241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GetYourLikes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9C6241" w:rsidTr="0044513B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9C6241" w:rsidTr="0044513B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9C6241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9C6241" w:rsidP="0044513B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9C6241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9C6241" w:rsidTr="0044513B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9C6241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lastRenderedPageBreak/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9C6241" w:rsidP="0044513B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Pr="00220B1C" w:rsidRDefault="0044513B" w:rsidP="0044513B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="009C6241"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9C6241" w:rsidRPr="00BC7A8D" w:rsidRDefault="009C6241" w:rsidP="009C624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>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"userinfo":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"id": "PX",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"name": "潘祥",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"organization":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"department":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"position":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"role":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"项目管理",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"blocks":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"blockid": "001",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"blockname": "信息头条",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"tabgroups":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"tabid": "001001",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"tabname": "今日热点",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"query":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"sentence": "",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"fields":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"includes":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"pt",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lastRenderedPageBreak/>
        <w:t xml:space="preserve">                "iiid",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"title",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"createddate"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"excludes":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"thumbnail",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"fulltext"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"filter":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      "盖层研究百科",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 w:hint="eastAsia"/>
          <w:color w:val="000000"/>
          <w:kern w:val="0"/>
        </w:rPr>
        <w:t xml:space="preserve">                "盆地百科"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"boost":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"title": 10,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"pt": 8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},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"from": 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"size": 10,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"sort": [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{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  "</w:t>
      </w:r>
      <w:proofErr w:type="gramStart"/>
      <w:r w:rsidRPr="00A24897">
        <w:rPr>
          <w:rFonts w:ascii="宋体" w:hAnsi="宋体" w:cs="宋体"/>
          <w:color w:val="000000"/>
          <w:kern w:val="0"/>
        </w:rPr>
        <w:t>createddate.nokey</w:t>
      </w:r>
      <w:proofErr w:type="gramEnd"/>
      <w:r w:rsidRPr="00A24897">
        <w:rPr>
          <w:rFonts w:ascii="宋体" w:hAnsi="宋体" w:cs="宋体"/>
          <w:color w:val="000000"/>
          <w:kern w:val="0"/>
        </w:rPr>
        <w:t>": "desc"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    ]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lastRenderedPageBreak/>
        <w:t xml:space="preserve">    }</w:t>
      </w:r>
    </w:p>
    <w:p w:rsidR="009C6241" w:rsidRPr="00A24897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 xml:space="preserve">  ]</w:t>
      </w:r>
    </w:p>
    <w:p w:rsidR="009C6241" w:rsidRPr="00AB42FD" w:rsidRDefault="009C6241" w:rsidP="009C6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 w:rsidRPr="00A24897">
        <w:rPr>
          <w:rFonts w:ascii="宋体" w:hAnsi="宋体" w:cs="宋体"/>
          <w:color w:val="000000"/>
          <w:kern w:val="0"/>
        </w:rPr>
        <w:t>}</w:t>
      </w:r>
    </w:p>
    <w:p w:rsidR="009C6241" w:rsidRDefault="009C6241" w:rsidP="009C6241">
      <w:pPr>
        <w:ind w:firstLineChars="0" w:firstLine="0"/>
        <w:rPr>
          <w:color w:val="000000"/>
          <w:sz w:val="18"/>
          <w:szCs w:val="18"/>
        </w:rPr>
      </w:pP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9C6241" w:rsidTr="0044513B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9C6241" w:rsidTr="0044513B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9C6241" w:rsidTr="0044513B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C6241" w:rsidRDefault="009C6241" w:rsidP="0044513B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9C6241" w:rsidRPr="00BC7A8D" w:rsidRDefault="009C6241" w:rsidP="009C624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>[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{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"blockid": "001",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"tabs": [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{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"total": 0,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"result": [],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"tabid": "001001",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 w:hint="eastAsia"/>
          <w:color w:val="000000"/>
          <w:kern w:val="0"/>
        </w:rPr>
        <w:t xml:space="preserve">        "tabname": "今日热点",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  "searchtype": 0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  }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  ]</w:t>
      </w:r>
    </w:p>
    <w:p w:rsidR="009C6241" w:rsidRPr="002E4DE9" w:rsidRDefault="009C6241" w:rsidP="009C6241">
      <w:pPr>
        <w:ind w:firstLine="480"/>
        <w:rPr>
          <w:rFonts w:ascii="宋体" w:hAnsi="宋体" w:cs="宋体"/>
          <w:color w:val="000000"/>
          <w:kern w:val="0"/>
        </w:rPr>
      </w:pPr>
      <w:r w:rsidRPr="002E4DE9">
        <w:rPr>
          <w:rFonts w:ascii="宋体" w:hAnsi="宋体" w:cs="宋体"/>
          <w:color w:val="000000"/>
          <w:kern w:val="0"/>
        </w:rPr>
        <w:t xml:space="preserve">  }</w:t>
      </w:r>
    </w:p>
    <w:p w:rsidR="009C6241" w:rsidRPr="00220B1C" w:rsidRDefault="009C6241" w:rsidP="009C6241">
      <w:pPr>
        <w:pStyle w:val="HTML"/>
        <w:ind w:firstLine="480"/>
        <w:rPr>
          <w:color w:val="000000"/>
          <w:sz w:val="21"/>
          <w:szCs w:val="21"/>
        </w:rPr>
      </w:pPr>
      <w:r w:rsidRPr="002E4DE9">
        <w:rPr>
          <w:color w:val="000000"/>
        </w:rPr>
        <w:t>]</w:t>
      </w:r>
    </w:p>
    <w:bookmarkEnd w:id="48"/>
    <w:p w:rsidR="006B33F9" w:rsidRDefault="006B33F9" w:rsidP="006B33F9">
      <w:pPr>
        <w:ind w:firstLineChars="0" w:firstLine="0"/>
      </w:pPr>
    </w:p>
    <w:p w:rsidR="009C6241" w:rsidRDefault="0044513B" w:rsidP="009C6241">
      <w:pPr>
        <w:pStyle w:val="4"/>
        <w:ind w:leftChars="-5" w:left="0" w:hangingChars="5" w:hanging="12"/>
      </w:pPr>
      <w:r w:rsidRPr="0044513B">
        <w:lastRenderedPageBreak/>
        <w:t>GetRelTopics</w:t>
      </w:r>
      <w:r w:rsidR="009C6241">
        <w:rPr>
          <w:rFonts w:hint="eastAsia"/>
        </w:rPr>
        <w:t>方法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="0044513B" w:rsidRPr="0044513B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GetRelTopics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="0044513B" w:rsidRPr="0044513B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TopicRelationRequest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242"/>
        <w:gridCol w:w="3537"/>
      </w:tblGrid>
      <w:tr w:rsidR="009C6241" w:rsidTr="0044513B">
        <w:trPr>
          <w:tblHeader/>
        </w:trPr>
        <w:tc>
          <w:tcPr>
            <w:tcW w:w="96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220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18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44513B" w:rsidTr="0044513B">
        <w:tc>
          <w:tcPr>
            <w:tcW w:w="96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masterdata</w:t>
            </w:r>
          </w:p>
        </w:tc>
        <w:tc>
          <w:tcPr>
            <w:tcW w:w="220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主数据体</w:t>
            </w:r>
            <w:r w:rsidRPr="0044513B">
              <w:rPr>
                <w:rFonts w:ascii="inherit" w:hAnsi="inherit"/>
                <w:sz w:val="18"/>
                <w:szCs w:val="18"/>
              </w:rPr>
              <w:t xml:space="preserve"> </w:t>
            </w:r>
            <w:r w:rsidRPr="0044513B">
              <w:rPr>
                <w:rFonts w:ascii="inherit" w:hAnsi="inherit" w:hint="eastAsia"/>
                <w:sz w:val="18"/>
                <w:szCs w:val="18"/>
              </w:rPr>
              <w:t>主要包含</w:t>
            </w:r>
            <w:r w:rsidRPr="0044513B">
              <w:rPr>
                <w:rFonts w:ascii="inherit" w:hAnsi="inherit"/>
                <w:sz w:val="18"/>
                <w:szCs w:val="18"/>
              </w:rPr>
              <w:t>iiid</w:t>
            </w:r>
            <w:r w:rsidRPr="0044513B">
              <w:rPr>
                <w:rFonts w:ascii="inherit" w:hAnsi="inherit" w:hint="eastAsia"/>
                <w:sz w:val="18"/>
                <w:szCs w:val="18"/>
              </w:rPr>
              <w:t>、研究目标或其他业务板块目标</w:t>
            </w:r>
            <w:r w:rsidRPr="0044513B">
              <w:rPr>
                <w:rFonts w:ascii="inherit" w:hAnsi="inherit"/>
                <w:sz w:val="18"/>
                <w:szCs w:val="18"/>
              </w:rPr>
              <w:t xml:space="preserve"> "masterdata": { "iiid": "80a84801-4b62-4789-8085-9700f50b7b5e", "well": "</w:t>
            </w:r>
            <w:r w:rsidRPr="0044513B">
              <w:rPr>
                <w:rFonts w:ascii="inherit" w:hAnsi="inherit" w:hint="eastAsia"/>
                <w:sz w:val="18"/>
                <w:szCs w:val="18"/>
              </w:rPr>
              <w:t>库</w:t>
            </w:r>
            <w:r w:rsidRPr="0044513B">
              <w:rPr>
                <w:rFonts w:ascii="inherit" w:hAnsi="inherit"/>
                <w:sz w:val="18"/>
                <w:szCs w:val="18"/>
              </w:rPr>
              <w:t>101" "pt": "</w:t>
            </w:r>
            <w:r w:rsidRPr="0044513B">
              <w:rPr>
                <w:rFonts w:ascii="inherit" w:hAnsi="inherit" w:hint="eastAsia"/>
                <w:sz w:val="18"/>
                <w:szCs w:val="18"/>
              </w:rPr>
              <w:t>钻井日报</w:t>
            </w:r>
            <w:r w:rsidRPr="0044513B">
              <w:rPr>
                <w:rFonts w:ascii="inherit" w:hAnsi="inherit"/>
                <w:sz w:val="18"/>
                <w:szCs w:val="18"/>
              </w:rPr>
              <w:t>" }</w:t>
            </w:r>
          </w:p>
        </w:tc>
        <w:tc>
          <w:tcPr>
            <w:tcW w:w="18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微软雅黑" w:hAnsi="微软雅黑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Collection of Object</w:t>
            </w:r>
          </w:p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参见：</w:t>
            </w:r>
            <w:hyperlink r:id="rId20" w:anchor="_Toc496436801" w:history="1">
              <w:r w:rsidRPr="0044513B">
                <w:rPr>
                  <w:rStyle w:val="a7"/>
                  <w:rFonts w:ascii="微软雅黑" w:hAnsi="微软雅黑" w:hint="eastAsia"/>
                  <w:sz w:val="18"/>
                  <w:szCs w:val="18"/>
                </w:rPr>
                <w:t xml:space="preserve">4.1 </w:t>
              </w:r>
              <w:r w:rsidRPr="0044513B">
                <w:rPr>
                  <w:rStyle w:val="a7"/>
                  <w:rFonts w:ascii="微软雅黑" w:hAnsi="微软雅黑" w:hint="eastAsia"/>
                  <w:sz w:val="18"/>
                  <w:szCs w:val="18"/>
                </w:rPr>
                <w:t>字段说明</w:t>
              </w:r>
            </w:hyperlink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masterfields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proofErr w:type="gramStart"/>
            <w:r w:rsidRPr="0044513B">
              <w:rPr>
                <w:rFonts w:ascii="inherit" w:hAnsi="inherit" w:hint="eastAsia"/>
                <w:sz w:val="18"/>
                <w:szCs w:val="18"/>
              </w:rPr>
              <w:t>主数据</w:t>
            </w:r>
            <w:proofErr w:type="gramEnd"/>
            <w:r w:rsidRPr="0044513B">
              <w:rPr>
                <w:rFonts w:ascii="inherit" w:hAnsi="inherit" w:hint="eastAsia"/>
                <w:sz w:val="18"/>
                <w:szCs w:val="18"/>
              </w:rPr>
              <w:t>字段（选择影响结果的</w:t>
            </w:r>
            <w:proofErr w:type="gramStart"/>
            <w:r w:rsidRPr="0044513B">
              <w:rPr>
                <w:rFonts w:ascii="inherit" w:hAnsi="inherit" w:hint="eastAsia"/>
                <w:sz w:val="18"/>
                <w:szCs w:val="18"/>
              </w:rPr>
              <w:t>主数据</w:t>
            </w:r>
            <w:proofErr w:type="gramEnd"/>
            <w:r w:rsidRPr="0044513B">
              <w:rPr>
                <w:rFonts w:ascii="inherit" w:hAnsi="inherit" w:hint="eastAsia"/>
                <w:sz w:val="18"/>
                <w:szCs w:val="18"/>
              </w:rPr>
              <w:t>字段集合）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Collection of string</w:t>
            </w:r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relationfields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关联数据字段（语义关联的字段）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Collection of string</w:t>
            </w:r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relationsymbol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关联逻辑操作符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intelligent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是否启用语义联想，如果不启用则根据获取</w:t>
            </w:r>
            <w:proofErr w:type="gramStart"/>
            <w:r w:rsidRPr="0044513B">
              <w:rPr>
                <w:rFonts w:ascii="inherit" w:hAnsi="inherit" w:hint="eastAsia"/>
                <w:sz w:val="18"/>
                <w:szCs w:val="18"/>
              </w:rPr>
              <w:t>主数据</w:t>
            </w:r>
            <w:proofErr w:type="gramEnd"/>
            <w:r w:rsidRPr="0044513B">
              <w:rPr>
                <w:rFonts w:ascii="inherit" w:hAnsi="inherit" w:hint="eastAsia"/>
                <w:sz w:val="18"/>
                <w:szCs w:val="18"/>
              </w:rPr>
              <w:t>字段匹配关联数据字段</w:t>
            </w:r>
            <w:r w:rsidRPr="0044513B">
              <w:rPr>
                <w:rFonts w:ascii="inherit" w:hAnsi="inherit"/>
                <w:sz w:val="18"/>
                <w:szCs w:val="18"/>
              </w:rPr>
              <w:t xml:space="preserve"> "intelligent": true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boolean</w:t>
            </w:r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query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信息搜索</w:t>
            </w:r>
            <w:r w:rsidRPr="0044513B">
              <w:rPr>
                <w:rFonts w:ascii="inherit" w:hAnsi="inherit"/>
                <w:sz w:val="18"/>
                <w:szCs w:val="18"/>
              </w:rPr>
              <w:t>query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Collection of Object</w:t>
            </w:r>
          </w:p>
        </w:tc>
      </w:tr>
      <w:tr w:rsidR="0044513B" w:rsidTr="0044513B">
        <w:tc>
          <w:tcPr>
            <w:tcW w:w="9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 w:hint="eastAsia"/>
                <w:sz w:val="18"/>
                <w:szCs w:val="18"/>
              </w:rPr>
            </w:pPr>
            <w:r w:rsidRPr="0044513B">
              <w:rPr>
                <w:rFonts w:ascii="微软雅黑" w:hAnsi="微软雅黑" w:hint="eastAsia"/>
                <w:sz w:val="18"/>
                <w:szCs w:val="18"/>
              </w:rPr>
              <w:t>userinfo</w:t>
            </w:r>
          </w:p>
        </w:tc>
        <w:tc>
          <w:tcPr>
            <w:tcW w:w="220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inherit" w:hAnsi="inherit" w:cstheme="minorBidi" w:hint="eastAsia"/>
                <w:sz w:val="18"/>
                <w:szCs w:val="18"/>
              </w:rPr>
            </w:pPr>
            <w:r w:rsidRPr="0044513B">
              <w:rPr>
                <w:rFonts w:ascii="inherit" w:hAnsi="inherit" w:hint="eastAsia"/>
                <w:sz w:val="18"/>
                <w:szCs w:val="18"/>
              </w:rPr>
              <w:t>用户信息</w:t>
            </w:r>
          </w:p>
        </w:tc>
        <w:tc>
          <w:tcPr>
            <w:tcW w:w="183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44513B" w:rsidRPr="0044513B" w:rsidRDefault="0044513B" w:rsidP="0044513B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hyperlink r:id="rId21" w:anchor="_UserInfoRequest" w:history="1">
              <w:r w:rsidRPr="0044513B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9C6241" w:rsidRPr="00BC7A8D" w:rsidRDefault="009C6241" w:rsidP="009C624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44513B" w:rsidRDefault="0044513B" w:rsidP="0044513B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44513B" w:rsidRDefault="0044513B" w:rsidP="0044513B">
      <w:pPr>
        <w:pStyle w:val="HTML"/>
        <w:tabs>
          <w:tab w:val="clear" w:pos="916"/>
          <w:tab w:val="left" w:pos="435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ab/>
      </w:r>
      <w:r>
        <w:rPr>
          <w:rFonts w:hint="eastAsia"/>
          <w:color w:val="000000"/>
        </w:rPr>
        <w:t>"userinfo":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"id":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"name":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"organization":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"department":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"position":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"role": [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"",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""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]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"masterdata":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"iiid": ["6fcce534-0dd5-eef6-6abf-53b8b4dcf844"]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"masterfields": </w:t>
      </w:r>
      <w:proofErr w:type="gramStart"/>
      <w:r>
        <w:rPr>
          <w:rFonts w:hint="eastAsia"/>
          <w:color w:val="000000"/>
        </w:rPr>
        <w:t>[ ]</w:t>
      </w:r>
      <w:proofErr w:type="gramEnd"/>
      <w:r>
        <w:rPr>
          <w:rFonts w:hint="eastAsia"/>
          <w:color w:val="000000"/>
        </w:rPr>
        <w:t>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"relationfields": [ "pc", "pt", "bd</w:t>
      </w:r>
      <w:proofErr w:type="gramStart"/>
      <w:r>
        <w:rPr>
          <w:rFonts w:hint="eastAsia"/>
          <w:color w:val="000000"/>
        </w:rPr>
        <w:t>" ]</w:t>
      </w:r>
      <w:proofErr w:type="gramEnd"/>
      <w:r>
        <w:rPr>
          <w:rFonts w:hint="eastAsia"/>
          <w:color w:val="000000"/>
        </w:rPr>
        <w:t>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"relationsymbol": "$or",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"intelligent": true,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"query":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"fields":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"includes": [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"pt",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"iiid",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"title",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"createddate"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],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"excludes": [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"thumbnail",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"fulltext"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]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"filter":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"boost": {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"from": 0,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"size": 20,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"sort": [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]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}</w:t>
      </w:r>
    </w:p>
    <w:p w:rsidR="0044513B" w:rsidRDefault="0044513B" w:rsidP="0044513B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9C6241" w:rsidRDefault="009C6241" w:rsidP="009C6241">
      <w:pPr>
        <w:ind w:firstLineChars="0" w:firstLine="0"/>
        <w:rPr>
          <w:color w:val="000000"/>
          <w:sz w:val="18"/>
          <w:szCs w:val="18"/>
        </w:rPr>
      </w:pPr>
    </w:p>
    <w:p w:rsidR="009C6241" w:rsidRDefault="009C6241" w:rsidP="009C6241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  <w:r w:rsidR="000521DE" w:rsidRPr="000521DE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TopicStandResult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9C6241" w:rsidTr="0044513B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C6241" w:rsidRDefault="009C6241" w:rsidP="0044513B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0521DE" w:rsidTr="0044513B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微软雅黑" w:hAnsi="微软雅黑" w:cs="宋体"/>
                <w:sz w:val="21"/>
                <w:szCs w:val="21"/>
              </w:rPr>
            </w:pPr>
            <w:r w:rsidRPr="000521DE">
              <w:rPr>
                <w:rFonts w:ascii="微软雅黑" w:hAnsi="微软雅黑" w:hint="eastAsia"/>
                <w:sz w:val="21"/>
                <w:szCs w:val="21"/>
              </w:rPr>
              <w:t>total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inherit" w:hAnsi="inherit" w:cstheme="minorBidi" w:hint="eastAsia"/>
                <w:sz w:val="21"/>
                <w:szCs w:val="21"/>
              </w:rPr>
            </w:pPr>
            <w:r w:rsidRPr="000521DE">
              <w:rPr>
                <w:rFonts w:ascii="inherit" w:hAnsi="inherit" w:hint="eastAsia"/>
                <w:sz w:val="21"/>
                <w:szCs w:val="21"/>
              </w:rPr>
              <w:t>返回结果条目数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微软雅黑" w:hAnsi="微软雅黑" w:cs="宋体"/>
                <w:sz w:val="21"/>
                <w:szCs w:val="21"/>
              </w:rPr>
            </w:pPr>
            <w:r w:rsidRPr="000521DE">
              <w:rPr>
                <w:rFonts w:ascii="微软雅黑" w:hAnsi="微软雅黑" w:hint="eastAsia"/>
                <w:sz w:val="21"/>
                <w:szCs w:val="21"/>
              </w:rPr>
              <w:t>decimal number</w:t>
            </w:r>
          </w:p>
        </w:tc>
      </w:tr>
      <w:tr w:rsidR="000521DE" w:rsidTr="0044513B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微软雅黑" w:hAnsi="微软雅黑" w:cs="宋体"/>
                <w:sz w:val="21"/>
                <w:szCs w:val="21"/>
              </w:rPr>
            </w:pPr>
            <w:r w:rsidRPr="000521DE">
              <w:rPr>
                <w:rFonts w:ascii="微软雅黑" w:hAnsi="微软雅黑" w:hint="eastAsia"/>
                <w:sz w:val="21"/>
                <w:szCs w:val="21"/>
              </w:rPr>
              <w:lastRenderedPageBreak/>
              <w:t>result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inherit" w:hAnsi="inherit" w:cstheme="minorBidi" w:hint="eastAsia"/>
                <w:sz w:val="21"/>
                <w:szCs w:val="21"/>
              </w:rPr>
            </w:pPr>
            <w:r w:rsidRPr="000521DE">
              <w:rPr>
                <w:rFonts w:ascii="inherit" w:hAnsi="inherit" w:hint="eastAsia"/>
                <w:sz w:val="21"/>
                <w:szCs w:val="21"/>
              </w:rPr>
              <w:t>返回结果集合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0521DE" w:rsidRDefault="000521DE" w:rsidP="000521DE">
            <w:pPr>
              <w:ind w:firstLine="420"/>
              <w:rPr>
                <w:rFonts w:ascii="微软雅黑" w:hAnsi="微软雅黑" w:cs="宋体"/>
                <w:sz w:val="21"/>
                <w:szCs w:val="21"/>
              </w:rPr>
            </w:pPr>
            <w:r w:rsidRPr="000521DE">
              <w:rPr>
                <w:rFonts w:ascii="微软雅黑" w:hAnsi="微软雅黑" w:hint="eastAsia"/>
                <w:sz w:val="21"/>
                <w:szCs w:val="21"/>
              </w:rPr>
              <w:t>Object</w:t>
            </w:r>
          </w:p>
        </w:tc>
      </w:tr>
    </w:tbl>
    <w:p w:rsidR="009C6241" w:rsidRPr="00BC7A8D" w:rsidRDefault="009C6241" w:rsidP="009C624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"total": 11,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"result":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"2017-03-28T20:34:44.285",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"58cedb2e-9da4-fc45-fe1a-9551f4a9a68f",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"盆地海相烃源岩层位及总体特征表"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"2015-09-07T19:42:31.248",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"6221093f-c44c-00a9-e1d0-9d3e7cd90854",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"盆地陆相烃源岩层位及总体特征表"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"2017-05-07T20:54:19.325",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"6fcce534-0dd5-eef6-6abf-53b8b4dcf844",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"盆地烃源岩有机碳（TOC）含量等值线图"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"2015-10-07T10:52:47.021",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"iiid": "3892f196-c189-df06-cb13-45d4ec5ca316",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"盆地烃源岩Ro等值线图"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"2017-05-03T14:17:52.541",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"0a1a2d2b-ae9c-85a6-404b-75e255cd4bf9",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"盆地烃源岩干酪根类型分析图"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"盆地烃源岩性质",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"2015-01-28T17:02:12.077",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"5d8d65f4-b3c3-7bd0-7a93-9ca524df69ff",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"盆地烃源岩综合评价表"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"盆地烃源岩分布",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"2017-02-08T19:51:20.102",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"37fb94ce-35a2-affe-77fe-afba69ba5e67",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"盆地海相烃源岩平面分布图"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"盆地烃源岩分布",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"2014-12-02T20:55:32.938",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"f7a11bb4-aaf8-578a-b0bb-2cfb0cf4f2ec",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"盆地陆相烃源岩平面分布图"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"盆地模拟",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"createddate": "2017-09-18T22:01:57.706",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"fed847eb-34d3-cc6d-de76-dd1fc5a40382",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"盆地R0－H关系图/热演化阶段特征图"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"盆地模拟",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"2017-07-24T21:14:08.275",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"aa81a1fc-f0ad-ef6b-26e5-7cf0892c7393",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"盆地烃源岩热演化史（Ro,TTI)及</w:t>
      </w:r>
      <w:proofErr w:type="gramStart"/>
      <w:r>
        <w:rPr>
          <w:rFonts w:ascii="宋体" w:hAnsi="宋体" w:cs="宋体" w:hint="eastAsia"/>
          <w:color w:val="000000"/>
          <w:kern w:val="0"/>
        </w:rPr>
        <w:t>生排烃史</w:t>
      </w:r>
      <w:proofErr w:type="gramEnd"/>
      <w:r>
        <w:rPr>
          <w:rFonts w:ascii="宋体" w:hAnsi="宋体" w:cs="宋体" w:hint="eastAsia"/>
          <w:color w:val="000000"/>
          <w:kern w:val="0"/>
        </w:rPr>
        <w:t>剖面图"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"pt": "盆地模拟",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"createddate": "2016-09-03T19:58:00.739",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"iiid": "73dd5ced-2877-636a-0f0c-2459483ef493",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"title": "盆地重点井</w:t>
      </w:r>
      <w:proofErr w:type="gramStart"/>
      <w:r>
        <w:rPr>
          <w:rFonts w:ascii="宋体" w:hAnsi="宋体" w:cs="宋体" w:hint="eastAsia"/>
          <w:color w:val="000000"/>
          <w:kern w:val="0"/>
        </w:rPr>
        <w:t>埋藏史</w:t>
      </w:r>
      <w:proofErr w:type="gramEnd"/>
      <w:r>
        <w:rPr>
          <w:rFonts w:ascii="宋体" w:hAnsi="宋体" w:cs="宋体" w:hint="eastAsia"/>
          <w:color w:val="000000"/>
          <w:kern w:val="0"/>
        </w:rPr>
        <w:t>剖面图"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]</w:t>
      </w:r>
    </w:p>
    <w:p w:rsidR="009C6241" w:rsidRPr="00220B1C" w:rsidRDefault="000521DE" w:rsidP="000521DE">
      <w:pPr>
        <w:pStyle w:val="HTML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}</w:t>
      </w:r>
    </w:p>
    <w:p w:rsidR="006B33F9" w:rsidRDefault="006B33F9" w:rsidP="006B33F9">
      <w:pPr>
        <w:ind w:firstLineChars="0" w:firstLine="0"/>
      </w:pPr>
    </w:p>
    <w:p w:rsidR="000521DE" w:rsidRDefault="000521DE" w:rsidP="000521DE">
      <w:pPr>
        <w:pStyle w:val="4"/>
        <w:ind w:leftChars="-5" w:left="0" w:hangingChars="5" w:hanging="12"/>
      </w:pPr>
      <w:r w:rsidRPr="000521DE">
        <w:t>GetBlockTopics</w:t>
      </w:r>
      <w:r>
        <w:rPr>
          <w:rFonts w:hint="eastAsia"/>
        </w:rPr>
        <w:t>方法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0521D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GetBlockTopics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0521DE" w:rsidTr="000521DE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0521DE" w:rsidTr="000521DE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0521DE" w:rsidTr="000521DE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lastRenderedPageBreak/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"userinfo":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"id": "PX",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"name": "潘祥",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"organization": "侏罗纪软件",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"department": "",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"position": "",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"role":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"项目管理",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"blocks":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"blockid": "001",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"blockname": "信息头条",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"tabgroups":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"tabid": "001001",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"tabname": "百科&amp;财务",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"query":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"fields":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"includes":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"iiid",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  "title",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"createddate"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"excludes":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"thumbnail",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"fulltext"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"filter":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"$or":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"pt":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"钻探油气新发现情况",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"盖层研究百科",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"沉积研究百科"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"侏罗纪软件"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"pc":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"财务"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</w:t>
      </w:r>
      <w:proofErr w:type="gramStart"/>
      <w:r>
        <w:rPr>
          <w:rFonts w:ascii="宋体" w:hAnsi="宋体" w:cs="宋体" w:hint="eastAsia"/>
          <w:color w:val="000000"/>
          <w:kern w:val="0"/>
        </w:rPr>
        <w:t>普联软件</w:t>
      </w:r>
      <w:proofErr w:type="gramEnd"/>
      <w:r>
        <w:rPr>
          <w:rFonts w:ascii="宋体" w:hAnsi="宋体" w:cs="宋体" w:hint="eastAsia"/>
          <w:color w:val="000000"/>
          <w:kern w:val="0"/>
        </w:rPr>
        <w:t>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"from": 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"size": 6,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"boost":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"title": 10,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"pc": 8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"sort":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</w:t>
      </w:r>
      <w:proofErr w:type="gramStart"/>
      <w:r>
        <w:rPr>
          <w:rFonts w:ascii="宋体" w:hAnsi="宋体" w:cs="宋体" w:hint="eastAsia"/>
          <w:color w:val="000000"/>
          <w:kern w:val="0"/>
        </w:rPr>
        <w:t>createddate.nokey</w:t>
      </w:r>
      <w:proofErr w:type="gramEnd"/>
      <w:r>
        <w:rPr>
          <w:rFonts w:ascii="宋体" w:hAnsi="宋体" w:cs="宋体" w:hint="eastAsia"/>
          <w:color w:val="000000"/>
          <w:kern w:val="0"/>
        </w:rPr>
        <w:t>": "desc"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"title": "asc"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]</w:t>
      </w:r>
    </w:p>
    <w:p w:rsidR="000521DE" w:rsidRPr="00AB42FD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}</w:t>
      </w:r>
    </w:p>
    <w:p w:rsidR="000521DE" w:rsidRDefault="000521DE" w:rsidP="000521DE">
      <w:pPr>
        <w:ind w:firstLineChars="0" w:firstLine="0"/>
        <w:rPr>
          <w:color w:val="000000"/>
          <w:sz w:val="18"/>
          <w:szCs w:val="18"/>
        </w:rPr>
      </w:pP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0521DE" w:rsidTr="000521DE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0521DE" w:rsidTr="000521DE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0521DE" w:rsidTr="000521DE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"blockid": "001",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"tabs":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"total": 24,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"result":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"钻探油气新发现情况",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"2017-09-07T14:28:45.62",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"2171cad8-7c36-49f1-a701-3c98e0bcd5a9",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"2017年5月8日，XJ34-1-1</w:t>
      </w:r>
      <w:proofErr w:type="gramStart"/>
      <w:r>
        <w:rPr>
          <w:rFonts w:ascii="宋体" w:hAnsi="宋体" w:cs="宋体" w:hint="eastAsia"/>
          <w:color w:val="000000"/>
          <w:kern w:val="0"/>
        </w:rPr>
        <w:t>井使用</w:t>
      </w:r>
      <w:proofErr w:type="gramEnd"/>
      <w:r>
        <w:rPr>
          <w:rFonts w:ascii="宋体" w:hAnsi="宋体" w:cs="宋体" w:hint="eastAsia"/>
          <w:color w:val="000000"/>
          <w:kern w:val="0"/>
        </w:rPr>
        <w:t>环保型水基（Evolution®类油基）钻井液体系开展钻井液新技术现场先导性试验成功转试油"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"钻探油气新发现情况",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"2017-09-07T14:28:45.62",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"b6112e03-36bf-4bbf-b4cf-6b9a9d7aedb2",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"2017年5月8日，XJ34-1-1</w:t>
      </w:r>
      <w:proofErr w:type="gramStart"/>
      <w:r>
        <w:rPr>
          <w:rFonts w:ascii="宋体" w:hAnsi="宋体" w:cs="宋体" w:hint="eastAsia"/>
          <w:color w:val="000000"/>
          <w:kern w:val="0"/>
        </w:rPr>
        <w:t>井使用</w:t>
      </w:r>
      <w:proofErr w:type="gramEnd"/>
      <w:r>
        <w:rPr>
          <w:rFonts w:ascii="宋体" w:hAnsi="宋体" w:cs="宋体" w:hint="eastAsia"/>
          <w:color w:val="000000"/>
          <w:kern w:val="0"/>
        </w:rPr>
        <w:t>环保型水基（Evolution®类油基）钻井液体系开展钻井液新技术现场先导性试验成功转试油"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"pt": "钻探油气新发现情况",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"2017-09-07T14:28:45.62",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"aabb5663-fc27-4c95-bb0d-3f9bb9d79e17",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"2017年5月8日，XJ34-1-1</w:t>
      </w:r>
      <w:proofErr w:type="gramStart"/>
      <w:r>
        <w:rPr>
          <w:rFonts w:ascii="宋体" w:hAnsi="宋体" w:cs="宋体" w:hint="eastAsia"/>
          <w:color w:val="000000"/>
          <w:kern w:val="0"/>
        </w:rPr>
        <w:t>井使用</w:t>
      </w:r>
      <w:proofErr w:type="gramEnd"/>
      <w:r>
        <w:rPr>
          <w:rFonts w:ascii="宋体" w:hAnsi="宋体" w:cs="宋体" w:hint="eastAsia"/>
          <w:color w:val="000000"/>
          <w:kern w:val="0"/>
        </w:rPr>
        <w:t>环保型水基（Evolution®类油基）钻井液体系开展钻井液新技术现场先导性试验成功转试油"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"钻探油气新发现情况",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"2017-09-07T14:28:45.62",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"ab8ff3ff-9980-4745-9b44-d03f850b896c",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"2017年5月8日，XJ34-1-1</w:t>
      </w:r>
      <w:proofErr w:type="gramStart"/>
      <w:r>
        <w:rPr>
          <w:rFonts w:ascii="宋体" w:hAnsi="宋体" w:cs="宋体" w:hint="eastAsia"/>
          <w:color w:val="000000"/>
          <w:kern w:val="0"/>
        </w:rPr>
        <w:t>井使用</w:t>
      </w:r>
      <w:proofErr w:type="gramEnd"/>
      <w:r>
        <w:rPr>
          <w:rFonts w:ascii="宋体" w:hAnsi="宋体" w:cs="宋体" w:hint="eastAsia"/>
          <w:color w:val="000000"/>
          <w:kern w:val="0"/>
        </w:rPr>
        <w:t>环保型水基（Evolution®类油基）钻井液体系开展钻井液新技术现场先导性试验成功转试油"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"沉积研究百科",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"2017-03-09T08:00:00.1",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"31acc496-761b-4177-abe6-e8afe765cdbb",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"塔里木盆地白垩系沉积研究"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"沉积研究百科",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"2017-03-09T08:00:00.1",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"631661a5-e2c3-4a6b-b424-205b6e39b6f3",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"塔里木盆地白垩系沉积研究"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],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"tabid": "001001",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"tabname": "百科&amp;财务",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"searchtype": 0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]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}</w:t>
      </w:r>
    </w:p>
    <w:p w:rsidR="000521DE" w:rsidRPr="00220B1C" w:rsidRDefault="000521DE" w:rsidP="000521DE">
      <w:pPr>
        <w:pStyle w:val="HTML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]</w:t>
      </w:r>
    </w:p>
    <w:p w:rsidR="000521DE" w:rsidRDefault="000521DE" w:rsidP="006B33F9">
      <w:pPr>
        <w:ind w:firstLineChars="0" w:firstLine="0"/>
      </w:pPr>
    </w:p>
    <w:p w:rsidR="000521DE" w:rsidRDefault="000521DE" w:rsidP="000521DE">
      <w:pPr>
        <w:pStyle w:val="4"/>
        <w:ind w:leftChars="-5" w:left="0" w:hangingChars="5" w:hanging="12"/>
      </w:pPr>
      <w:r>
        <w:rPr>
          <w:kern w:val="0"/>
        </w:rPr>
        <w:t>BlockTopicWrapper</w:t>
      </w:r>
      <w:r>
        <w:rPr>
          <w:rFonts w:hint="eastAsia"/>
        </w:rPr>
        <w:t>方法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0521D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BlockTopicWrapper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220B1C">
        <w:rPr>
          <w:rFonts w:ascii="微软雅黑" w:eastAsia="微软雅黑" w:hAnsi="微软雅黑" w:hint="eastAsia"/>
          <w:bCs/>
          <w:color w:val="000000"/>
          <w:sz w:val="21"/>
          <w:szCs w:val="21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012"/>
        <w:gridCol w:w="5039"/>
      </w:tblGrid>
      <w:tr w:rsidR="000521DE" w:rsidTr="000521DE">
        <w:trPr>
          <w:tblHeader/>
        </w:trPr>
        <w:tc>
          <w:tcPr>
            <w:tcW w:w="8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1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0521DE" w:rsidTr="000521DE">
        <w:tc>
          <w:tcPr>
            <w:tcW w:w="8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blocks</w:t>
            </w:r>
          </w:p>
        </w:tc>
        <w:tc>
          <w:tcPr>
            <w:tcW w:w="15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信息栏目</w:t>
            </w:r>
            <w:r w:rsidRPr="00220B1C">
              <w:rPr>
                <w:rFonts w:ascii="inherit" w:hAnsi="inherit"/>
                <w:sz w:val="18"/>
                <w:szCs w:val="18"/>
              </w:rPr>
              <w:t>-</w:t>
            </w:r>
            <w:r w:rsidRPr="00220B1C">
              <w:rPr>
                <w:rFonts w:ascii="inherit" w:hAnsi="inherit"/>
                <w:sz w:val="18"/>
                <w:szCs w:val="18"/>
              </w:rPr>
              <w:t>数据请求</w:t>
            </w:r>
          </w:p>
        </w:tc>
        <w:tc>
          <w:tcPr>
            <w:tcW w:w="261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Collection of </w:t>
            </w:r>
            <w:hyperlink w:anchor="_Block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BlockRequest</w:t>
              </w:r>
            </w:hyperlink>
          </w:p>
        </w:tc>
      </w:tr>
      <w:tr w:rsidR="000521DE" w:rsidTr="000521DE">
        <w:tc>
          <w:tcPr>
            <w:tcW w:w="8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微软雅黑" w:hAnsi="微软雅黑" w:cs="宋体"/>
                <w:sz w:val="18"/>
                <w:szCs w:val="18"/>
              </w:rPr>
            </w:pPr>
            <w:r w:rsidRPr="00220B1C">
              <w:rPr>
                <w:rFonts w:ascii="微软雅黑" w:hAnsi="微软雅黑" w:hint="eastAsia"/>
                <w:sz w:val="18"/>
                <w:szCs w:val="18"/>
              </w:rPr>
              <w:t>userinfo</w:t>
            </w:r>
          </w:p>
        </w:tc>
        <w:tc>
          <w:tcPr>
            <w:tcW w:w="15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360"/>
              <w:rPr>
                <w:rFonts w:ascii="inherit" w:hAnsi="inherit" w:hint="eastAsia"/>
                <w:sz w:val="18"/>
                <w:szCs w:val="18"/>
              </w:rPr>
            </w:pPr>
            <w:r w:rsidRPr="00220B1C">
              <w:rPr>
                <w:rFonts w:ascii="inherit" w:hAnsi="inherit"/>
                <w:sz w:val="18"/>
                <w:szCs w:val="18"/>
              </w:rPr>
              <w:t>用户信息</w:t>
            </w:r>
          </w:p>
        </w:tc>
        <w:tc>
          <w:tcPr>
            <w:tcW w:w="261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Pr="00220B1C" w:rsidRDefault="000521DE" w:rsidP="000521DE">
            <w:pPr>
              <w:ind w:firstLine="480"/>
              <w:rPr>
                <w:rFonts w:ascii="微软雅黑" w:hAnsi="微软雅黑" w:cs="宋体"/>
                <w:sz w:val="18"/>
                <w:szCs w:val="18"/>
              </w:rPr>
            </w:pPr>
            <w:hyperlink w:anchor="_UserInfoRequest" w:history="1">
              <w:r w:rsidRPr="00220B1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UserInfoRequest</w:t>
              </w:r>
            </w:hyperlink>
          </w:p>
        </w:tc>
      </w:tr>
    </w:tbl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"userinfo":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"id": "PX",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"name": "潘祥",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"organization": "侏罗纪软件",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"department": "",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"position": "",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"role":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"项目管理",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"blocks":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"blockid": "001",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"blockname": "门户首页综合</w:t>
      </w:r>
      <w:proofErr w:type="gramStart"/>
      <w:r>
        <w:rPr>
          <w:rFonts w:ascii="宋体" w:hAnsi="宋体" w:cs="宋体" w:hint="eastAsia"/>
          <w:color w:val="000000"/>
          <w:kern w:val="0"/>
        </w:rPr>
        <w:t>版块</w:t>
      </w:r>
      <w:proofErr w:type="gramEnd"/>
      <w:r>
        <w:rPr>
          <w:rFonts w:ascii="宋体" w:hAnsi="宋体" w:cs="宋体" w:hint="eastAsia"/>
          <w:color w:val="000000"/>
          <w:kern w:val="0"/>
        </w:rPr>
        <w:t>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"tabgroups":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"tabid": "001001",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"tabname": "热点信息",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"searchtype": "GetHotTopics",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"query":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"sentence": "", //可选 短语关键字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"fields":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"includes": [ //结果包含字段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"iiid",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"createddate"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"excludes": [ //可选 结果不包含字段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"thumbnail",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"fulltext"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"$or": [ //数组中的多条件的或关系 操作符为 $or $and $not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"pt":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"钻探油气新发现情况",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        "盖层研究百科",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"沉积研究百科"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"侏罗纪软件"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"pc":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"财务"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</w:t>
      </w:r>
      <w:proofErr w:type="gramStart"/>
      <w:r>
        <w:rPr>
          <w:rFonts w:ascii="宋体" w:hAnsi="宋体" w:cs="宋体" w:hint="eastAsia"/>
          <w:color w:val="000000"/>
          <w:kern w:val="0"/>
        </w:rPr>
        <w:t>普联软件</w:t>
      </w:r>
      <w:proofErr w:type="gramEnd"/>
      <w:r>
        <w:rPr>
          <w:rFonts w:ascii="宋体" w:hAnsi="宋体" w:cs="宋体" w:hint="eastAsia"/>
          <w:color w:val="000000"/>
          <w:kern w:val="0"/>
        </w:rPr>
        <w:t>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"from": 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"size": 6,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"boost": { //排序权重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"title": 10,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"pt": 8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"sort": [ //排序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"pt": "asc"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"title": "desc"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"tabid": "001002",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"tabname": "最近浏览",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"searchtype": "GetRecency",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"query":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"sentence": "", //可选 短语关键字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"fields":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"includes": [ //结果包含字段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"iiid",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"createddate"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"excludes": [ //可选 结果不包含字段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"thumbnail",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"fulltext"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"$or": [//数组中的多条件的或关系 操作符为 $or $and $not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      "pt":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"钻探油气新发现情况",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"盖层研究百科",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"沉积研究百科"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"侏罗纪软件"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"pc":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"财务"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</w:t>
      </w:r>
      <w:proofErr w:type="gramStart"/>
      <w:r>
        <w:rPr>
          <w:rFonts w:ascii="宋体" w:hAnsi="宋体" w:cs="宋体" w:hint="eastAsia"/>
          <w:color w:val="000000"/>
          <w:kern w:val="0"/>
        </w:rPr>
        <w:t>普联软件</w:t>
      </w:r>
      <w:proofErr w:type="gramEnd"/>
      <w:r>
        <w:rPr>
          <w:rFonts w:ascii="宋体" w:hAnsi="宋体" w:cs="宋体" w:hint="eastAsia"/>
          <w:color w:val="000000"/>
          <w:kern w:val="0"/>
        </w:rPr>
        <w:t>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"from": 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"size": 6,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"boost": { //排序权重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"title": 10,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"pt": 8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"sort": [ //排序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"pt": "asc"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"title": "desc"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"tabid": "001003",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"tabname": "猜你喜欢",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"searchtype": "GetYourLikes",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"query":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"sentence": "", //可选 短语关键字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"fields":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"includes": [ //结果包含字段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"iiid",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"createddate"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"excludes": [ //可选 结果不包含字段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"thumbnail",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"fulltext"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"$or": [//数组中的多条件的或关系 操作符为 $or $and $not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"pt":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"钻探油气新发现情况",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"盖层研究百科",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"沉积研究百科"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"侏罗纪软件"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"filter": { //过滤条件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"pc":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"财务"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"uorganization": 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  "</w:t>
      </w:r>
      <w:proofErr w:type="gramStart"/>
      <w:r>
        <w:rPr>
          <w:rFonts w:ascii="宋体" w:hAnsi="宋体" w:cs="宋体" w:hint="eastAsia"/>
          <w:color w:val="000000"/>
          <w:kern w:val="0"/>
        </w:rPr>
        <w:t>普联软件</w:t>
      </w:r>
      <w:proofErr w:type="gramEnd"/>
      <w:r>
        <w:rPr>
          <w:rFonts w:ascii="宋体" w:hAnsi="宋体" w:cs="宋体" w:hint="eastAsia"/>
          <w:color w:val="000000"/>
          <w:kern w:val="0"/>
        </w:rPr>
        <w:t>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"from": 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"size": 6,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"boost": { //排序权重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"title": 10,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"pt": 8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"sort": [ //排序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"pt": "asc"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{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  "title": "desc"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]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}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]</w:t>
      </w:r>
    </w:p>
    <w:p w:rsidR="000521DE" w:rsidRDefault="000521DE" w:rsidP="000521DE">
      <w:pPr>
        <w:ind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}</w:t>
      </w:r>
    </w:p>
    <w:p w:rsidR="000521DE" w:rsidRDefault="000521DE" w:rsidP="000521DE">
      <w:pPr>
        <w:ind w:firstLineChars="0" w:firstLine="0"/>
        <w:rPr>
          <w:rFonts w:hint="eastAsia"/>
          <w:color w:val="000000"/>
          <w:sz w:val="18"/>
          <w:szCs w:val="18"/>
        </w:rPr>
      </w:pP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220B1C">
        <w:rPr>
          <w:rFonts w:ascii="微软雅黑" w:eastAsia="微软雅黑" w:hAnsi="微软雅黑"/>
          <w:bCs/>
          <w:color w:val="000000"/>
          <w:sz w:val="21"/>
          <w:szCs w:val="21"/>
        </w:rPr>
        <w:t xml:space="preserve"> TopicResult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727"/>
        <w:gridCol w:w="5151"/>
      </w:tblGrid>
      <w:tr w:rsidR="000521DE" w:rsidTr="000521DE">
        <w:trPr>
          <w:tblHeader/>
        </w:trPr>
        <w:tc>
          <w:tcPr>
            <w:tcW w:w="9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267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521DE" w:rsidRDefault="000521DE" w:rsidP="000521DE">
            <w:pPr>
              <w:ind w:firstLine="480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</w:tr>
      <w:tr w:rsidR="000521DE" w:rsidTr="000521DE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0521DE" w:rsidTr="000521DE">
        <w:tc>
          <w:tcPr>
            <w:tcW w:w="9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4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267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521DE" w:rsidRDefault="000521DE" w:rsidP="000521DE">
            <w:pPr>
              <w:ind w:firstLine="480"/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7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</w:tr>
    </w:tbl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"blockid": "001",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"tabs":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"total": 24,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"result":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"d5811e17-956e-417c-b444-e056df00c245",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"75c61591-5432-42af-bf87-ac4d63693d1f",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"9d583ff0-b24d-4861-805c-578f84a04a01",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"318f40a4-72a9-40d4-8f83-764ece2ec6d9",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"iiid": "f83489d5-9a8c-4571-8017-fb185ba91989",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"e108ebcc-b19f-4afb-99c0-c4175f522347",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],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"tabid": "001001",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"tabname": "热点信息",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"searchtype": 1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"total": 24,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"result":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"d5811e17-956e-417c-b444-e056df00c245",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"75c61591-5432-42af-bf87-ac4d63693d1f",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"9d583ff0-b24d-4861-805c-578f84a04a01",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"318f40a4-72a9-40d4-8f83-764ece2ec6d9",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"f83489d5-9a8c-4571-8017-fb185ba91989",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"e108ebcc-b19f-4afb-99c0-c4175f522347",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],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"tabid": "001002",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"tabname": "最近浏览",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"searchtype": 2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"total": 24,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"result": [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"d5811e17-956e-417c-b444-e056df00c245",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"75c61591-5432-42af-bf87-ac4d63693d1f",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"9d583ff0-b24d-4861-805c-578f84a04a01",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"一级构造百科",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"2017-03-06T08:00:00.1",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"318f40a4-72a9-40d4-8f83-764ece2ec6d9",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"库车凹陷"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"f83489d5-9a8c-4571-8017-fb185ba91989",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{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"pt": "构造研究百科",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"createddate": "2017-03-08T08:00:00.1",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"iiid": "e108ebcc-b19f-4afb-99c0-c4175f522347",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  "title": "</w:t>
      </w:r>
      <w:proofErr w:type="gramStart"/>
      <w:r>
        <w:rPr>
          <w:rFonts w:ascii="宋体" w:hAnsi="宋体" w:cs="宋体" w:hint="eastAsia"/>
          <w:color w:val="000000"/>
          <w:kern w:val="0"/>
        </w:rPr>
        <w:t>克深</w:t>
      </w:r>
      <w:proofErr w:type="gramEnd"/>
      <w:r>
        <w:rPr>
          <w:rFonts w:ascii="宋体" w:hAnsi="宋体" w:cs="宋体" w:hint="eastAsia"/>
          <w:color w:val="000000"/>
          <w:kern w:val="0"/>
        </w:rPr>
        <w:t>2气藏"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],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"tabid": "001003",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"tabname": "猜你喜欢",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  "searchtype": 3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 }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]</w:t>
      </w:r>
    </w:p>
    <w:p w:rsidR="000521DE" w:rsidRDefault="000521DE" w:rsidP="000521DE">
      <w:pPr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}</w:t>
      </w:r>
    </w:p>
    <w:p w:rsidR="000521DE" w:rsidRDefault="000521DE" w:rsidP="000521DE">
      <w:pPr>
        <w:ind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]</w:t>
      </w:r>
    </w:p>
    <w:p w:rsidR="000521DE" w:rsidRDefault="000521DE" w:rsidP="000521DE">
      <w:pPr>
        <w:ind w:firstLineChars="0" w:firstLine="0"/>
        <w:rPr>
          <w:rFonts w:hint="eastAsia"/>
        </w:rPr>
      </w:pPr>
    </w:p>
    <w:p w:rsidR="000521DE" w:rsidRDefault="000521DE" w:rsidP="000521DE">
      <w:pPr>
        <w:pStyle w:val="4"/>
        <w:ind w:leftChars="-5" w:left="0" w:hangingChars="5" w:hanging="12"/>
      </w:pPr>
      <w:r>
        <w:rPr>
          <w:kern w:val="0"/>
        </w:rPr>
        <w:t>SetHeadlineFlag</w:t>
      </w:r>
      <w:r>
        <w:rPr>
          <w:rFonts w:hint="eastAsia"/>
        </w:rPr>
        <w:t>方法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740632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Topic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0521D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SetHeadlineFlag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0521DE">
        <w:rPr>
          <w:rFonts w:ascii="微软雅黑" w:eastAsia="微软雅黑" w:hAnsi="微软雅黑" w:hint="eastAsia"/>
          <w:bCs/>
          <w:color w:val="000000"/>
          <w:sz w:val="21"/>
          <w:szCs w:val="21"/>
        </w:rPr>
        <w:t>索引ID数组</w:t>
      </w:r>
    </w:p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"8f1879ea-4d45-4653-b052-8a05ddd3fbf7",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 xml:space="preserve">  "b1f596ea-9947-4606-87b2-3f059c4533db"</w:t>
      </w:r>
    </w:p>
    <w:p w:rsidR="000521DE" w:rsidRPr="00AB42FD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]</w:t>
      </w:r>
    </w:p>
    <w:p w:rsidR="000521DE" w:rsidRDefault="000521DE" w:rsidP="000521DE">
      <w:pPr>
        <w:ind w:firstLineChars="0" w:firstLine="0"/>
        <w:rPr>
          <w:color w:val="000000"/>
          <w:sz w:val="18"/>
          <w:szCs w:val="18"/>
        </w:rPr>
      </w:pPr>
    </w:p>
    <w:p w:rsidR="000521DE" w:rsidRDefault="000521DE" w:rsidP="000521DE">
      <w:pPr>
        <w:pStyle w:val="af"/>
        <w:numPr>
          <w:ilvl w:val="0"/>
          <w:numId w:val="7"/>
        </w:numPr>
        <w:ind w:left="912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r w:rsidRPr="000521DE">
        <w:rPr>
          <w:rFonts w:ascii="微软雅黑" w:eastAsia="微软雅黑" w:hAnsi="微软雅黑" w:hint="eastAsia"/>
          <w:bCs/>
          <w:color w:val="000000"/>
          <w:sz w:val="21"/>
          <w:szCs w:val="21"/>
        </w:rPr>
        <w:t>成功索引ID数组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 </w:t>
      </w:r>
    </w:p>
    <w:p w:rsidR="000521DE" w:rsidRPr="00BC7A8D" w:rsidRDefault="000521DE" w:rsidP="000521DE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[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"8f1879ea-4d45-4653-b052-8a05ddd3fbf7",</w:t>
      </w:r>
    </w:p>
    <w:p w:rsidR="000521DE" w:rsidRDefault="000521DE" w:rsidP="0005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"b1f596ea-9947-4606-87b2-3f059c4533db"</w:t>
      </w:r>
    </w:p>
    <w:p w:rsidR="000521DE" w:rsidRDefault="000521DE" w:rsidP="000521DE">
      <w:pPr>
        <w:ind w:firstLineChars="0" w:firstLine="420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</w:rPr>
        <w:t>]</w:t>
      </w:r>
    </w:p>
    <w:p w:rsidR="00395471" w:rsidRPr="00632613" w:rsidRDefault="00395471" w:rsidP="00395471">
      <w:pPr>
        <w:pStyle w:val="af5"/>
        <w:ind w:firstLineChars="0" w:firstLine="0"/>
      </w:pP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Default="001E5ECD" w:rsidP="00395471">
      <w:pPr>
        <w:ind w:firstLineChars="0" w:firstLine="0"/>
      </w:pPr>
      <w:r>
        <w:rPr>
          <w:noProof/>
        </w:rPr>
        <w:drawing>
          <wp:inline distT="0" distB="0" distL="0" distR="0" wp14:anchorId="485103FB" wp14:editId="7693EDB2">
            <wp:extent cx="6120130" cy="31356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9B" w:rsidRPr="000A1FF0" w:rsidRDefault="00E46C9B" w:rsidP="00E46C9B">
      <w:pPr>
        <w:ind w:firstLineChars="0" w:firstLine="0"/>
        <w:jc w:val="center"/>
        <w:rPr>
          <w:rFonts w:hint="eastAsia"/>
        </w:rPr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E46C9B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18"/>
              </w:rPr>
              <w:t>TopicService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E46C9B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lastRenderedPageBreak/>
              <w:t>按短语搜索</w:t>
            </w:r>
          </w:p>
        </w:tc>
        <w:tc>
          <w:tcPr>
            <w:tcW w:w="3531" w:type="dxa"/>
            <w:gridSpan w:val="2"/>
          </w:tcPr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>{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"from": 0,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"size": 10,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"filter": {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    "pt": [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        "钻探油气新发现情况",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        "盆地百科"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     ]</w:t>
            </w:r>
          </w:p>
          <w:p w:rsidR="00395471" w:rsidRPr="00E46C9B" w:rsidRDefault="00E46C9B" w:rsidP="00E46C9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  </w:t>
            </w:r>
            <w:r w:rsidRPr="00E46C9B">
              <w:rPr>
                <w:rFonts w:ascii="微软雅黑" w:eastAsia="微软雅黑" w:hAnsi="微软雅黑"/>
                <w:bCs/>
                <w:sz w:val="18"/>
                <w:szCs w:val="20"/>
              </w:rPr>
              <w:t xml:space="preserve">  </w:t>
            </w:r>
            <w:r w:rsidRPr="00E46C9B"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 xml:space="preserve"> }</w:t>
            </w:r>
            <w:r>
              <w:rPr>
                <w:rFonts w:ascii="微软雅黑" w:eastAsia="微软雅黑" w:hAnsi="微软雅黑" w:hint="eastAsia"/>
                <w:bCs/>
                <w:sz w:val="18"/>
                <w:szCs w:val="20"/>
              </w:rPr>
              <w:t>,</w:t>
            </w:r>
          </w:p>
          <w:p w:rsidR="00E46C9B" w:rsidRPr="00E46C9B" w:rsidRDefault="00E46C9B" w:rsidP="00E46C9B">
            <w:pPr>
              <w:ind w:firstLineChars="30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/>
                <w:bCs/>
                <w:sz w:val="18"/>
                <w:szCs w:val="20"/>
              </w:rPr>
              <w:t>……</w:t>
            </w:r>
          </w:p>
          <w:p w:rsidR="00395471" w:rsidRPr="00E46C9B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18"/>
                <w:szCs w:val="20"/>
              </w:rPr>
            </w:pPr>
            <w:r w:rsidRPr="00E46C9B">
              <w:rPr>
                <w:rFonts w:ascii="微软雅黑" w:eastAsia="微软雅黑" w:hAnsi="微软雅黑"/>
                <w:bCs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 w:rsidR="00E46C9B">
              <w:rPr>
                <w:rFonts w:ascii="微软雅黑" w:eastAsia="微软雅黑" w:hAnsi="微软雅黑" w:hint="eastAsia"/>
                <w:sz w:val="18"/>
                <w:szCs w:val="20"/>
              </w:rPr>
              <w:t>结果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 w:rsidR="00E46C9B">
              <w:rPr>
                <w:rFonts w:ascii="微软雅黑" w:eastAsia="微软雅黑" w:hAnsi="微软雅黑" w:hint="eastAsia"/>
                <w:sz w:val="18"/>
                <w:szCs w:val="20"/>
              </w:rPr>
              <w:t>带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Groups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Total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Metadatas</w:t>
            </w:r>
            <w:r w:rsidR="00E46C9B" w:rsidRPr="00E46C9B">
              <w:rPr>
                <w:rFonts w:ascii="微软雅黑" w:eastAsia="微软雅黑" w:hAnsi="微软雅黑" w:hint="eastAsia"/>
                <w:sz w:val="18"/>
                <w:szCs w:val="20"/>
              </w:rPr>
              <w:t>参数的结果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E46C9B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通过关键字搜索获取信息条目</w:t>
            </w:r>
          </w:p>
        </w:tc>
        <w:tc>
          <w:tcPr>
            <w:tcW w:w="3531" w:type="dxa"/>
            <w:gridSpan w:val="2"/>
          </w:tcPr>
          <w:p w:rsidR="00E46C9B" w:rsidRDefault="00E46C9B" w:rsidP="00E46C9B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E46C9B" w:rsidRDefault="00E46C9B" w:rsidP="00E46C9B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"userinfo": {</w:t>
            </w:r>
          </w:p>
          <w:p w:rsidR="00E46C9B" w:rsidRDefault="00E46C9B" w:rsidP="00E46C9B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"id": ""</w:t>
            </w:r>
            <w:r>
              <w:rPr>
                <w:color w:val="000000"/>
              </w:rPr>
              <w:t>,</w:t>
            </w:r>
          </w:p>
          <w:p w:rsidR="00E46C9B" w:rsidRDefault="00E46C9B" w:rsidP="00E46C9B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"name": "",</w:t>
            </w:r>
          </w:p>
          <w:p w:rsidR="00E46C9B" w:rsidRDefault="00E46C9B" w:rsidP="00E46C9B">
            <w:pPr>
              <w:pStyle w:val="HTML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"organization": "",</w:t>
            </w:r>
          </w:p>
          <w:p w:rsidR="00E46C9B" w:rsidRDefault="00E46C9B" w:rsidP="00E46C9B">
            <w:pPr>
              <w:pStyle w:val="HTML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……</w:t>
            </w:r>
          </w:p>
          <w:p w:rsidR="00395471" w:rsidRPr="00CD6F29" w:rsidRDefault="00E46C9B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E46C9B" w:rsidRPr="00CD6F29" w:rsidRDefault="00E46C9B" w:rsidP="00E46C9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E46C9B" w:rsidP="00E46C9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结果</w:t>
            </w:r>
          </w:p>
        </w:tc>
        <w:tc>
          <w:tcPr>
            <w:tcW w:w="2268" w:type="dxa"/>
            <w:gridSpan w:val="2"/>
          </w:tcPr>
          <w:p w:rsidR="00E46C9B" w:rsidRDefault="00E46C9B" w:rsidP="00E46C9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E46C9B" w:rsidP="00E46C9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成功返回带</w:t>
            </w: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blockid，tabs参数的结果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E46C9B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获取头条信息条目</w:t>
            </w:r>
          </w:p>
        </w:tc>
        <w:tc>
          <w:tcPr>
            <w:tcW w:w="3531" w:type="dxa"/>
            <w:gridSpan w:val="2"/>
          </w:tcPr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{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"userinfo": {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"id": "PX",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"name": "潘祥",</w:t>
            </w:r>
            <w:bookmarkStart w:id="49" w:name="_GoBack"/>
            <w:bookmarkEnd w:id="49"/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"organization": "",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"department": "",</w:t>
            </w:r>
          </w:p>
          <w:p w:rsidR="00E46C9B" w:rsidRPr="00E46C9B" w:rsidRDefault="00E46C9B" w:rsidP="00E46C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E46C9B">
              <w:rPr>
                <w:rFonts w:ascii="微软雅黑" w:eastAsia="微软雅黑" w:hAnsi="微软雅黑"/>
                <w:sz w:val="18"/>
                <w:szCs w:val="20"/>
              </w:rPr>
              <w:t>……</w:t>
            </w:r>
          </w:p>
          <w:p w:rsidR="00395471" w:rsidRPr="00CD6F29" w:rsidRDefault="00E46C9B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E46C9B" w:rsidRPr="00CD6F29" w:rsidRDefault="00E46C9B" w:rsidP="00E46C9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E46C9B" w:rsidP="00E46C9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结果</w:t>
            </w:r>
          </w:p>
        </w:tc>
        <w:tc>
          <w:tcPr>
            <w:tcW w:w="2268" w:type="dxa"/>
            <w:gridSpan w:val="2"/>
          </w:tcPr>
          <w:p w:rsidR="00E46C9B" w:rsidRDefault="00E46C9B" w:rsidP="00E46C9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E46C9B" w:rsidP="00E46C9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成功返回带</w:t>
            </w:r>
            <w:r w:rsidRPr="00E46C9B">
              <w:rPr>
                <w:rFonts w:ascii="微软雅黑" w:eastAsia="微软雅黑" w:hAnsi="微软雅黑" w:hint="eastAsia"/>
                <w:sz w:val="18"/>
                <w:szCs w:val="20"/>
              </w:rPr>
              <w:t>blockid，tabs参数的结果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0A00C4" w:rsidRDefault="00395471" w:rsidP="00395471">
      <w:pPr>
        <w:pStyle w:val="20"/>
      </w:pPr>
      <w:r w:rsidRPr="00395471">
        <w:t xml:space="preserve"> UserBehaviorService</w:t>
      </w:r>
      <w:bookmarkStart w:id="50" w:name="OLE_LINK8"/>
      <w:bookmarkStart w:id="51" w:name="OLE_LINK9"/>
      <w:r>
        <w:rPr>
          <w:rFonts w:hint="eastAsia"/>
        </w:rPr>
        <w:t>用户行为</w:t>
      </w:r>
      <w:bookmarkEnd w:id="50"/>
      <w:bookmarkEnd w:id="51"/>
      <w:r>
        <w:t>服务</w:t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395471" w:rsidP="00395471">
      <w:pPr>
        <w:ind w:firstLine="480"/>
      </w:pPr>
      <w:r>
        <w:rPr>
          <w:rFonts w:hint="eastAsia"/>
        </w:rPr>
        <w:t>用户行为服务集合。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lastRenderedPageBreak/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AnaHotTopics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用于提供信息标题检索服务，返回热点标题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395471">
              <w:rPr>
                <w:rFonts w:ascii="Arial" w:hAnsi="Arial" w:cs="Arial"/>
                <w:kern w:val="0"/>
                <w:sz w:val="21"/>
                <w:szCs w:val="21"/>
              </w:rPr>
              <w:t>AnaYourLikes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95471">
              <w:rPr>
                <w:rFonts w:ascii="宋体" w:hAnsi="宋体" w:cs="宋体" w:hint="eastAsia"/>
                <w:kern w:val="0"/>
                <w:sz w:val="21"/>
                <w:szCs w:val="21"/>
              </w:rPr>
              <w:t>用于供信息标题检索服务，返回你喜欢的标题</w:t>
            </w:r>
          </w:p>
        </w:tc>
      </w:tr>
    </w:tbl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DE36BE" w:rsidRDefault="00395471" w:rsidP="00395471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395471" w:rsidRPr="00E923B1" w:rsidTr="00935C67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"iiid": "e106d52a-c5aa-af29-ba5f-c16a92fee5cf",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"indexeddate":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lastRenderedPageBreak/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"catalogue": "正文",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"project":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"resdb":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"uid": "PX",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"uname": "潘祥",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lastRenderedPageBreak/>
        <w:t>},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]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395471" w:rsidRPr="00BC7A8D" w:rsidRDefault="00395471" w:rsidP="0039547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395471" w:rsidRDefault="00395471" w:rsidP="00395471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t>]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ind w:firstLineChars="0" w:firstLine="0"/>
      </w:pPr>
    </w:p>
    <w:p w:rsidR="00395471" w:rsidRPr="00632613" w:rsidRDefault="00395471" w:rsidP="00395471">
      <w:pPr>
        <w:pStyle w:val="af5"/>
        <w:ind w:firstLineChars="0" w:firstLine="0"/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Pr="000A1FF0" w:rsidRDefault="00395471" w:rsidP="00395471">
      <w:pPr>
        <w:ind w:firstLineChars="0" w:firstLine="0"/>
      </w:pPr>
      <w:r>
        <w:rPr>
          <w:noProof/>
        </w:rPr>
        <w:drawing>
          <wp:inline distT="0" distB="0" distL="0" distR="0" wp14:anchorId="0EDA8EE7" wp14:editId="71A8E631">
            <wp:extent cx="6120130" cy="15722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</w:t>
            </w:r>
            <w:proofErr w:type="gramStart"/>
            <w:r w:rsidRPr="00971E1F">
              <w:rPr>
                <w:rFonts w:ascii="微软雅黑" w:eastAsia="微软雅黑" w:hAnsi="微软雅黑"/>
                <w:sz w:val="18"/>
                <w:szCs w:val="20"/>
              </w:rPr>
              <w:t>[  {</w:t>
            </w:r>
            <w:proofErr w:type="gramEnd"/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  ]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0A00C4" w:rsidRDefault="00935C67" w:rsidP="00395471">
      <w:pPr>
        <w:pStyle w:val="20"/>
      </w:pPr>
      <w:bookmarkStart w:id="52" w:name="_Toc496714270"/>
      <w:r w:rsidRPr="0092778E">
        <w:lastRenderedPageBreak/>
        <w:t xml:space="preserve"> SecurityService</w:t>
      </w:r>
      <w:bookmarkStart w:id="53" w:name="OLE_LINK10"/>
      <w:bookmarkStart w:id="54" w:name="OLE_LINK11"/>
      <w:r w:rsidRPr="0092778E">
        <w:rPr>
          <w:rFonts w:hint="eastAsia"/>
        </w:rPr>
        <w:t>安全</w:t>
      </w:r>
      <w:bookmarkEnd w:id="53"/>
      <w:bookmarkEnd w:id="54"/>
      <w:r w:rsidRPr="0092778E">
        <w:rPr>
          <w:rFonts w:hint="eastAsia"/>
        </w:rPr>
        <w:t>服务</w:t>
      </w:r>
      <w:bookmarkEnd w:id="52"/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935C67" w:rsidP="00395471">
      <w:pPr>
        <w:ind w:firstLine="480"/>
      </w:pPr>
      <w:r w:rsidRPr="0092778E">
        <w:rPr>
          <w:rFonts w:hint="eastAsia"/>
        </w:rPr>
        <w:t>安全</w:t>
      </w:r>
      <w:r w:rsidR="00395471">
        <w:rPr>
          <w:rFonts w:hint="eastAsia"/>
        </w:rPr>
        <w:t>服务集合，</w:t>
      </w:r>
      <w:r w:rsidRPr="00935C67">
        <w:rPr>
          <w:rFonts w:hint="eastAsia"/>
        </w:rPr>
        <w:t>用以提供用户登录，注销，获取权限等功能</w:t>
      </w:r>
      <w:r w:rsidR="00395471">
        <w:rPr>
          <w:rFonts w:hint="eastAsia"/>
        </w:rPr>
        <w:t>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bookmarkStart w:id="55" w:name="_Hlk509307923"/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Login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用户登录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GetPrincipal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获取登录用户信息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Logout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935C67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注销用户</w:t>
            </w:r>
          </w:p>
        </w:tc>
      </w:tr>
      <w:tr w:rsidR="00935C67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GetPortalMenu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获得指定角色或登录用户角色的门户菜单</w:t>
            </w:r>
          </w:p>
        </w:tc>
      </w:tr>
      <w:tr w:rsidR="00935C67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GetPermission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获得指定用户的权限集合</w:t>
            </w:r>
          </w:p>
        </w:tc>
      </w:tr>
      <w:tr w:rsidR="00935C67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35C67">
              <w:rPr>
                <w:rFonts w:ascii="Arial" w:hAnsi="Arial" w:cs="Arial"/>
                <w:kern w:val="0"/>
                <w:sz w:val="21"/>
                <w:szCs w:val="21"/>
              </w:rPr>
              <w:t>ClearCache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935C67" w:rsidRPr="00632613" w:rsidRDefault="00935C67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935C67">
              <w:rPr>
                <w:rFonts w:ascii="宋体" w:hAnsi="宋体" w:cs="宋体" w:hint="eastAsia"/>
                <w:kern w:val="0"/>
                <w:sz w:val="21"/>
                <w:szCs w:val="21"/>
              </w:rPr>
              <w:t>清空外部缓存</w:t>
            </w:r>
          </w:p>
        </w:tc>
      </w:tr>
    </w:tbl>
    <w:bookmarkEnd w:id="55"/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DE36BE" w:rsidRDefault="00395471" w:rsidP="00395471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395471" w:rsidRPr="00E923B1" w:rsidTr="00935C67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    "iiid": "e106d52a-c5aa-af29-ba5f-c16a92fee5cf",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"indexeddate":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"catalogue": "正文",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"project":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"resdb":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    "uid": "PX",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"uname": "潘祥",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},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]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395471" w:rsidRPr="00BC7A8D" w:rsidRDefault="00395471" w:rsidP="0039547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395471" w:rsidRDefault="00395471" w:rsidP="00395471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t>]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lastRenderedPageBreak/>
        <w:t>Delete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ind w:firstLineChars="0" w:firstLine="0"/>
      </w:pPr>
    </w:p>
    <w:p w:rsidR="00395471" w:rsidRPr="00632613" w:rsidRDefault="00395471" w:rsidP="00395471">
      <w:pPr>
        <w:pStyle w:val="af5"/>
        <w:ind w:firstLineChars="0" w:firstLine="0"/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Pr="000A1FF0" w:rsidRDefault="00395471" w:rsidP="00395471">
      <w:pPr>
        <w:ind w:firstLineChars="0" w:firstLine="0"/>
      </w:pPr>
      <w:r>
        <w:rPr>
          <w:noProof/>
        </w:rPr>
        <w:drawing>
          <wp:inline distT="0" distB="0" distL="0" distR="0" wp14:anchorId="0EDA8EE7" wp14:editId="71A8E631">
            <wp:extent cx="6120130" cy="15722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</w:t>
            </w:r>
            <w:proofErr w:type="gramStart"/>
            <w:r w:rsidRPr="00971E1F">
              <w:rPr>
                <w:rFonts w:ascii="微软雅黑" w:eastAsia="微软雅黑" w:hAnsi="微软雅黑"/>
                <w:sz w:val="18"/>
                <w:szCs w:val="20"/>
              </w:rPr>
              <w:t>[  {</w:t>
            </w:r>
            <w:proofErr w:type="gramEnd"/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  ]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</w:t>
            </w: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0A00C4" w:rsidRDefault="006C0759" w:rsidP="006C0759">
      <w:pPr>
        <w:pStyle w:val="20"/>
      </w:pPr>
      <w:r w:rsidRPr="006C0759">
        <w:rPr>
          <w:rFonts w:hint="eastAsia"/>
        </w:rPr>
        <w:t xml:space="preserve">SemanticService  </w:t>
      </w:r>
      <w:bookmarkStart w:id="56" w:name="OLE_LINK14"/>
      <w:r w:rsidRPr="006C0759">
        <w:rPr>
          <w:rFonts w:hint="eastAsia"/>
        </w:rPr>
        <w:t>语义服务</w:t>
      </w:r>
      <w:bookmarkEnd w:id="56"/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6C0759" w:rsidP="00395471">
      <w:pPr>
        <w:ind w:firstLine="480"/>
      </w:pPr>
      <w:r w:rsidRPr="006C0759">
        <w:rPr>
          <w:rFonts w:hint="eastAsia"/>
        </w:rPr>
        <w:t>语义服务</w:t>
      </w:r>
      <w:r w:rsidR="00395471">
        <w:rPr>
          <w:rFonts w:hint="eastAsia"/>
        </w:rPr>
        <w:t>集合，提供</w:t>
      </w:r>
      <w:r w:rsidRPr="006C0759">
        <w:rPr>
          <w:rFonts w:hint="eastAsia"/>
        </w:rPr>
        <w:t>语义服务</w:t>
      </w:r>
      <w:r w:rsidR="00395471">
        <w:rPr>
          <w:rFonts w:hint="eastAsia"/>
        </w:rPr>
        <w:t>功能。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bookmarkStart w:id="57" w:name="_Hlk509308074"/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GetTermInfo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根据叙词名称获得指定概念类的叙</w:t>
            </w:r>
            <w:proofErr w:type="gramStart"/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词信息</w:t>
            </w:r>
            <w:proofErr w:type="gramEnd"/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Hierarchy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根据叙词id返回对应的子树的层级结构，并限定返回叙词的概念类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GetCC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获取所有的概念类</w:t>
            </w:r>
          </w:p>
        </w:tc>
      </w:tr>
      <w:tr w:rsidR="006C075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6C0759" w:rsidRPr="006C0759" w:rsidRDefault="006C0759" w:rsidP="006C0759">
            <w:pPr>
              <w:widowControl/>
              <w:spacing w:line="240" w:lineRule="auto"/>
              <w:ind w:right="113" w:firstLineChars="100" w:firstLine="210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GetSemanticsType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6C0759" w:rsidRPr="006C0759" w:rsidRDefault="006C075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获取所有语义关系类型</w:t>
            </w:r>
          </w:p>
        </w:tc>
      </w:tr>
      <w:tr w:rsidR="006C075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6C0759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Semantics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6C0759" w:rsidRPr="006C0759" w:rsidRDefault="006C075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获取语义关系</w:t>
            </w:r>
          </w:p>
        </w:tc>
      </w:tr>
      <w:tr w:rsidR="006C075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6C0759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GetDictionary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6C0759" w:rsidRPr="006C0759" w:rsidRDefault="006C075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C0759">
              <w:rPr>
                <w:rFonts w:ascii="宋体" w:hAnsi="宋体" w:cs="宋体" w:hint="eastAsia"/>
                <w:kern w:val="0"/>
                <w:sz w:val="21"/>
                <w:szCs w:val="21"/>
              </w:rPr>
              <w:t>获得指定类型词库</w:t>
            </w:r>
          </w:p>
        </w:tc>
      </w:tr>
    </w:tbl>
    <w:bookmarkEnd w:id="57"/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DE36BE" w:rsidRDefault="00395471" w:rsidP="00395471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395471" w:rsidRPr="00E923B1" w:rsidTr="00935C67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lastRenderedPageBreak/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"iiid": "e106d52a-c5aa-af29-ba5f-c16a92fee5cf",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"indexeddate":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"catalogue": "正文",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    "project":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"resdb":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"uid": "PX",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"uname": "潘祥",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},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]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395471" w:rsidRPr="00BC7A8D" w:rsidRDefault="00395471" w:rsidP="0039547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395471" w:rsidRDefault="00395471" w:rsidP="00395471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lastRenderedPageBreak/>
        <w:t>]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ind w:firstLineChars="0" w:firstLine="0"/>
      </w:pPr>
    </w:p>
    <w:p w:rsidR="00395471" w:rsidRPr="00632613" w:rsidRDefault="00395471" w:rsidP="00395471">
      <w:pPr>
        <w:pStyle w:val="af5"/>
        <w:ind w:firstLineChars="0" w:firstLine="0"/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Pr="000A1FF0" w:rsidRDefault="00395471" w:rsidP="00395471">
      <w:pPr>
        <w:ind w:firstLineChars="0" w:firstLine="0"/>
      </w:pPr>
      <w:r>
        <w:rPr>
          <w:noProof/>
        </w:rPr>
        <w:drawing>
          <wp:inline distT="0" distB="0" distL="0" distR="0" wp14:anchorId="0EDA8EE7" wp14:editId="71A8E631">
            <wp:extent cx="6120130" cy="1572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</w:t>
            </w:r>
            <w:proofErr w:type="gramStart"/>
            <w:r w:rsidRPr="00971E1F">
              <w:rPr>
                <w:rFonts w:ascii="微软雅黑" w:eastAsia="微软雅黑" w:hAnsi="微软雅黑"/>
                <w:sz w:val="18"/>
                <w:szCs w:val="20"/>
              </w:rPr>
              <w:t>[  {</w:t>
            </w:r>
            <w:proofErr w:type="gramEnd"/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  ]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0A00C4" w:rsidRDefault="006C0759" w:rsidP="006C0759">
      <w:pPr>
        <w:pStyle w:val="20"/>
      </w:pPr>
      <w:r w:rsidRPr="006C0759">
        <w:rPr>
          <w:rFonts w:hint="eastAsia"/>
        </w:rPr>
        <w:t xml:space="preserve"> SearchService  </w:t>
      </w:r>
      <w:bookmarkStart w:id="58" w:name="OLE_LINK17"/>
      <w:bookmarkStart w:id="59" w:name="OLE_LINK18"/>
      <w:r w:rsidRPr="006C0759">
        <w:rPr>
          <w:rFonts w:hint="eastAsia"/>
        </w:rPr>
        <w:t>搜索</w:t>
      </w:r>
      <w:bookmarkEnd w:id="58"/>
      <w:bookmarkEnd w:id="59"/>
      <w:r w:rsidRPr="006C0759">
        <w:rPr>
          <w:rFonts w:hint="eastAsia"/>
        </w:rPr>
        <w:t>服务</w:t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6C0759" w:rsidP="00395471">
      <w:pPr>
        <w:ind w:firstLine="480"/>
      </w:pPr>
      <w:bookmarkStart w:id="60" w:name="OLE_LINK19"/>
      <w:r w:rsidRPr="006C0759">
        <w:rPr>
          <w:rFonts w:hint="eastAsia"/>
        </w:rPr>
        <w:t>搜索</w:t>
      </w:r>
      <w:r w:rsidR="00395471">
        <w:rPr>
          <w:rFonts w:hint="eastAsia"/>
        </w:rPr>
        <w:t>服务</w:t>
      </w:r>
      <w:bookmarkEnd w:id="60"/>
      <w:r w:rsidR="00395471">
        <w:rPr>
          <w:rFonts w:hint="eastAsia"/>
        </w:rPr>
        <w:t>集合，提供平台</w:t>
      </w:r>
      <w:r w:rsidRPr="006C0759">
        <w:rPr>
          <w:rFonts w:hint="eastAsia"/>
        </w:rPr>
        <w:t>搜索</w:t>
      </w:r>
      <w:r>
        <w:rPr>
          <w:rFonts w:hint="eastAsia"/>
        </w:rPr>
        <w:t>服务</w:t>
      </w:r>
      <w:r w:rsidR="00395471">
        <w:rPr>
          <w:rFonts w:hint="eastAsia"/>
        </w:rPr>
        <w:t>功能。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Search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按短语搜索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C075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C0759">
              <w:rPr>
                <w:rFonts w:ascii="Arial" w:hAnsi="Arial" w:cs="Arial"/>
                <w:kern w:val="0"/>
                <w:sz w:val="21"/>
                <w:szCs w:val="21"/>
              </w:rPr>
              <w:t>ESSearch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按短语搜索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Match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按完全匹配条件搜索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Pr="00774929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MatchMany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按多个完全匹配条件搜索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Pr="00774929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GetMetadata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根据iiid搜索（IIId：索引ID  Fields：源字段过滤器）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Pr="00774929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lastRenderedPageBreak/>
              <w:t>GetMetadatas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根据iiid组搜索（IIIds：索引ID组  Fields：源字段过滤器）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Pr="00774929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Statistics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根据聚合条件获取统计信息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Pr="00774929" w:rsidRDefault="00774929" w:rsidP="00774929">
            <w:pPr>
              <w:widowControl/>
              <w:spacing w:line="240" w:lineRule="auto"/>
              <w:ind w:right="113" w:firstLineChars="0" w:firstLine="0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 xml:space="preserve"> </w:t>
            </w: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GetMetadataDefinitions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查询元数据定义信息</w:t>
            </w:r>
          </w:p>
        </w:tc>
      </w:tr>
      <w:tr w:rsidR="00774929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774929" w:rsidRDefault="00774929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74929">
              <w:rPr>
                <w:rFonts w:ascii="Arial" w:hAnsi="Arial" w:cs="Arial"/>
                <w:kern w:val="0"/>
                <w:sz w:val="21"/>
                <w:szCs w:val="21"/>
              </w:rPr>
              <w:t>ESSearchEx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774929" w:rsidRDefault="00774929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74929">
              <w:rPr>
                <w:rFonts w:ascii="宋体" w:hAnsi="宋体" w:cs="宋体" w:hint="eastAsia"/>
                <w:kern w:val="0"/>
                <w:sz w:val="21"/>
                <w:szCs w:val="21"/>
              </w:rPr>
              <w:t>只返回source（ESsearch 命令体）</w:t>
            </w:r>
          </w:p>
        </w:tc>
      </w:tr>
    </w:tbl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DE36BE" w:rsidRDefault="00395471" w:rsidP="00395471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395471" w:rsidRPr="00E923B1" w:rsidTr="00935C67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"iiid": "e106d52a-c5aa-af29-ba5f-c16a92fee5cf",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"indexeddate":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lastRenderedPageBreak/>
        <w:t xml:space="preserve">      "catalogue": "正文",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"project":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"resdb":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"uid": "PX",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"uname": "潘祥",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},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lastRenderedPageBreak/>
        <w:t>]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395471" w:rsidRPr="00BC7A8D" w:rsidRDefault="00395471" w:rsidP="0039547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395471" w:rsidRDefault="00395471" w:rsidP="00395471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t>]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ind w:firstLineChars="0" w:firstLine="0"/>
      </w:pPr>
    </w:p>
    <w:p w:rsidR="00395471" w:rsidRPr="00632613" w:rsidRDefault="00395471" w:rsidP="00395471">
      <w:pPr>
        <w:pStyle w:val="af5"/>
        <w:ind w:firstLineChars="0" w:firstLine="0"/>
      </w:pPr>
      <w:r w:rsidRPr="00632613">
        <w:rPr>
          <w:rFonts w:hint="eastAsia"/>
        </w:rPr>
        <w:lastRenderedPageBreak/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Pr="000A1FF0" w:rsidRDefault="00395471" w:rsidP="00395471">
      <w:pPr>
        <w:ind w:firstLineChars="0" w:firstLine="0"/>
      </w:pPr>
      <w:r>
        <w:rPr>
          <w:noProof/>
        </w:rPr>
        <w:drawing>
          <wp:inline distT="0" distB="0" distL="0" distR="0" wp14:anchorId="0EDA8EE7" wp14:editId="71A8E631">
            <wp:extent cx="6120130" cy="15722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</w:t>
            </w:r>
            <w:proofErr w:type="gramStart"/>
            <w:r w:rsidRPr="00971E1F">
              <w:rPr>
                <w:rFonts w:ascii="微软雅黑" w:eastAsia="微软雅黑" w:hAnsi="微软雅黑"/>
                <w:sz w:val="18"/>
                <w:szCs w:val="20"/>
              </w:rPr>
              <w:t>[  {</w:t>
            </w:r>
            <w:proofErr w:type="gramEnd"/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  ]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0A00C4" w:rsidRDefault="00774929" w:rsidP="00774929">
      <w:pPr>
        <w:pStyle w:val="20"/>
      </w:pPr>
      <w:r w:rsidRPr="00774929">
        <w:rPr>
          <w:rFonts w:hint="eastAsia"/>
        </w:rPr>
        <w:lastRenderedPageBreak/>
        <w:t xml:space="preserve">LogService  </w:t>
      </w:r>
      <w:bookmarkStart w:id="61" w:name="OLE_LINK20"/>
      <w:bookmarkStart w:id="62" w:name="OLE_LINK21"/>
      <w:r w:rsidRPr="00774929">
        <w:rPr>
          <w:rFonts w:hint="eastAsia"/>
        </w:rPr>
        <w:t>日志服务</w:t>
      </w:r>
      <w:bookmarkEnd w:id="61"/>
      <w:bookmarkEnd w:id="62"/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功能设计</w:t>
      </w:r>
    </w:p>
    <w:p w:rsidR="00395471" w:rsidRPr="00E34961" w:rsidRDefault="00664F45" w:rsidP="00395471">
      <w:pPr>
        <w:ind w:firstLine="480"/>
      </w:pPr>
      <w:bookmarkStart w:id="63" w:name="OLE_LINK22"/>
      <w:bookmarkStart w:id="64" w:name="OLE_LINK23"/>
      <w:r w:rsidRPr="00774929">
        <w:rPr>
          <w:rFonts w:hint="eastAsia"/>
        </w:rPr>
        <w:t>日志服务</w:t>
      </w:r>
      <w:bookmarkEnd w:id="63"/>
      <w:bookmarkEnd w:id="64"/>
      <w:r w:rsidR="00395471">
        <w:rPr>
          <w:rFonts w:hint="eastAsia"/>
        </w:rPr>
        <w:t>集合，提供平台</w:t>
      </w:r>
      <w:r w:rsidRPr="00774929">
        <w:rPr>
          <w:rFonts w:hint="eastAsia"/>
        </w:rPr>
        <w:t>日志服务</w:t>
      </w:r>
      <w:r w:rsidR="00395471">
        <w:rPr>
          <w:rFonts w:hint="eastAsia"/>
        </w:rPr>
        <w:t>功能。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动作方法清单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4679"/>
      </w:tblGrid>
      <w:tr w:rsidR="00395471" w:rsidRPr="008E51F6" w:rsidTr="00935C67">
        <w:trPr>
          <w:trHeight w:val="279"/>
        </w:trPr>
        <w:tc>
          <w:tcPr>
            <w:tcW w:w="257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动作方法名</w:t>
            </w:r>
          </w:p>
        </w:tc>
        <w:tc>
          <w:tcPr>
            <w:tcW w:w="2430" w:type="pct"/>
            <w:shd w:val="clear" w:color="auto" w:fill="F2F2F2"/>
          </w:tcPr>
          <w:p w:rsidR="00395471" w:rsidRPr="00B43AA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B43AA1">
              <w:rPr>
                <w:rFonts w:hint="eastAsia"/>
                <w:b w:val="0"/>
                <w:bCs/>
                <w:sz w:val="21"/>
                <w:szCs w:val="21"/>
              </w:rPr>
              <w:t>详细描述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64F45">
              <w:rPr>
                <w:rFonts w:ascii="Arial" w:hAnsi="Arial" w:cs="Arial"/>
                <w:kern w:val="0"/>
                <w:sz w:val="21"/>
                <w:szCs w:val="21"/>
              </w:rPr>
              <w:t>Log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4F45">
              <w:rPr>
                <w:rFonts w:ascii="宋体" w:hAnsi="宋体" w:cs="宋体" w:hint="eastAsia"/>
                <w:kern w:val="0"/>
                <w:sz w:val="21"/>
                <w:szCs w:val="21"/>
              </w:rPr>
              <w:t>接入各类日志，存入日志索引库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64F45">
              <w:rPr>
                <w:rFonts w:ascii="Arial" w:hAnsi="Arial" w:cs="Arial"/>
                <w:kern w:val="0"/>
                <w:sz w:val="21"/>
                <w:szCs w:val="21"/>
              </w:rPr>
              <w:t>Delete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4F45">
              <w:rPr>
                <w:rFonts w:ascii="宋体" w:hAnsi="宋体" w:cs="宋体" w:hint="eastAsia"/>
                <w:kern w:val="0"/>
                <w:sz w:val="21"/>
                <w:szCs w:val="21"/>
              </w:rPr>
              <w:t>根据ID删除日志索引（LogType：日志来源类型  IIIds：日志id集合）</w:t>
            </w:r>
          </w:p>
        </w:tc>
      </w:tr>
      <w:tr w:rsidR="00395471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64F45">
              <w:rPr>
                <w:rFonts w:ascii="Arial" w:hAnsi="Arial" w:cs="Arial"/>
                <w:kern w:val="0"/>
                <w:sz w:val="21"/>
                <w:szCs w:val="21"/>
              </w:rPr>
              <w:t>ESSearch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395471" w:rsidRPr="00632613" w:rsidRDefault="00664F45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4F45">
              <w:rPr>
                <w:rFonts w:ascii="宋体" w:hAnsi="宋体" w:cs="宋体" w:hint="eastAsia"/>
                <w:kern w:val="0"/>
                <w:sz w:val="21"/>
                <w:szCs w:val="21"/>
              </w:rPr>
              <w:t>日志数据ES原生语法搜索</w:t>
            </w:r>
          </w:p>
        </w:tc>
      </w:tr>
      <w:tr w:rsidR="00664F45" w:rsidRPr="008E51F6" w:rsidTr="00935C67">
        <w:trPr>
          <w:trHeight w:val="340"/>
        </w:trPr>
        <w:tc>
          <w:tcPr>
            <w:tcW w:w="2570" w:type="pct"/>
            <w:shd w:val="clear" w:color="auto" w:fill="FFFFFF"/>
            <w:vAlign w:val="center"/>
          </w:tcPr>
          <w:p w:rsidR="00664F45" w:rsidRPr="00664F45" w:rsidRDefault="00664F45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664F45">
              <w:rPr>
                <w:rFonts w:ascii="Arial" w:hAnsi="Arial" w:cs="Arial"/>
                <w:kern w:val="0"/>
                <w:sz w:val="21"/>
                <w:szCs w:val="21"/>
              </w:rPr>
              <w:t>SearchPlus</w:t>
            </w:r>
          </w:p>
        </w:tc>
        <w:tc>
          <w:tcPr>
            <w:tcW w:w="2430" w:type="pct"/>
            <w:shd w:val="clear" w:color="auto" w:fill="FFFFFF"/>
            <w:vAlign w:val="center"/>
          </w:tcPr>
          <w:p w:rsidR="00664F45" w:rsidRDefault="00664F45" w:rsidP="00935C67">
            <w:pPr>
              <w:keepNext/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4F45">
              <w:rPr>
                <w:rFonts w:ascii="宋体" w:hAnsi="宋体" w:cs="宋体" w:hint="eastAsia"/>
                <w:kern w:val="0"/>
                <w:sz w:val="21"/>
                <w:szCs w:val="21"/>
              </w:rPr>
              <w:t>日志数据高级搜索</w:t>
            </w:r>
          </w:p>
        </w:tc>
      </w:tr>
    </w:tbl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Insert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DE36BE" w:rsidRDefault="00395471" w:rsidP="00395471">
      <w:pPr>
        <w:ind w:firstLineChars="0" w:firstLine="420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其中T为泛型类。预定义支持Metadata、UserLog、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UserBehavior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等模型</w:t>
      </w:r>
    </w:p>
    <w:p w:rsidR="00395471" w:rsidRPr="00F5756C" w:rsidRDefault="00395471" w:rsidP="00395471">
      <w:pPr>
        <w:pStyle w:val="af5"/>
        <w:ind w:firstLineChars="0" w:firstLine="0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noBreakHyphen/>
      </w:r>
      <w:r>
        <w:rPr>
          <w:rFonts w:hint="eastAsia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17"/>
        <w:gridCol w:w="1560"/>
        <w:gridCol w:w="2155"/>
        <w:gridCol w:w="2800"/>
      </w:tblGrid>
      <w:tr w:rsidR="00395471" w:rsidRPr="00E923B1" w:rsidTr="00935C67">
        <w:trPr>
          <w:trHeight w:val="202"/>
        </w:trPr>
        <w:tc>
          <w:tcPr>
            <w:tcW w:w="881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元素</w:t>
            </w:r>
          </w:p>
        </w:tc>
        <w:tc>
          <w:tcPr>
            <w:tcW w:w="736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参数名</w:t>
            </w:r>
          </w:p>
        </w:tc>
        <w:tc>
          <w:tcPr>
            <w:tcW w:w="1119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参数值</w:t>
            </w:r>
          </w:p>
        </w:tc>
        <w:tc>
          <w:tcPr>
            <w:tcW w:w="1454" w:type="pct"/>
            <w:shd w:val="clear" w:color="auto" w:fill="F2F2F2"/>
          </w:tcPr>
          <w:p w:rsidR="00395471" w:rsidRPr="00E923B1" w:rsidRDefault="00395471" w:rsidP="00935C67">
            <w:pPr>
              <w:pStyle w:val="Table"/>
              <w:ind w:left="480" w:firstLine="420"/>
              <w:jc w:val="center"/>
              <w:rPr>
                <w:b w:val="0"/>
                <w:bCs/>
                <w:sz w:val="21"/>
                <w:szCs w:val="21"/>
              </w:rPr>
            </w:pPr>
            <w:r w:rsidRPr="00E923B1">
              <w:rPr>
                <w:rFonts w:hint="eastAsia"/>
                <w:b w:val="0"/>
                <w:bCs/>
                <w:sz w:val="21"/>
                <w:szCs w:val="21"/>
              </w:rPr>
              <w:t>说明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索引编号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sz w:val="21"/>
                <w:szCs w:val="21"/>
              </w:rPr>
              <w:t>eneration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True / False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 w:rsidRPr="00E923B1">
              <w:rPr>
                <w:rFonts w:hint="eastAsia"/>
                <w:sz w:val="21"/>
                <w:szCs w:val="21"/>
              </w:rPr>
              <w:t>系统自动生成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数据分类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DE36BE">
              <w:rPr>
                <w:rFonts w:ascii="Arial" w:hAnsi="Arial" w:cs="Arial"/>
                <w:sz w:val="21"/>
                <w:szCs w:val="21"/>
              </w:rPr>
              <w:t>IndexType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ES TYPE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rFonts w:hint="eastAsia"/>
                <w:sz w:val="21"/>
                <w:szCs w:val="21"/>
              </w:rPr>
              <w:t>索引</w:t>
            </w: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95471" w:rsidRPr="00E923B1" w:rsidTr="00935C67">
        <w:trPr>
          <w:trHeight w:val="397"/>
        </w:trPr>
        <w:tc>
          <w:tcPr>
            <w:tcW w:w="881" w:type="pct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元数据集合</w:t>
            </w:r>
          </w:p>
        </w:tc>
        <w:tc>
          <w:tcPr>
            <w:tcW w:w="736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&lt;T&gt;</w:t>
            </w:r>
          </w:p>
        </w:tc>
        <w:tc>
          <w:tcPr>
            <w:tcW w:w="810" w:type="pct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95471" w:rsidRPr="00E923B1" w:rsidRDefault="00395471" w:rsidP="00935C67">
            <w:pPr>
              <w:ind w:firstLineChars="0" w:firstLine="0"/>
              <w:rPr>
                <w:rFonts w:ascii="Arial" w:hAnsi="Arial" w:cs="Arial"/>
                <w:sz w:val="21"/>
                <w:szCs w:val="21"/>
              </w:rPr>
            </w:pPr>
            <w:r w:rsidRPr="000A1895">
              <w:rPr>
                <w:rFonts w:ascii="Arial" w:hAnsi="Arial" w:cs="Arial"/>
                <w:sz w:val="21"/>
                <w:szCs w:val="21"/>
              </w:rPr>
              <w:t>Metadatas</w:t>
            </w:r>
          </w:p>
        </w:tc>
        <w:tc>
          <w:tcPr>
            <w:tcW w:w="1119" w:type="pct"/>
            <w:vAlign w:val="center"/>
          </w:tcPr>
          <w:p w:rsidR="00395471" w:rsidRPr="00E923B1" w:rsidRDefault="00395471" w:rsidP="00935C67">
            <w:pPr>
              <w:widowControl/>
              <w:spacing w:line="240" w:lineRule="auto"/>
              <w:ind w:leftChars="43" w:left="103" w:right="113" w:firstLineChars="0" w:firstLine="88"/>
              <w:jc w:val="both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54" w:type="pct"/>
            <w:vAlign w:val="center"/>
          </w:tcPr>
          <w:p w:rsidR="00395471" w:rsidRPr="00E923B1" w:rsidRDefault="00395471" w:rsidP="00935C6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索引元数据集合</w:t>
            </w:r>
          </w:p>
        </w:tc>
      </w:tr>
    </w:tbl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generation</w:t>
      </w:r>
      <w:r w:rsidRPr="00BC7A8D">
        <w:rPr>
          <w:color w:val="000000"/>
          <w:sz w:val="18"/>
          <w:szCs w:val="18"/>
        </w:rPr>
        <w:t>": true,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</w:t>
      </w:r>
      <w:r w:rsidRPr="00BC7A8D">
        <w:rPr>
          <w:b/>
          <w:color w:val="000000"/>
          <w:sz w:val="18"/>
          <w:szCs w:val="18"/>
        </w:rPr>
        <w:t>metadatas</w:t>
      </w:r>
      <w:r w:rsidRPr="00BC7A8D">
        <w:rPr>
          <w:color w:val="000000"/>
          <w:sz w:val="18"/>
          <w:szCs w:val="18"/>
        </w:rPr>
        <w:t>": [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"iiid": "e106d52a-c5aa-af29-ba5f-c16a92fee5cf",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lastRenderedPageBreak/>
        <w:t xml:space="preserve">      "indexeddate":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"thumbnail":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"fulltext":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"pageid":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"dsn":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"title":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"subject": [ "环保型水基", "钻井液新技术" ],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"abstract": "2017年5月8日，XJ34-1-1</w:t>
      </w:r>
      <w:proofErr w:type="gramStart"/>
      <w:r w:rsidRPr="00BC7A8D">
        <w:rPr>
          <w:rFonts w:hint="eastAsia"/>
          <w:color w:val="000000"/>
          <w:sz w:val="18"/>
          <w:szCs w:val="18"/>
        </w:rPr>
        <w:t>井使用</w:t>
      </w:r>
      <w:proofErr w:type="gramEnd"/>
      <w:r w:rsidRPr="00BC7A8D">
        <w:rPr>
          <w:rFonts w:hint="eastAsia"/>
          <w:color w:val="000000"/>
          <w:sz w:val="18"/>
          <w:szCs w:val="18"/>
        </w:rPr>
        <w:t>环保型水基（Evolution®类油基）钻井液体系开展钻井液新技术现场先导性试验成功转试油。",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"catalogue": "正文",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"author": "张三",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"submitter": "王五",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"auditor": "李四",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"createddate": "2017-09-07T14:28:45.620",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"submitteddate": "2017-09-07T16:52:45.620",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"auditteddate": "2017-09-07T19:16:45.620",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"status": "已审核",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"frequency":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"period":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"basin":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"firstlevel":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"secondlevel":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"trap":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"well":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"swa":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"miningarea":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"cozone":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"project":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"pc":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"pt": "钻探油气新发现情况",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"bt":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"bp":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"ba":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"bf":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"system": "TLMXXGX",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"resourcetype": "动态抓取信息项",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"resourcekey": "新闻发布系统",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"resdb":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"restatable":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"resdataid": null,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    "uid": "PX",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lastRenderedPageBreak/>
        <w:t xml:space="preserve">      "uname": "潘祥",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"uorganization": "侏罗纪软件",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"udepartment": "知识管理业务部",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"uposition": "项目经理",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 xml:space="preserve">      "urole": "项目管理"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}</w:t>
      </w:r>
      <w:r w:rsidRPr="00BC7A8D">
        <w:rPr>
          <w:rFonts w:hint="eastAsia"/>
          <w:color w:val="000000"/>
          <w:sz w:val="18"/>
          <w:szCs w:val="18"/>
        </w:rPr>
        <w:t>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{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"iiid": "6deed17d-e2f8-486f-bc44-40edb52bb06e ",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ab/>
      </w: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//数据元其他元素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},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…</w:t>
      </w:r>
      <w:r w:rsidRPr="00BC7A8D">
        <w:rPr>
          <w:rFonts w:hint="eastAsia"/>
          <w:color w:val="000000"/>
          <w:sz w:val="18"/>
          <w:szCs w:val="18"/>
        </w:rPr>
        <w:t xml:space="preserve"> //下一组 数据元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]</w:t>
      </w:r>
    </w:p>
    <w:p w:rsidR="00395471" w:rsidRPr="00BC7A8D" w:rsidRDefault="00395471" w:rsidP="00395471">
      <w:pPr>
        <w:pStyle w:val="HTML"/>
        <w:ind w:firstLine="360"/>
        <w:rPr>
          <w:color w:val="000000"/>
          <w:sz w:val="18"/>
          <w:szCs w:val="18"/>
        </w:rPr>
      </w:pPr>
      <w:r w:rsidRPr="00BC7A8D">
        <w:rPr>
          <w:rFonts w:hint="eastAsia"/>
          <w:color w:val="000000"/>
          <w:sz w:val="18"/>
          <w:szCs w:val="18"/>
        </w:rPr>
        <w:t>｝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输出：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string</w:t>
      </w:r>
      <w:r>
        <w:rPr>
          <w:rFonts w:ascii="微软雅黑" w:eastAsia="微软雅黑" w:hAnsi="微软雅黑"/>
          <w:bCs/>
          <w:color w:val="000000"/>
          <w:sz w:val="21"/>
          <w:szCs w:val="21"/>
        </w:rPr>
        <w:t>[</w:t>
      </w:r>
      <w:proofErr w:type="gramEnd"/>
      <w:r>
        <w:rPr>
          <w:rFonts w:ascii="微软雅黑" w:eastAsia="微软雅黑" w:hAnsi="微软雅黑"/>
          <w:bCs/>
          <w:color w:val="000000"/>
          <w:sz w:val="21"/>
          <w:szCs w:val="21"/>
        </w:rPr>
        <w:t xml:space="preserve">] </w:t>
      </w:r>
    </w:p>
    <w:p w:rsidR="00395471" w:rsidRPr="00BC7A8D" w:rsidRDefault="00395471" w:rsidP="00395471">
      <w:pPr>
        <w:pStyle w:val="af"/>
        <w:ind w:left="420" w:firstLineChars="0" w:firstLine="0"/>
        <w:rPr>
          <w:rFonts w:ascii="微软雅黑" w:eastAsia="微软雅黑" w:hAnsi="微软雅黑"/>
          <w:b w:val="0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 w:val="0"/>
          <w:bCs/>
          <w:color w:val="000000"/>
          <w:sz w:val="21"/>
          <w:szCs w:val="21"/>
        </w:rPr>
        <w:t>执行成功的索引编号数组</w:t>
      </w:r>
    </w:p>
    <w:p w:rsidR="00395471" w:rsidRPr="00BC7A8D" w:rsidRDefault="00395471" w:rsidP="00395471">
      <w:pPr>
        <w:ind w:firstLine="42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BC7A8D">
        <w:rPr>
          <w:rFonts w:ascii="微软雅黑" w:eastAsia="微软雅黑" w:hAnsi="微软雅黑" w:hint="eastAsia"/>
          <w:bCs/>
          <w:color w:val="000000"/>
          <w:sz w:val="21"/>
          <w:szCs w:val="21"/>
        </w:rPr>
        <w:t>Sample: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>[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"b6112e03-36bf-4bbf-b4cf-6b9a9d7aedb2",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"6deed17d-e2f8-486f-bc44-40edb52bb06e",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"796c31fe-e520-47b3-ab0c-4f4607baabe6",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"ad3ddc44-25ad-4a53-9278-f9dd896bd389",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"2b7e2930-5690-42eb-91f3-64f22ae2da82",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"9d583ff0-b24d-4861-805c-578f84a04a01",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"e108ebcc-b19f-4afb-99c0-c4175f522347",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"631661a5-e2c3-4a6b-b424-205b6e39b6f3",</w:t>
      </w:r>
    </w:p>
    <w:p w:rsidR="00395471" w:rsidRPr="00BC7A8D" w:rsidRDefault="00395471" w:rsidP="00395471">
      <w:pPr>
        <w:pStyle w:val="HTML"/>
        <w:ind w:leftChars="200" w:left="480"/>
        <w:rPr>
          <w:color w:val="000000"/>
          <w:sz w:val="18"/>
          <w:szCs w:val="18"/>
        </w:rPr>
      </w:pPr>
      <w:r w:rsidRPr="00BC7A8D">
        <w:rPr>
          <w:color w:val="000000"/>
          <w:sz w:val="18"/>
          <w:szCs w:val="18"/>
        </w:rPr>
        <w:t xml:space="preserve">  "7fe05403-b5b6-4fb8-b66d-924e98b6f0c1"</w:t>
      </w:r>
    </w:p>
    <w:p w:rsidR="00395471" w:rsidRDefault="00395471" w:rsidP="00395471">
      <w:pPr>
        <w:pStyle w:val="HTML"/>
        <w:ind w:leftChars="200" w:left="480"/>
        <w:rPr>
          <w:color w:val="000000"/>
        </w:rPr>
      </w:pPr>
      <w:r w:rsidRPr="00BC7A8D">
        <w:rPr>
          <w:color w:val="000000"/>
          <w:sz w:val="18"/>
          <w:szCs w:val="18"/>
        </w:rPr>
        <w:t>]</w:t>
      </w: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B653B5">
        <w:rPr>
          <w:rFonts w:ascii="微软雅黑" w:eastAsia="微软雅黑" w:hAnsi="微软雅黑" w:hint="eastAsia"/>
          <w:bCs/>
          <w:color w:val="000000"/>
          <w:sz w:val="21"/>
          <w:szCs w:val="21"/>
          <w:highlight w:val="magenta"/>
        </w:rPr>
        <w:t>Save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pStyle w:val="4"/>
        <w:ind w:leftChars="-5" w:left="0" w:hangingChars="5" w:hanging="12"/>
      </w:pPr>
      <w:r>
        <w:rPr>
          <w:rFonts w:hint="eastAsia"/>
        </w:rPr>
        <w:lastRenderedPageBreak/>
        <w:t>Delete</w:t>
      </w:r>
      <w:r>
        <w:rPr>
          <w:rFonts w:hint="eastAsia"/>
        </w:rPr>
        <w:t>方法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DE36BE">
        <w:rPr>
          <w:rFonts w:hint="eastAsia"/>
          <w:sz w:val="21"/>
          <w:szCs w:val="21"/>
        </w:rPr>
        <w:t>请求地址：</w:t>
      </w:r>
      <w:r w:rsidRPr="00DE36BE">
        <w:rPr>
          <w:rFonts w:hint="eastAsia"/>
          <w:sz w:val="21"/>
          <w:szCs w:val="21"/>
        </w:rPr>
        <w:t>API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 w:rsidRPr="00DE36BE">
        <w:rPr>
          <w:sz w:val="21"/>
          <w:szCs w:val="21"/>
        </w:rPr>
        <w:t xml:space="preserve"> 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  <w:highlight w:val="cyan"/>
        </w:rPr>
        <w:t>IndexerService</w:t>
      </w:r>
      <w:r w:rsidRPr="00DE36BE">
        <w:rPr>
          <w:rFonts w:ascii="微软雅黑" w:eastAsia="微软雅黑" w:hAnsi="微软雅黑"/>
          <w:bCs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bCs/>
          <w:color w:val="000000"/>
          <w:sz w:val="21"/>
          <w:szCs w:val="21"/>
          <w:highlight w:val="magenta"/>
        </w:rPr>
        <w:t>Delete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请求方式：POST</w:t>
      </w:r>
    </w:p>
    <w:p w:rsidR="00395471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输入：</w:t>
      </w:r>
      <w:r w:rsidRPr="00735CE8">
        <w:rPr>
          <w:rFonts w:ascii="微软雅黑" w:eastAsia="微软雅黑" w:hAnsi="微软雅黑"/>
          <w:bCs/>
          <w:color w:val="000000"/>
          <w:sz w:val="21"/>
          <w:szCs w:val="21"/>
        </w:rPr>
        <w:t>IndexInsertRequest&lt;T&gt;</w:t>
      </w:r>
    </w:p>
    <w:p w:rsidR="00395471" w:rsidRPr="00735CE8" w:rsidRDefault="00395471" w:rsidP="00395471">
      <w:pPr>
        <w:pStyle w:val="af"/>
        <w:numPr>
          <w:ilvl w:val="0"/>
          <w:numId w:val="7"/>
        </w:numPr>
        <w:ind w:left="420" w:firstLineChars="0"/>
        <w:rPr>
          <w:rFonts w:ascii="微软雅黑" w:eastAsia="微软雅黑" w:hAnsi="微软雅黑"/>
          <w:bCs/>
          <w:color w:val="000000"/>
          <w:sz w:val="21"/>
          <w:szCs w:val="21"/>
        </w:rPr>
      </w:pPr>
    </w:p>
    <w:p w:rsidR="00395471" w:rsidRDefault="00395471" w:rsidP="00395471">
      <w:pPr>
        <w:ind w:firstLineChars="0" w:firstLine="0"/>
      </w:pPr>
    </w:p>
    <w:p w:rsidR="00395471" w:rsidRPr="00632613" w:rsidRDefault="00395471" w:rsidP="00395471">
      <w:pPr>
        <w:pStyle w:val="af5"/>
        <w:ind w:firstLineChars="0" w:firstLine="0"/>
      </w:pPr>
      <w:r w:rsidRPr="00632613">
        <w:rPr>
          <w:rFonts w:hint="eastAsia"/>
        </w:rPr>
        <w:t>图</w:t>
      </w:r>
      <w:r w:rsidRPr="00632613">
        <w:rPr>
          <w:rFonts w:hint="eastAsia"/>
        </w:rPr>
        <w:t xml:space="preserve"> </w:t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>STYLEREF 1 \s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2</w:t>
      </w:r>
      <w:r w:rsidRPr="00632613">
        <w:fldChar w:fldCharType="end"/>
      </w:r>
      <w:r w:rsidRPr="00632613">
        <w:noBreakHyphen/>
      </w:r>
      <w:r w:rsidRPr="00632613">
        <w:fldChar w:fldCharType="begin"/>
      </w:r>
      <w:r w:rsidRPr="00632613">
        <w:instrText xml:space="preserve"> </w:instrText>
      </w:r>
      <w:r w:rsidRPr="00632613">
        <w:rPr>
          <w:rFonts w:hint="eastAsia"/>
        </w:rPr>
        <w:instrText xml:space="preserve">SEQ </w:instrText>
      </w:r>
      <w:r w:rsidRPr="00632613">
        <w:rPr>
          <w:rFonts w:hint="eastAsia"/>
        </w:rPr>
        <w:instrText>图</w:instrText>
      </w:r>
      <w:r w:rsidRPr="00632613">
        <w:rPr>
          <w:rFonts w:hint="eastAsia"/>
        </w:rPr>
        <w:instrText xml:space="preserve"> \* ARABIC \s 1</w:instrText>
      </w:r>
      <w:r w:rsidRPr="00632613">
        <w:instrText xml:space="preserve"> </w:instrText>
      </w:r>
      <w:r w:rsidRPr="00632613">
        <w:fldChar w:fldCharType="separate"/>
      </w:r>
      <w:r>
        <w:rPr>
          <w:noProof/>
        </w:rPr>
        <w:t>1</w:t>
      </w:r>
      <w:r w:rsidRPr="00632613">
        <w:fldChar w:fldCharType="end"/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代码设计</w:t>
      </w:r>
    </w:p>
    <w:p w:rsidR="00395471" w:rsidRPr="000A1FF0" w:rsidRDefault="00395471" w:rsidP="00395471">
      <w:pPr>
        <w:ind w:firstLineChars="0" w:firstLine="0"/>
      </w:pPr>
      <w:r>
        <w:rPr>
          <w:noProof/>
        </w:rPr>
        <w:drawing>
          <wp:inline distT="0" distB="0" distL="0" distR="0" wp14:anchorId="0EDA8EE7" wp14:editId="71A8E631">
            <wp:extent cx="6120130" cy="15722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71" w:rsidRDefault="00395471" w:rsidP="00395471">
      <w:pPr>
        <w:pStyle w:val="3"/>
        <w:tabs>
          <w:tab w:val="num" w:pos="720"/>
        </w:tabs>
        <w:spacing w:before="0" w:beforeAutospacing="0" w:after="0" w:afterAutospacing="0"/>
        <w:jc w:val="both"/>
      </w:pPr>
      <w:r>
        <w:rPr>
          <w:rFonts w:hint="eastAsia"/>
        </w:rPr>
        <w:t>单元测试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572"/>
        <w:gridCol w:w="2256"/>
        <w:gridCol w:w="1275"/>
        <w:gridCol w:w="1701"/>
        <w:gridCol w:w="1276"/>
        <w:gridCol w:w="992"/>
        <w:gridCol w:w="566"/>
      </w:tblGrid>
      <w:tr w:rsidR="00395471" w:rsidRPr="00C5260D" w:rsidTr="0093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测试单元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索引服务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刘小康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b w:val="0"/>
                <w:sz w:val="18"/>
                <w:szCs w:val="18"/>
              </w:rPr>
              <w:t>12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所在类</w:t>
            </w:r>
          </w:p>
        </w:tc>
        <w:tc>
          <w:tcPr>
            <w:tcW w:w="225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IndexerService</w:t>
            </w:r>
          </w:p>
        </w:tc>
        <w:tc>
          <w:tcPr>
            <w:tcW w:w="1275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27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测试日期</w:t>
            </w:r>
          </w:p>
        </w:tc>
        <w:tc>
          <w:tcPr>
            <w:tcW w:w="155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C5260D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环境准备</w:t>
            </w:r>
          </w:p>
        </w:tc>
        <w:tc>
          <w:tcPr>
            <w:tcW w:w="8066" w:type="dxa"/>
            <w:gridSpan w:val="6"/>
          </w:tcPr>
          <w:p w:rsidR="00395471" w:rsidRPr="00C5260D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1、搭建ElasticSearch；2、部署搜索服务API站点；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、安装Postman；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、编写测试脚本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5260D" w:rsidRDefault="00395471" w:rsidP="00935C6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531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期望结果</w:t>
            </w:r>
          </w:p>
        </w:tc>
        <w:tc>
          <w:tcPr>
            <w:tcW w:w="2268" w:type="dxa"/>
            <w:gridSpan w:val="2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526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实际情况</w:t>
            </w:r>
          </w:p>
        </w:tc>
        <w:tc>
          <w:tcPr>
            <w:tcW w:w="566" w:type="dxa"/>
          </w:tcPr>
          <w:p w:rsidR="00395471" w:rsidRPr="00C5260D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/F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新增索引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"generation": false,</w:t>
            </w:r>
          </w:p>
          <w:p w:rsidR="00395471" w:rsidRPr="00971E1F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</w:t>
            </w:r>
            <w:proofErr w:type="gramStart"/>
            <w:r w:rsidRPr="00971E1F">
              <w:rPr>
                <w:rFonts w:ascii="微软雅黑" w:eastAsia="微软雅黑" w:hAnsi="微软雅黑"/>
                <w:sz w:val="18"/>
                <w:szCs w:val="20"/>
              </w:rPr>
              <w:t>[  {</w:t>
            </w:r>
            <w:proofErr w:type="gramEnd"/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  ]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不报异常；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成功返回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编号</w:t>
            </w:r>
            <w:r w:rsidRPr="00CD6F29">
              <w:rPr>
                <w:rFonts w:ascii="微软雅黑" w:eastAsia="微软雅黑" w:hAnsi="微软雅黑" w:hint="eastAsia"/>
                <w:sz w:val="18"/>
                <w:szCs w:val="20"/>
              </w:rPr>
              <w:t>数组</w:t>
            </w:r>
          </w:p>
        </w:tc>
        <w:tc>
          <w:tcPr>
            <w:tcW w:w="2268" w:type="dxa"/>
            <w:gridSpan w:val="2"/>
          </w:tcPr>
          <w:p w:rsidR="00395471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没报异常；</w:t>
            </w:r>
          </w:p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成功返回5条索引编号</w:t>
            </w: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更新索引</w:t>
            </w:r>
          </w:p>
        </w:tc>
        <w:tc>
          <w:tcPr>
            <w:tcW w:w="3531" w:type="dxa"/>
            <w:gridSpan w:val="2"/>
          </w:tcPr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"metadatas": [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{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t xml:space="preserve">      "iiid": "590e79cc-405b-4c50-</w:t>
            </w:r>
            <w:r w:rsidRPr="00971E1F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b0bf-4ad755908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123"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  "headline": false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  }</w:t>
            </w:r>
          </w:p>
          <w:p w:rsidR="00395471" w:rsidRPr="00971E1F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 xml:space="preserve">  ]</w:t>
            </w:r>
          </w:p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 w:rsidRPr="00971E1F">
              <w:rPr>
                <w:rFonts w:ascii="微软雅黑" w:eastAsia="微软雅黑" w:hAnsi="微软雅黑"/>
                <w:sz w:val="18"/>
                <w:szCs w:val="20"/>
              </w:rPr>
              <w:t>}</w:t>
            </w: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</w:p>
        </w:tc>
      </w:tr>
      <w:tr w:rsidR="00395471" w:rsidRPr="00C5260D" w:rsidTr="00935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95471" w:rsidRPr="00CD6F29" w:rsidRDefault="00395471" w:rsidP="00935C67">
            <w:pPr>
              <w:ind w:firstLineChars="0" w:firstLine="0"/>
              <w:rPr>
                <w:rFonts w:ascii="微软雅黑" w:eastAsia="微软雅黑" w:hAnsi="微软雅黑"/>
                <w:b w:val="0"/>
                <w:sz w:val="18"/>
                <w:szCs w:val="20"/>
              </w:rPr>
            </w:pPr>
            <w:r w:rsidRPr="00CD6F29">
              <w:rPr>
                <w:rFonts w:ascii="微软雅黑" w:eastAsia="微软雅黑" w:hAnsi="微软雅黑" w:hint="eastAsia"/>
                <w:b w:val="0"/>
                <w:sz w:val="18"/>
                <w:szCs w:val="20"/>
              </w:rPr>
              <w:t>删除索引</w:t>
            </w:r>
          </w:p>
        </w:tc>
        <w:tc>
          <w:tcPr>
            <w:tcW w:w="3531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701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268" w:type="dxa"/>
            <w:gridSpan w:val="2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566" w:type="dxa"/>
          </w:tcPr>
          <w:p w:rsidR="00395471" w:rsidRPr="00CD6F29" w:rsidRDefault="00395471" w:rsidP="00935C6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</w:p>
        </w:tc>
      </w:tr>
    </w:tbl>
    <w:p w:rsidR="00395471" w:rsidRPr="00105411" w:rsidRDefault="00395471" w:rsidP="00395471">
      <w:pPr>
        <w:ind w:firstLineChars="0" w:firstLine="0"/>
      </w:pPr>
    </w:p>
    <w:p w:rsidR="00395471" w:rsidRPr="00105411" w:rsidRDefault="00395471" w:rsidP="00C5260D">
      <w:pPr>
        <w:ind w:firstLineChars="0" w:firstLine="0"/>
      </w:pPr>
    </w:p>
    <w:p w:rsidR="00105411" w:rsidRPr="000A00C4" w:rsidRDefault="00105411" w:rsidP="00105411">
      <w:pPr>
        <w:pStyle w:val="20"/>
      </w:pPr>
      <w:bookmarkStart w:id="65" w:name="_Toc508726119"/>
      <w:bookmarkEnd w:id="25"/>
      <w:r>
        <w:rPr>
          <w:rFonts w:hint="eastAsia"/>
          <w:lang w:eastAsia="zh-CN"/>
        </w:rPr>
        <w:t>实体</w:t>
      </w:r>
      <w:bookmarkEnd w:id="65"/>
    </w:p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66" w:name="_Toc496714277"/>
      <w:bookmarkStart w:id="67" w:name="_Toc508726120"/>
      <w:r>
        <w:t>BlockRequest</w:t>
      </w:r>
      <w:bookmarkEnd w:id="66"/>
      <w:bookmarkEnd w:id="67"/>
    </w:p>
    <w:p w:rsidR="009532D8" w:rsidRPr="00212A26" w:rsidRDefault="009532D8" w:rsidP="009532D8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信息板块</w:t>
      </w:r>
    </w:p>
    <w:tbl>
      <w:tblPr>
        <w:tblStyle w:val="2-5"/>
        <w:tblW w:w="5000" w:type="pct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3504"/>
        <w:gridCol w:w="2620"/>
      </w:tblGrid>
      <w:tr w:rsidR="009532D8" w:rsidRPr="003B1171" w:rsidTr="003B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Name</w:t>
            </w:r>
          </w:p>
        </w:tc>
        <w:tc>
          <w:tcPr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Description</w:t>
            </w:r>
          </w:p>
        </w:tc>
        <w:tc>
          <w:tcPr>
            <w:tcW w:w="1818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Type</w:t>
            </w:r>
          </w:p>
        </w:tc>
        <w:tc>
          <w:tcPr>
            <w:tcW w:w="1359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Additional information</w:t>
            </w:r>
          </w:p>
        </w:tc>
      </w:tr>
      <w:tr w:rsidR="009532D8" w:rsidRPr="003B1171" w:rsidTr="003B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tabgroups</w:t>
            </w:r>
          </w:p>
        </w:tc>
        <w:tc>
          <w:tcPr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分栏集合</w:t>
            </w:r>
          </w:p>
        </w:tc>
        <w:tc>
          <w:tcPr>
            <w:tcW w:w="1818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Collection of </w:t>
            </w:r>
            <w:hyperlink w:anchor="_TabGroupRequest" w:history="1">
              <w:r w:rsidRPr="003B1171">
                <w:rPr>
                  <w:rStyle w:val="a7"/>
                  <w:rFonts w:ascii="微软雅黑" w:eastAsia="微软雅黑" w:hAnsi="微软雅黑"/>
                  <w:sz w:val="20"/>
                  <w:szCs w:val="21"/>
                </w:rPr>
                <w:t>TabGroupRequest</w:t>
              </w:r>
            </w:hyperlink>
          </w:p>
        </w:tc>
        <w:tc>
          <w:tcPr>
            <w:tcW w:w="1359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None.</w:t>
            </w:r>
          </w:p>
        </w:tc>
      </w:tr>
      <w:tr w:rsidR="009532D8" w:rsidRPr="003B1171" w:rsidTr="003B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blockid</w:t>
            </w:r>
          </w:p>
        </w:tc>
        <w:tc>
          <w:tcPr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板块编号</w:t>
            </w:r>
          </w:p>
        </w:tc>
        <w:tc>
          <w:tcPr>
            <w:tcW w:w="1818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string</w:t>
            </w:r>
          </w:p>
        </w:tc>
        <w:tc>
          <w:tcPr>
            <w:tcW w:w="1359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None.</w:t>
            </w:r>
          </w:p>
        </w:tc>
      </w:tr>
      <w:tr w:rsidR="009532D8" w:rsidRPr="003B1171" w:rsidTr="003B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blockname</w:t>
            </w:r>
          </w:p>
        </w:tc>
        <w:tc>
          <w:tcPr>
            <w:tcW w:w="911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板块名称</w:t>
            </w:r>
          </w:p>
        </w:tc>
        <w:tc>
          <w:tcPr>
            <w:tcW w:w="1818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string</w:t>
            </w:r>
          </w:p>
        </w:tc>
        <w:tc>
          <w:tcPr>
            <w:tcW w:w="1359" w:type="pct"/>
            <w:hideMark/>
          </w:tcPr>
          <w:p w:rsidR="009532D8" w:rsidRPr="003B1171" w:rsidRDefault="009532D8" w:rsidP="003B1171">
            <w:pPr>
              <w:ind w:firstLineChars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1"/>
              </w:rPr>
            </w:pPr>
            <w:r w:rsidRPr="003B1171">
              <w:rPr>
                <w:rFonts w:ascii="微软雅黑" w:eastAsia="微软雅黑" w:hAnsi="微软雅黑"/>
                <w:sz w:val="20"/>
                <w:szCs w:val="21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68" w:name="_TabGroupRequest"/>
      <w:bookmarkStart w:id="69" w:name="_Toc496714278"/>
      <w:bookmarkStart w:id="70" w:name="_Toc508726121"/>
      <w:bookmarkEnd w:id="68"/>
      <w:r>
        <w:t>TabGroupRequest</w:t>
      </w:r>
      <w:bookmarkEnd w:id="69"/>
      <w:bookmarkEnd w:id="70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板块分栏</w:t>
      </w:r>
      <w:r w:rsidRPr="00212A26">
        <w:rPr>
          <w:rFonts w:ascii="Segoe UI Light" w:hAnsi="Segoe UI Light"/>
          <w:color w:val="333333"/>
          <w:sz w:val="21"/>
        </w:rPr>
        <w:t>-</w:t>
      </w:r>
      <w:r w:rsidRPr="00212A26">
        <w:rPr>
          <w:rFonts w:ascii="Segoe UI Light" w:hAnsi="Segoe UI Light"/>
          <w:color w:val="333333"/>
          <w:sz w:val="21"/>
        </w:rPr>
        <w:t>请求</w:t>
      </w:r>
    </w:p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1846"/>
        <w:gridCol w:w="2142"/>
        <w:gridCol w:w="2656"/>
        <w:gridCol w:w="2994"/>
      </w:tblGrid>
      <w:tr w:rsidR="003B1171" w:rsidRPr="003B1171" w:rsidTr="003B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:rsidR="009532D8" w:rsidRPr="003B1171" w:rsidRDefault="009532D8" w:rsidP="003B117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1111" w:type="pct"/>
            <w:hideMark/>
          </w:tcPr>
          <w:p w:rsidR="009532D8" w:rsidRPr="003B1171" w:rsidRDefault="009532D8" w:rsidP="003B117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1378" w:type="pct"/>
            <w:hideMark/>
          </w:tcPr>
          <w:p w:rsidR="009532D8" w:rsidRPr="003B1171" w:rsidRDefault="009532D8" w:rsidP="003B117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1553" w:type="pct"/>
            <w:hideMark/>
          </w:tcPr>
          <w:p w:rsidR="009532D8" w:rsidRPr="003B1171" w:rsidRDefault="009532D8" w:rsidP="003B1171">
            <w:p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3B1171" w:rsidRPr="003B1171" w:rsidTr="003B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:rsidR="009532D8" w:rsidRPr="003B1171" w:rsidRDefault="009532D8" w:rsidP="003B117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query</w:t>
            </w:r>
          </w:p>
        </w:tc>
        <w:tc>
          <w:tcPr>
            <w:tcW w:w="1111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信息搜索query</w:t>
            </w:r>
          </w:p>
        </w:tc>
        <w:tc>
          <w:tcPr>
            <w:tcW w:w="1378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Collection of Object</w:t>
            </w:r>
          </w:p>
        </w:tc>
        <w:tc>
          <w:tcPr>
            <w:tcW w:w="1553" w:type="pct"/>
            <w:hideMark/>
          </w:tcPr>
          <w:p w:rsidR="009532D8" w:rsidRPr="003B1171" w:rsidRDefault="009532D8" w:rsidP="003B1171">
            <w:pPr>
              <w:ind w:left="4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RPr="003B1171" w:rsidTr="003B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:rsidR="009532D8" w:rsidRPr="003B1171" w:rsidRDefault="009532D8" w:rsidP="003B117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tabid</w:t>
            </w:r>
          </w:p>
        </w:tc>
        <w:tc>
          <w:tcPr>
            <w:tcW w:w="1111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分栏编号</w:t>
            </w:r>
          </w:p>
        </w:tc>
        <w:tc>
          <w:tcPr>
            <w:tcW w:w="1378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553" w:type="pct"/>
            <w:hideMark/>
          </w:tcPr>
          <w:p w:rsidR="009532D8" w:rsidRPr="003B1171" w:rsidRDefault="009532D8" w:rsidP="003B1171">
            <w:pPr>
              <w:ind w:left="4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3B1171" w:rsidRPr="003B1171" w:rsidTr="003B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:rsidR="009532D8" w:rsidRPr="003B1171" w:rsidRDefault="009532D8" w:rsidP="003B117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tabname</w:t>
            </w:r>
          </w:p>
        </w:tc>
        <w:tc>
          <w:tcPr>
            <w:tcW w:w="1111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分栏名称</w:t>
            </w:r>
          </w:p>
        </w:tc>
        <w:tc>
          <w:tcPr>
            <w:tcW w:w="1378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553" w:type="pct"/>
            <w:hideMark/>
          </w:tcPr>
          <w:p w:rsidR="009532D8" w:rsidRPr="003B1171" w:rsidRDefault="009532D8" w:rsidP="003B1171">
            <w:pPr>
              <w:ind w:left="4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RPr="003B1171" w:rsidTr="003B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:rsidR="009532D8" w:rsidRPr="003B1171" w:rsidRDefault="009532D8" w:rsidP="003B117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searchtype</w:t>
            </w:r>
          </w:p>
        </w:tc>
        <w:tc>
          <w:tcPr>
            <w:tcW w:w="1111" w:type="pct"/>
            <w:hideMark/>
          </w:tcPr>
          <w:p w:rsidR="009532D8" w:rsidRPr="003B1171" w:rsidRDefault="009532D8" w:rsidP="003B117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搜索类别</w:t>
            </w:r>
          </w:p>
        </w:tc>
        <w:tc>
          <w:tcPr>
            <w:tcW w:w="1378" w:type="pct"/>
            <w:hideMark/>
          </w:tcPr>
          <w:p w:rsidR="009532D8" w:rsidRPr="003B1171" w:rsidRDefault="0044513B" w:rsidP="003B117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hyperlink w:anchor="_TopicSearchType" w:history="1">
              <w:r w:rsidR="009532D8" w:rsidRPr="003B1171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TopicSearchType</w:t>
              </w:r>
            </w:hyperlink>
          </w:p>
        </w:tc>
        <w:tc>
          <w:tcPr>
            <w:tcW w:w="1553" w:type="pct"/>
            <w:hideMark/>
          </w:tcPr>
          <w:p w:rsidR="009532D8" w:rsidRPr="003B1171" w:rsidRDefault="009532D8" w:rsidP="003B1171">
            <w:pPr>
              <w:ind w:left="4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3B1171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</w:tbl>
    <w:p w:rsidR="009532D8" w:rsidRPr="007532C5" w:rsidRDefault="009532D8" w:rsidP="009532D8">
      <w:pPr>
        <w:ind w:firstLine="480"/>
      </w:pPr>
      <w:bookmarkStart w:id="71" w:name="_TopicSearchType_1"/>
      <w:bookmarkEnd w:id="71"/>
    </w:p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72" w:name="_Toc496714279"/>
      <w:bookmarkStart w:id="73" w:name="_Toc508726122"/>
      <w:r>
        <w:t>BlockBase</w:t>
      </w:r>
      <w:bookmarkEnd w:id="72"/>
      <w:bookmarkEnd w:id="73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信息板块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blockid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板块编号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blockname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板块名称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af"/>
        <w:ind w:left="420" w:firstLineChars="0" w:firstLine="0"/>
      </w:pPr>
    </w:p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74" w:name="_UserInfoRequest"/>
      <w:bookmarkStart w:id="75" w:name="_Toc496714280"/>
      <w:bookmarkStart w:id="76" w:name="_Toc508726123"/>
      <w:bookmarkEnd w:id="74"/>
      <w:r>
        <w:t>UserInfoRequest</w:t>
      </w:r>
      <w:bookmarkEnd w:id="75"/>
      <w:bookmarkEnd w:id="76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用户信息</w:t>
      </w:r>
      <w:r w:rsidRPr="00212A26">
        <w:rPr>
          <w:rFonts w:ascii="Segoe UI Light" w:hAnsi="Segoe UI Light"/>
          <w:color w:val="333333"/>
          <w:sz w:val="21"/>
        </w:rPr>
        <w:t>-</w:t>
      </w:r>
      <w:r w:rsidRPr="00212A26">
        <w:rPr>
          <w:rFonts w:ascii="Segoe UI Light" w:hAnsi="Segoe UI Light"/>
          <w:color w:val="333333"/>
          <w:sz w:val="21"/>
        </w:rPr>
        <w:t>请求</w:t>
      </w:r>
    </w:p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1904"/>
        <w:gridCol w:w="3928"/>
        <w:gridCol w:w="1903"/>
        <w:gridCol w:w="1903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用户编号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用户名称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organization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用户单位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department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用户部门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position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用户岗位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role</w:t>
            </w:r>
          </w:p>
        </w:tc>
        <w:tc>
          <w:tcPr>
            <w:tcW w:w="2038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用户角色（数组）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Collection of string</w:t>
            </w:r>
          </w:p>
        </w:tc>
        <w:tc>
          <w:tcPr>
            <w:tcW w:w="987" w:type="pct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77" w:name="_TopicResult"/>
      <w:bookmarkStart w:id="78" w:name="_Toc496714281"/>
      <w:bookmarkStart w:id="79" w:name="_Toc508726124"/>
      <w:bookmarkEnd w:id="77"/>
      <w:r>
        <w:t>TopicResult</w:t>
      </w:r>
      <w:bookmarkEnd w:id="78"/>
      <w:bookmarkEnd w:id="79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响应结果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blockid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信息板块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tabs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信息分栏结果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Collection of </w:t>
            </w:r>
            <w:hyperlink w:anchor="_TopicResult" w:history="1">
              <w:r w:rsidRPr="00ED2813">
                <w:rPr>
                  <w:rFonts w:ascii="微软雅黑" w:eastAsia="微软雅黑" w:hAnsi="微软雅黑"/>
                  <w:sz w:val="20"/>
                  <w:szCs w:val="20"/>
                </w:rPr>
                <w:t>TabResult</w:t>
              </w:r>
            </w:hyperlink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80" w:name="_TabResult"/>
      <w:bookmarkStart w:id="81" w:name="_Toc496714282"/>
      <w:bookmarkStart w:id="82" w:name="_Toc508726125"/>
      <w:bookmarkEnd w:id="80"/>
      <w:r>
        <w:t>TabResult</w:t>
      </w:r>
      <w:bookmarkEnd w:id="81"/>
      <w:bookmarkEnd w:id="82"/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total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返回结果条目数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decimal number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返回结果集合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Object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tabid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分栏编号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tabname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分栏名称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searchtype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搜索类别</w:t>
            </w:r>
          </w:p>
        </w:tc>
        <w:tc>
          <w:tcPr>
            <w:tcW w:w="1809" w:type="dxa"/>
            <w:hideMark/>
          </w:tcPr>
          <w:p w:rsidR="009532D8" w:rsidRPr="00ED2813" w:rsidRDefault="0044513B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hyperlink w:anchor="_TopicSearchType" w:history="1">
              <w:r w:rsidR="009532D8" w:rsidRPr="00ED2813">
                <w:rPr>
                  <w:rFonts w:ascii="微软雅黑" w:eastAsia="微软雅黑" w:hAnsi="微软雅黑"/>
                  <w:sz w:val="20"/>
                  <w:szCs w:val="20"/>
                </w:rPr>
                <w:t>TopicSearchType</w:t>
              </w:r>
            </w:hyperlink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83" w:name="_TopicSearchType"/>
      <w:bookmarkStart w:id="84" w:name="_Toc496714283"/>
      <w:bookmarkStart w:id="85" w:name="_Toc508726126"/>
      <w:bookmarkEnd w:id="83"/>
      <w:r>
        <w:t>TopicSearchType</w:t>
      </w:r>
      <w:bookmarkEnd w:id="84"/>
      <w:bookmarkEnd w:id="85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信息条目搜索类别</w:t>
      </w:r>
    </w:p>
    <w:p w:rsidR="009532D8" w:rsidRDefault="009532D8" w:rsidP="009532D8">
      <w:pPr>
        <w:pStyle w:val="af7"/>
        <w:ind w:firstLine="480"/>
      </w:pPr>
      <w:r>
        <w:t>Possible enumeration values: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3226"/>
        <w:gridCol w:w="1561"/>
        <w:gridCol w:w="4528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None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GetHotTopics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获取热点信息条目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GetRecency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获取个人最近浏览条目</w:t>
            </w:r>
          </w:p>
        </w:tc>
      </w:tr>
      <w:tr w:rsidR="009532D8" w:rsidTr="00212A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GetYourLikes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获取猜你喜欢推荐条目</w:t>
            </w:r>
          </w:p>
        </w:tc>
      </w:tr>
      <w:tr w:rsidR="009532D8" w:rsidRPr="00472CC6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GetHeadlines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获取头条信息条目</w:t>
            </w:r>
          </w:p>
        </w:tc>
      </w:tr>
      <w:tr w:rsidR="009532D8" w:rsidRPr="00472CC6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GetRelTopics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获取关联推荐信息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Default="009532D8" w:rsidP="009532D8">
            <w:pPr>
              <w:tabs>
                <w:tab w:val="left" w:pos="934"/>
              </w:tabs>
              <w:ind w:firstLine="480"/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:rsidR="009532D8" w:rsidRDefault="009532D8" w:rsidP="009532D8">
            <w:pPr>
              <w:pStyle w:val="af7"/>
              <w:spacing w:before="0" w:beforeAutospacing="0" w:after="0" w:afterAutospacing="0"/>
              <w:ind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532D8" w:rsidRDefault="009532D8" w:rsidP="009532D8">
            <w:pPr>
              <w:pStyle w:val="af7"/>
              <w:spacing w:before="0" w:beforeAutospacing="0" w:after="0" w:afterAutospacing="0"/>
              <w:ind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18"/>
                <w:szCs w:val="18"/>
              </w:rPr>
            </w:pPr>
          </w:p>
        </w:tc>
      </w:tr>
    </w:tbl>
    <w:p w:rsidR="009532D8" w:rsidRDefault="009532D8" w:rsidP="009532D8">
      <w:pPr>
        <w:pStyle w:val="af"/>
        <w:ind w:left="420" w:firstLineChars="0" w:firstLine="0"/>
      </w:pPr>
    </w:p>
    <w:p w:rsidR="009532D8" w:rsidRDefault="009532D8" w:rsidP="009532D8">
      <w:pPr>
        <w:pStyle w:val="af"/>
        <w:ind w:left="420" w:firstLineChars="0" w:firstLine="0"/>
      </w:pPr>
    </w:p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86" w:name="AnaResult4HotTopic"/>
      <w:bookmarkStart w:id="87" w:name="_Toc496714284"/>
      <w:bookmarkStart w:id="88" w:name="_Toc508726127"/>
      <w:bookmarkEnd w:id="86"/>
      <w:r>
        <w:t>AnaResult4HotTopic</w:t>
      </w:r>
      <w:bookmarkEnd w:id="87"/>
      <w:bookmarkEnd w:id="88"/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word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 xml:space="preserve">分析结果 - </w:t>
            </w:r>
            <w:proofErr w:type="gramStart"/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热词</w:t>
            </w:r>
            <w:proofErr w:type="gramEnd"/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/热点条目标题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score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分析结果 - 评分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decimal number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idf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分析结果 - 逆向文档频率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decimal number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docFreq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分析结果 - 获得多少文档包含此Term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decimal number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tf</w:t>
            </w:r>
          </w:p>
        </w:tc>
        <w:tc>
          <w:tcPr>
            <w:tcW w:w="352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分析结果 - 词频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decimal number</w:t>
            </w:r>
          </w:p>
        </w:tc>
        <w:tc>
          <w:tcPr>
            <w:tcW w:w="1648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af"/>
        <w:ind w:left="420" w:firstLineChars="0" w:firstLine="0"/>
      </w:pPr>
    </w:p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89" w:name="_Toc496714285"/>
      <w:bookmarkStart w:id="90" w:name="_Toc508726128"/>
      <w:bookmarkStart w:id="91" w:name="ServiceInfo"/>
      <w:r>
        <w:t>ServiceInfo</w:t>
      </w:r>
      <w:bookmarkEnd w:id="89"/>
      <w:bookmarkEnd w:id="90"/>
    </w:p>
    <w:bookmarkEnd w:id="91"/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服务信息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名称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描述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Developer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开发者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92" w:name="AuthenticationType"/>
      <w:bookmarkStart w:id="93" w:name="IPKSPrincipal"/>
      <w:bookmarkStart w:id="94" w:name="_Toc496714287"/>
      <w:bookmarkStart w:id="95" w:name="_Toc508726129"/>
      <w:bookmarkEnd w:id="92"/>
      <w:bookmarkEnd w:id="93"/>
      <w:r>
        <w:t>IPKSPrincipal</w:t>
      </w:r>
      <w:bookmarkEnd w:id="94"/>
      <w:bookmarkEnd w:id="95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 w:hint="eastAsia"/>
          <w:color w:val="333333"/>
          <w:sz w:val="21"/>
        </w:rPr>
        <w:t>令牌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ED2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ED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Roles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Collection of </w:t>
            </w:r>
            <w:hyperlink w:anchor="IPKSRole" w:history="1">
              <w:r w:rsidRPr="00ED2813">
                <w:rPr>
                  <w:rFonts w:ascii="微软雅黑" w:eastAsia="微软雅黑" w:hAnsi="微软雅黑"/>
                  <w:sz w:val="20"/>
                  <w:szCs w:val="20"/>
                </w:rPr>
                <w:t>IPKSRole</w:t>
              </w:r>
            </w:hyperlink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ED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Identity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44513B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hyperlink w:anchor="IPKSIdentity" w:history="1">
              <w:r w:rsidR="009532D8" w:rsidRPr="00ED2813">
                <w:rPr>
                  <w:rFonts w:ascii="微软雅黑" w:eastAsia="微软雅黑" w:hAnsi="微软雅黑"/>
                  <w:sz w:val="20"/>
                  <w:szCs w:val="20"/>
                </w:rPr>
                <w:t>IPKSIdentity</w:t>
              </w:r>
            </w:hyperlink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96" w:name="_Toc496714288"/>
      <w:bookmarkStart w:id="97" w:name="_Toc508726130"/>
      <w:bookmarkStart w:id="98" w:name="IPKSRole"/>
      <w:r>
        <w:t>IPKSRole</w:t>
      </w:r>
      <w:bookmarkEnd w:id="96"/>
      <w:bookmarkEnd w:id="97"/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ED2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bookmarkEnd w:id="98"/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ED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ED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ED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99" w:name="IPKSIdentity"/>
      <w:bookmarkStart w:id="100" w:name="_Toc496714289"/>
      <w:bookmarkStart w:id="101" w:name="_Toc508726131"/>
      <w:bookmarkEnd w:id="99"/>
      <w:r>
        <w:t>IPKSIdentity</w:t>
      </w:r>
      <w:bookmarkEnd w:id="100"/>
      <w:bookmarkEnd w:id="101"/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ED2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ED2813" w:rsidRDefault="009532D8" w:rsidP="00ED281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ED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ED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Email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ED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ED2813" w:rsidRDefault="009532D8" w:rsidP="00ED2813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PhoneNumber</w:t>
            </w:r>
          </w:p>
        </w:tc>
        <w:tc>
          <w:tcPr>
            <w:tcW w:w="3874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ED2813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ED2813" w:rsidRDefault="009532D8" w:rsidP="00ED2813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ED2813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02" w:name="MenuInfo"/>
      <w:bookmarkStart w:id="103" w:name="_TreeItem"/>
      <w:bookmarkStart w:id="104" w:name="_Toc496714291"/>
      <w:bookmarkStart w:id="105" w:name="_Toc508726132"/>
      <w:bookmarkEnd w:id="102"/>
      <w:bookmarkEnd w:id="103"/>
      <w:r>
        <w:t>TreeItem</w:t>
      </w:r>
      <w:bookmarkEnd w:id="104"/>
      <w:bookmarkEnd w:id="105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树节点定义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Id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节点id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Term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叙</w:t>
            </w:r>
            <w:proofErr w:type="gramStart"/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词信息</w:t>
            </w:r>
            <w:proofErr w:type="gramEnd"/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PathTerm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叙词路径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Source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叙词来源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OrderIndex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叙词排序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Pid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父id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06" w:name="_SearchSourceFilter"/>
      <w:bookmarkStart w:id="107" w:name="_Toc496714292"/>
      <w:bookmarkStart w:id="108" w:name="_Toc508726133"/>
      <w:bookmarkEnd w:id="106"/>
      <w:r>
        <w:t>SearchSourceFilter</w:t>
      </w:r>
      <w:bookmarkEnd w:id="107"/>
      <w:bookmarkEnd w:id="108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源字段过滤条件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Includes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包含字段数组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Collection of 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Excludes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排除字段数组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Collection of 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09" w:name="_PKSKeyValuePairOfStringAndObject"/>
      <w:bookmarkStart w:id="110" w:name="_Toc496714293"/>
      <w:bookmarkStart w:id="111" w:name="_Toc508726134"/>
      <w:bookmarkEnd w:id="109"/>
      <w:r>
        <w:t>PKSKeyValuePairOfStringAndObject</w:t>
      </w:r>
      <w:bookmarkEnd w:id="110"/>
      <w:bookmarkEnd w:id="111"/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Key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Value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Object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9532D8" w:rsidRDefault="009532D8" w:rsidP="009532D8">
      <w:pPr>
        <w:pStyle w:val="3"/>
        <w:tabs>
          <w:tab w:val="num" w:pos="720"/>
        </w:tabs>
        <w:spacing w:before="0" w:beforeAutospacing="0" w:after="0" w:afterAutospacing="0"/>
        <w:jc w:val="both"/>
      </w:pPr>
      <w:bookmarkStart w:id="112" w:name="_SearchGroupRules"/>
      <w:bookmarkStart w:id="113" w:name="_Toc496714294"/>
      <w:bookmarkStart w:id="114" w:name="_Toc508726135"/>
      <w:bookmarkEnd w:id="112"/>
      <w:r>
        <w:t>SearchGroupRules</w:t>
      </w:r>
      <w:bookmarkEnd w:id="113"/>
      <w:bookmarkEnd w:id="114"/>
    </w:p>
    <w:p w:rsidR="009532D8" w:rsidRPr="00212A26" w:rsidRDefault="009532D8" w:rsidP="00212A26">
      <w:pPr>
        <w:pStyle w:val="af7"/>
        <w:ind w:firstLine="300"/>
        <w:rPr>
          <w:rFonts w:ascii="Segoe UI Light" w:hAnsi="Segoe UI Light"/>
          <w:color w:val="333333"/>
          <w:sz w:val="21"/>
        </w:rPr>
      </w:pPr>
      <w:r w:rsidRPr="00212A26">
        <w:rPr>
          <w:rFonts w:ascii="Segoe UI Light" w:hAnsi="Segoe UI Light"/>
          <w:color w:val="333333"/>
          <w:sz w:val="21"/>
        </w:rPr>
        <w:t>分组规则</w:t>
      </w:r>
    </w:p>
    <w:tbl>
      <w:tblPr>
        <w:tblStyle w:val="2-5"/>
        <w:tblW w:w="9315" w:type="dxa"/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9532D8" w:rsidTr="002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9532D8" w:rsidRPr="00212A26" w:rsidRDefault="009532D8" w:rsidP="00212A2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Additional information</w:t>
            </w:r>
          </w:p>
        </w:tc>
      </w:tr>
      <w:tr w:rsidR="009532D8" w:rsidTr="002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Top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最多的分组数量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  <w:tr w:rsidR="009532D8" w:rsidTr="002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hideMark/>
          </w:tcPr>
          <w:p w:rsidR="009532D8" w:rsidRPr="00212A26" w:rsidRDefault="009532D8" w:rsidP="00212A26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Fields</w:t>
            </w:r>
          </w:p>
        </w:tc>
        <w:tc>
          <w:tcPr>
            <w:tcW w:w="3874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分组字段数组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12A26">
              <w:rPr>
                <w:rFonts w:ascii="微软雅黑" w:eastAsia="微软雅黑" w:hAnsi="微软雅黑"/>
                <w:sz w:val="20"/>
                <w:szCs w:val="20"/>
              </w:rPr>
              <w:t>Collection of string</w:t>
            </w:r>
          </w:p>
        </w:tc>
        <w:tc>
          <w:tcPr>
            <w:tcW w:w="1809" w:type="dxa"/>
            <w:hideMark/>
          </w:tcPr>
          <w:p w:rsidR="009532D8" w:rsidRPr="00212A26" w:rsidRDefault="009532D8" w:rsidP="00212A26">
            <w:pPr>
              <w:pStyle w:val="a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212A26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None.</w:t>
            </w:r>
          </w:p>
        </w:tc>
      </w:tr>
    </w:tbl>
    <w:p w:rsidR="000A6A7B" w:rsidRPr="000A6A7B" w:rsidRDefault="000A6A7B" w:rsidP="000A6A7B">
      <w:pPr>
        <w:ind w:firstLine="480"/>
        <w:rPr>
          <w:lang w:val="x-none" w:eastAsia="x-none"/>
        </w:rPr>
      </w:pPr>
      <w:bookmarkStart w:id="115" w:name="_MetadataTagType"/>
      <w:bookmarkStart w:id="116" w:name="_MetadataUiType"/>
      <w:bookmarkStart w:id="117" w:name="_MetadataValueItem"/>
      <w:bookmarkEnd w:id="115"/>
      <w:bookmarkEnd w:id="116"/>
      <w:bookmarkEnd w:id="117"/>
    </w:p>
    <w:sectPr w:rsidR="000A6A7B" w:rsidRPr="000A6A7B" w:rsidSect="00D60093">
      <w:footerReference w:type="default" r:id="rId23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96F" w:rsidRDefault="0004396F" w:rsidP="002A2BAC">
      <w:pPr>
        <w:spacing w:line="240" w:lineRule="auto"/>
        <w:ind w:firstLine="480"/>
      </w:pPr>
      <w:r>
        <w:separator/>
      </w:r>
    </w:p>
  </w:endnote>
  <w:endnote w:type="continuationSeparator" w:id="0">
    <w:p w:rsidR="0004396F" w:rsidRDefault="0004396F" w:rsidP="002A2B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Default="000521D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Pr="002A2BAC" w:rsidRDefault="000521DE" w:rsidP="000B60D9">
    <w:pPr>
      <w:tabs>
        <w:tab w:val="center" w:pos="4819"/>
        <w:tab w:val="right" w:pos="9638"/>
      </w:tabs>
      <w:ind w:firstLineChars="0" w:firstLine="0"/>
      <w:rPr>
        <w:sz w:val="18"/>
        <w:szCs w:val="18"/>
      </w:rPr>
    </w:pPr>
    <w:r w:rsidRPr="000B52E7">
      <w:rPr>
        <w:rStyle w:val="bottom1"/>
        <w:color w:val="000000"/>
      </w:rPr>
      <w:t xml:space="preserve">Copyright © </w:t>
    </w:r>
    <w:r>
      <w:rPr>
        <w:rStyle w:val="bottom1"/>
        <w:rFonts w:hAnsi="宋体" w:hint="eastAsia"/>
        <w:color w:val="000000"/>
      </w:rPr>
      <w:t>中国石油塔里木油田</w:t>
    </w:r>
    <w:r w:rsidRPr="000B52E7">
      <w:rPr>
        <w:rStyle w:val="bottom1"/>
        <w:rFonts w:hAnsi="宋体"/>
        <w:color w:val="000000"/>
      </w:rPr>
      <w:t>公司</w:t>
    </w:r>
    <w:r>
      <w:rPr>
        <w:rStyle w:val="bottom1"/>
        <w:rFonts w:hAnsi="宋体" w:hint="eastAsia"/>
        <w:color w:val="000000"/>
      </w:rPr>
      <w:t xml:space="preserve">            </w:t>
    </w:r>
    <w:r w:rsidRPr="000B52E7">
      <w:rPr>
        <w:rFonts w:ascii="Arial" w:hAnsi="Arial" w:cs="Arial" w:hint="eastAsia"/>
        <w:sz w:val="18"/>
        <w:szCs w:val="18"/>
      </w:rPr>
      <w:tab/>
    </w:r>
    <w:r>
      <w:rPr>
        <w:rFonts w:hint="eastAsia"/>
        <w:sz w:val="18"/>
        <w:szCs w:val="18"/>
        <w:lang w:val="zh-CN"/>
      </w:rPr>
      <w:t xml:space="preserve">                        </w:t>
    </w:r>
    <w:r>
      <w:rPr>
        <w:rFonts w:ascii="Arial" w:hAnsi="宋体" w:cs="Arial" w:hint="eastAsia"/>
        <w:color w:val="000000"/>
        <w:sz w:val="18"/>
        <w:szCs w:val="18"/>
      </w:rPr>
      <w:t xml:space="preserve">                   </w:t>
    </w:r>
    <w:r>
      <w:rPr>
        <w:rFonts w:ascii="Arial" w:hAnsi="Arial" w:cs="Arial" w:hint="eastAsia"/>
        <w:color w:val="000000"/>
      </w:rPr>
      <w:t xml:space="preserve">  </w:t>
    </w:r>
    <w:r w:rsidRPr="009560A5">
      <w:rPr>
        <w:rFonts w:ascii="Arial" w:hAnsi="Arial" w:cs="Arial"/>
        <w:color w:val="000000"/>
        <w:sz w:val="18"/>
        <w:szCs w:val="18"/>
      </w:rPr>
      <w:t xml:space="preserve"> </w:t>
    </w:r>
    <w:r>
      <w:rPr>
        <w:rFonts w:ascii="Arial" w:hAnsi="宋体" w:cs="Arial" w:hint="eastAsia"/>
        <w:color w:val="000000"/>
        <w:sz w:val="18"/>
        <w:szCs w:val="18"/>
      </w:rPr>
      <w:t xml:space="preserve">  </w:t>
    </w:r>
    <w:r>
      <w:rPr>
        <w:rFonts w:ascii="Arial" w:hAnsi="Arial" w:cs="Arial" w:hint="eastAsia"/>
        <w:color w:val="000000"/>
      </w:rPr>
      <w:t xml:space="preserve">   </w:t>
    </w:r>
    <w:r w:rsidRPr="00505698">
      <w:rPr>
        <w:color w:val="000000"/>
        <w:sz w:val="18"/>
        <w:szCs w:val="18"/>
      </w:rPr>
      <w:t xml:space="preserve">   </w:t>
    </w:r>
    <w:r w:rsidRPr="00396384">
      <w:rPr>
        <w:sz w:val="18"/>
        <w:szCs w:val="18"/>
      </w:rPr>
      <w:fldChar w:fldCharType="begin"/>
    </w:r>
    <w:r w:rsidRPr="00396384">
      <w:rPr>
        <w:sz w:val="18"/>
        <w:szCs w:val="18"/>
      </w:rPr>
      <w:instrText xml:space="preserve"> PAGE </w:instrText>
    </w:r>
    <w:r w:rsidRPr="00396384">
      <w:rPr>
        <w:sz w:val="18"/>
        <w:szCs w:val="18"/>
      </w:rPr>
      <w:fldChar w:fldCharType="separate"/>
    </w:r>
    <w:r>
      <w:rPr>
        <w:noProof/>
        <w:sz w:val="18"/>
        <w:szCs w:val="18"/>
      </w:rPr>
      <w:t>IV</w:t>
    </w:r>
    <w:r w:rsidRPr="00396384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Default="000521DE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Pr="002A2BAC" w:rsidRDefault="000521DE" w:rsidP="000B60D9">
    <w:pPr>
      <w:tabs>
        <w:tab w:val="center" w:pos="4819"/>
        <w:tab w:val="right" w:pos="9638"/>
      </w:tabs>
      <w:ind w:firstLineChars="0" w:firstLine="0"/>
      <w:rPr>
        <w:sz w:val="18"/>
        <w:szCs w:val="18"/>
      </w:rPr>
    </w:pPr>
    <w:r w:rsidRPr="000B52E7">
      <w:rPr>
        <w:rStyle w:val="bottom1"/>
        <w:color w:val="000000"/>
      </w:rPr>
      <w:t xml:space="preserve">Copyright © </w:t>
    </w:r>
    <w:r>
      <w:rPr>
        <w:rStyle w:val="bottom1"/>
        <w:rFonts w:hAnsi="宋体" w:hint="eastAsia"/>
        <w:color w:val="000000"/>
      </w:rPr>
      <w:t>中国石油塔里木油田</w:t>
    </w:r>
    <w:r w:rsidRPr="000B52E7">
      <w:rPr>
        <w:rStyle w:val="bottom1"/>
        <w:rFonts w:hAnsi="宋体"/>
        <w:color w:val="000000"/>
      </w:rPr>
      <w:t>公司</w:t>
    </w:r>
    <w:r>
      <w:rPr>
        <w:rStyle w:val="bottom1"/>
        <w:rFonts w:hAnsi="宋体" w:hint="eastAsia"/>
        <w:color w:val="000000"/>
      </w:rPr>
      <w:t xml:space="preserve">         </w:t>
    </w:r>
    <w:r w:rsidRPr="000B52E7">
      <w:rPr>
        <w:rFonts w:ascii="Arial" w:hAnsi="Arial" w:cs="Arial" w:hint="eastAsia"/>
        <w:sz w:val="18"/>
        <w:szCs w:val="18"/>
      </w:rPr>
      <w:tab/>
    </w:r>
    <w:r>
      <w:rPr>
        <w:rFonts w:hint="eastAsia"/>
        <w:sz w:val="18"/>
        <w:szCs w:val="18"/>
        <w:lang w:val="zh-CN"/>
      </w:rPr>
      <w:t xml:space="preserve">       </w:t>
    </w:r>
    <w:r w:rsidRPr="000B52E7">
      <w:rPr>
        <w:rFonts w:hint="eastAsia"/>
        <w:sz w:val="18"/>
        <w:szCs w:val="18"/>
        <w:lang w:val="zh-CN"/>
      </w:rPr>
      <w:t xml:space="preserve"> </w:t>
    </w:r>
    <w:r>
      <w:rPr>
        <w:rFonts w:hint="eastAsia"/>
        <w:sz w:val="18"/>
        <w:szCs w:val="18"/>
        <w:lang w:val="zh-CN"/>
      </w:rPr>
      <w:t xml:space="preserve">                                       </w:t>
    </w:r>
    <w:r>
      <w:rPr>
        <w:rFonts w:ascii="Arial" w:hAnsi="Arial" w:cs="Arial" w:hint="eastAsia"/>
        <w:color w:val="000000"/>
      </w:rPr>
      <w:t xml:space="preserve">    </w:t>
    </w:r>
    <w:r w:rsidRPr="000B52E7">
      <w:rPr>
        <w:rFonts w:ascii="Arial" w:hAnsi="Arial" w:cs="Arial"/>
        <w:color w:val="000000"/>
      </w:rPr>
      <w:t xml:space="preserve"> </w:t>
    </w:r>
    <w:r w:rsidRPr="009560A5">
      <w:rPr>
        <w:rFonts w:ascii="Arial" w:hAnsi="Arial" w:cs="Arial"/>
        <w:color w:val="000000"/>
        <w:sz w:val="18"/>
        <w:szCs w:val="18"/>
      </w:rPr>
      <w:t xml:space="preserve"> </w:t>
    </w:r>
    <w:r w:rsidRPr="00396384">
      <w:rPr>
        <w:rFonts w:ascii="Arial" w:hAnsi="Arial" w:cs="Arial"/>
        <w:sz w:val="18"/>
        <w:szCs w:val="18"/>
      </w:rPr>
      <w:fldChar w:fldCharType="begin"/>
    </w:r>
    <w:r w:rsidRPr="00396384">
      <w:rPr>
        <w:rFonts w:ascii="Arial" w:hAnsi="Arial" w:cs="Arial"/>
        <w:sz w:val="18"/>
        <w:szCs w:val="18"/>
      </w:rPr>
      <w:instrText xml:space="preserve"> PAGE </w:instrText>
    </w:r>
    <w:r w:rsidRPr="00396384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15</w:t>
    </w:r>
    <w:r w:rsidRPr="00396384">
      <w:rPr>
        <w:rFonts w:ascii="Arial" w:hAnsi="Arial" w:cs="Arial"/>
        <w:sz w:val="18"/>
        <w:szCs w:val="18"/>
      </w:rPr>
      <w:fldChar w:fldCharType="end"/>
    </w:r>
    <w:r w:rsidRPr="00396384">
      <w:rPr>
        <w:rFonts w:ascii="Arial" w:hAnsi="Arial" w:cs="Arial"/>
        <w:sz w:val="18"/>
        <w:szCs w:val="18"/>
        <w:lang w:val="zh-CN"/>
      </w:rPr>
      <w:t xml:space="preserve"> / </w:t>
    </w:r>
    <w:r w:rsidRPr="00396384">
      <w:rPr>
        <w:rFonts w:ascii="Arial" w:hAnsi="Arial" w:cs="Arial"/>
        <w:sz w:val="18"/>
        <w:szCs w:val="18"/>
      </w:rPr>
      <w:fldChar w:fldCharType="begin"/>
    </w:r>
    <w:r w:rsidRPr="00396384">
      <w:rPr>
        <w:rFonts w:ascii="Arial" w:hAnsi="Arial" w:cs="Arial"/>
        <w:color w:val="000000"/>
        <w:kern w:val="0"/>
        <w:sz w:val="18"/>
        <w:szCs w:val="18"/>
        <w:lang w:val="zh-CN"/>
      </w:rPr>
      <w:instrText>sectionpages</w:instrText>
    </w:r>
    <w:r w:rsidRPr="00396384">
      <w:rPr>
        <w:rFonts w:ascii="Arial" w:hAnsi="Arial" w:cs="Arial"/>
        <w:sz w:val="18"/>
        <w:szCs w:val="18"/>
      </w:rPr>
      <w:fldChar w:fldCharType="separate"/>
    </w:r>
    <w:r w:rsidR="00E46C9B">
      <w:rPr>
        <w:rFonts w:ascii="Arial" w:hAnsi="Arial" w:cs="Arial"/>
        <w:noProof/>
        <w:color w:val="000000"/>
        <w:kern w:val="0"/>
        <w:sz w:val="18"/>
        <w:szCs w:val="18"/>
        <w:lang w:val="zh-CN"/>
      </w:rPr>
      <w:t>89</w:t>
    </w:r>
    <w:r w:rsidRPr="00396384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96F" w:rsidRDefault="0004396F" w:rsidP="002A2BAC">
      <w:pPr>
        <w:spacing w:line="240" w:lineRule="auto"/>
        <w:ind w:firstLine="480"/>
      </w:pPr>
      <w:r>
        <w:separator/>
      </w:r>
    </w:p>
  </w:footnote>
  <w:footnote w:type="continuationSeparator" w:id="0">
    <w:p w:rsidR="0004396F" w:rsidRDefault="0004396F" w:rsidP="002A2B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Default="000521D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Pr="00555970" w:rsidRDefault="000521DE" w:rsidP="000B60D9">
    <w:pPr>
      <w:pStyle w:val="a8"/>
      <w:ind w:firstLineChars="0" w:firstLine="0"/>
      <w:jc w:val="left"/>
    </w:pPr>
    <w:r w:rsidRPr="00525DBF">
      <w:rPr>
        <w:rFonts w:ascii="宋体" w:hAnsi="宋体"/>
        <w:noProof/>
        <w:color w:val="00000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4295775</wp:posOffset>
              </wp:positionH>
              <wp:positionV relativeFrom="paragraph">
                <wp:posOffset>29845</wp:posOffset>
              </wp:positionV>
              <wp:extent cx="1764665" cy="361950"/>
              <wp:effectExtent l="0" t="127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466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1DE" w:rsidRPr="00C81A2F" w:rsidRDefault="000521DE" w:rsidP="00961A6F">
                          <w:pPr>
                            <w:pStyle w:val="a8"/>
                            <w:pBdr>
                              <w:bottom w:val="none" w:sz="0" w:space="0" w:color="auto"/>
                            </w:pBdr>
                            <w:spacing w:before="120" w:after="120"/>
                            <w:ind w:firstLine="420"/>
                            <w:jc w:val="right"/>
                            <w:rPr>
                              <w:rFonts w:ascii="黑体" w:eastAsia="黑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1"/>
                              <w:szCs w:val="21"/>
                            </w:rPr>
                            <w:t>详细设计说明书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8.25pt;margin-top:2.35pt;width:138.95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" stroked="f">
              <v:textbox>
                <w:txbxContent>
                  <w:p w:rsidR="000521DE" w:rsidRPr="00C81A2F" w:rsidRDefault="000521DE" w:rsidP="00961A6F">
                    <w:pPr>
                      <w:pStyle w:val="a8"/>
                      <w:pBdr>
                        <w:bottom w:val="none" w:sz="0" w:space="0" w:color="auto"/>
                      </w:pBdr>
                      <w:spacing w:before="120" w:after="120"/>
                      <w:ind w:firstLine="420"/>
                      <w:jc w:val="right"/>
                      <w:rPr>
                        <w:rFonts w:ascii="黑体" w:eastAsia="黑体"/>
                        <w:sz w:val="21"/>
                        <w:szCs w:val="21"/>
                      </w:rPr>
                    </w:pPr>
                    <w:r>
                      <w:rPr>
                        <w:rFonts w:ascii="黑体" w:eastAsia="黑体" w:hint="eastAsia"/>
                        <w:sz w:val="21"/>
                        <w:szCs w:val="21"/>
                      </w:rPr>
                      <w:t>详细设计说明书</w:t>
                    </w:r>
                  </w:p>
                </w:txbxContent>
              </v:textbox>
            </v:shape>
          </w:pict>
        </mc:Fallback>
      </mc:AlternateContent>
    </w:r>
    <w:r w:rsidRPr="007666CC">
      <w:rPr>
        <w:rFonts w:ascii="宋体" w:hAnsi="宋体"/>
        <w:noProof/>
        <w:color w:val="000000"/>
        <w:sz w:val="28"/>
      </w:rPr>
      <w:drawing>
        <wp:inline distT="0" distB="0" distL="0" distR="0">
          <wp:extent cx="485775" cy="466725"/>
          <wp:effectExtent l="0" t="0" r="0" b="0"/>
          <wp:docPr id="4" name="图片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1DE" w:rsidRDefault="000521D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66B6C56E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58"/>
    <w:multiLevelType w:val="multilevel"/>
    <w:tmpl w:val="00000058"/>
    <w:lvl w:ilvl="0">
      <w:start w:val="1"/>
      <w:numFmt w:val="bullet"/>
      <w:pStyle w:val="6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B364D"/>
    <w:multiLevelType w:val="hybridMultilevel"/>
    <w:tmpl w:val="18B2E9F0"/>
    <w:lvl w:ilvl="0" w:tplc="FA4E3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9F190E"/>
    <w:multiLevelType w:val="hybridMultilevel"/>
    <w:tmpl w:val="B7CEC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D6895"/>
    <w:multiLevelType w:val="multilevel"/>
    <w:tmpl w:val="341C640C"/>
    <w:lvl w:ilvl="0">
      <w:start w:val="1"/>
      <w:numFmt w:val="decimal"/>
      <w:lvlText w:val="%1"/>
      <w:lvlJc w:val="left"/>
      <w:pPr>
        <w:ind w:left="420" w:hanging="420"/>
      </w:pPr>
      <w:rPr>
        <w:rFonts w:ascii="微软雅黑" w:eastAsia="微软雅黑" w:hAnsi="微软雅黑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700B73"/>
    <w:multiLevelType w:val="hybridMultilevel"/>
    <w:tmpl w:val="CDCA3A2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67456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D6F5707"/>
    <w:multiLevelType w:val="singleLevel"/>
    <w:tmpl w:val="31C84CAC"/>
    <w:lvl w:ilvl="0">
      <w:start w:val="1"/>
      <w:numFmt w:val="decimal"/>
      <w:pStyle w:val="ListNumber1"/>
      <w:lvlText w:val="%1."/>
      <w:lvlJc w:val="left"/>
      <w:pPr>
        <w:tabs>
          <w:tab w:val="num" w:pos="1152"/>
        </w:tabs>
        <w:ind w:left="1080" w:hanging="288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84"/>
    <w:rsid w:val="00001CE6"/>
    <w:rsid w:val="00003964"/>
    <w:rsid w:val="00003CCB"/>
    <w:rsid w:val="000079DC"/>
    <w:rsid w:val="00007BB3"/>
    <w:rsid w:val="000106FC"/>
    <w:rsid w:val="00017512"/>
    <w:rsid w:val="00017A0C"/>
    <w:rsid w:val="000255B1"/>
    <w:rsid w:val="00025E36"/>
    <w:rsid w:val="00027249"/>
    <w:rsid w:val="0003532A"/>
    <w:rsid w:val="0003689B"/>
    <w:rsid w:val="00037091"/>
    <w:rsid w:val="00037B88"/>
    <w:rsid w:val="00043968"/>
    <w:rsid w:val="0004396F"/>
    <w:rsid w:val="000451EC"/>
    <w:rsid w:val="0005008A"/>
    <w:rsid w:val="000521DE"/>
    <w:rsid w:val="00052F48"/>
    <w:rsid w:val="000560DB"/>
    <w:rsid w:val="0005764D"/>
    <w:rsid w:val="00061E5D"/>
    <w:rsid w:val="00063548"/>
    <w:rsid w:val="00065C17"/>
    <w:rsid w:val="00065E4E"/>
    <w:rsid w:val="000734DC"/>
    <w:rsid w:val="00074982"/>
    <w:rsid w:val="0007698A"/>
    <w:rsid w:val="00076BD9"/>
    <w:rsid w:val="0007702E"/>
    <w:rsid w:val="000809FA"/>
    <w:rsid w:val="00081C0F"/>
    <w:rsid w:val="00082D53"/>
    <w:rsid w:val="00083243"/>
    <w:rsid w:val="0009097A"/>
    <w:rsid w:val="00092F70"/>
    <w:rsid w:val="000974CB"/>
    <w:rsid w:val="00097C61"/>
    <w:rsid w:val="000A00C4"/>
    <w:rsid w:val="000A1895"/>
    <w:rsid w:val="000A1FF0"/>
    <w:rsid w:val="000A3717"/>
    <w:rsid w:val="000A6096"/>
    <w:rsid w:val="000A6A7B"/>
    <w:rsid w:val="000A7BCD"/>
    <w:rsid w:val="000B09CC"/>
    <w:rsid w:val="000B1FDE"/>
    <w:rsid w:val="000B2015"/>
    <w:rsid w:val="000B21E7"/>
    <w:rsid w:val="000B3CB9"/>
    <w:rsid w:val="000B60D9"/>
    <w:rsid w:val="000B7EAB"/>
    <w:rsid w:val="000C37A4"/>
    <w:rsid w:val="000C4479"/>
    <w:rsid w:val="000C6300"/>
    <w:rsid w:val="000D1A67"/>
    <w:rsid w:val="000D1C07"/>
    <w:rsid w:val="000D3304"/>
    <w:rsid w:val="000D776E"/>
    <w:rsid w:val="000E04F8"/>
    <w:rsid w:val="000E3C4B"/>
    <w:rsid w:val="000E7F6B"/>
    <w:rsid w:val="000F35C6"/>
    <w:rsid w:val="000F6E61"/>
    <w:rsid w:val="000F75AC"/>
    <w:rsid w:val="001008C2"/>
    <w:rsid w:val="0010230A"/>
    <w:rsid w:val="00105411"/>
    <w:rsid w:val="001065AA"/>
    <w:rsid w:val="00110721"/>
    <w:rsid w:val="00113D68"/>
    <w:rsid w:val="0011465D"/>
    <w:rsid w:val="00115760"/>
    <w:rsid w:val="00121EC9"/>
    <w:rsid w:val="0012506E"/>
    <w:rsid w:val="00126E96"/>
    <w:rsid w:val="00127A50"/>
    <w:rsid w:val="00130CDE"/>
    <w:rsid w:val="0013304B"/>
    <w:rsid w:val="00133C08"/>
    <w:rsid w:val="00133ED3"/>
    <w:rsid w:val="0013681D"/>
    <w:rsid w:val="001433A7"/>
    <w:rsid w:val="00144270"/>
    <w:rsid w:val="001502DC"/>
    <w:rsid w:val="001511BA"/>
    <w:rsid w:val="0015333E"/>
    <w:rsid w:val="001535E7"/>
    <w:rsid w:val="00153F40"/>
    <w:rsid w:val="001570AF"/>
    <w:rsid w:val="001664B5"/>
    <w:rsid w:val="00167273"/>
    <w:rsid w:val="00173DE4"/>
    <w:rsid w:val="00174D01"/>
    <w:rsid w:val="001768C9"/>
    <w:rsid w:val="0017799E"/>
    <w:rsid w:val="00182E74"/>
    <w:rsid w:val="0018317D"/>
    <w:rsid w:val="0018572E"/>
    <w:rsid w:val="00191AD8"/>
    <w:rsid w:val="001939A4"/>
    <w:rsid w:val="00197F31"/>
    <w:rsid w:val="001A0BB1"/>
    <w:rsid w:val="001A0FD2"/>
    <w:rsid w:val="001A5434"/>
    <w:rsid w:val="001B1968"/>
    <w:rsid w:val="001B232D"/>
    <w:rsid w:val="001B3F04"/>
    <w:rsid w:val="001B4342"/>
    <w:rsid w:val="001B69A2"/>
    <w:rsid w:val="001B7A07"/>
    <w:rsid w:val="001B7A8D"/>
    <w:rsid w:val="001C036B"/>
    <w:rsid w:val="001C0920"/>
    <w:rsid w:val="001C545A"/>
    <w:rsid w:val="001C5A7C"/>
    <w:rsid w:val="001C76D3"/>
    <w:rsid w:val="001D0E27"/>
    <w:rsid w:val="001D6918"/>
    <w:rsid w:val="001D7441"/>
    <w:rsid w:val="001D75D7"/>
    <w:rsid w:val="001E0175"/>
    <w:rsid w:val="001E4580"/>
    <w:rsid w:val="001E51E6"/>
    <w:rsid w:val="001E5ECD"/>
    <w:rsid w:val="001F027F"/>
    <w:rsid w:val="001F1DFF"/>
    <w:rsid w:val="001F35B0"/>
    <w:rsid w:val="0020438E"/>
    <w:rsid w:val="00212A26"/>
    <w:rsid w:val="0021318E"/>
    <w:rsid w:val="002168BD"/>
    <w:rsid w:val="00220B1C"/>
    <w:rsid w:val="00221D43"/>
    <w:rsid w:val="00222EEB"/>
    <w:rsid w:val="0022305A"/>
    <w:rsid w:val="00223061"/>
    <w:rsid w:val="0022791B"/>
    <w:rsid w:val="00230409"/>
    <w:rsid w:val="00231451"/>
    <w:rsid w:val="0023348C"/>
    <w:rsid w:val="002341A3"/>
    <w:rsid w:val="002347AE"/>
    <w:rsid w:val="002359E8"/>
    <w:rsid w:val="00236B44"/>
    <w:rsid w:val="002418BD"/>
    <w:rsid w:val="002425C4"/>
    <w:rsid w:val="00243075"/>
    <w:rsid w:val="002508AE"/>
    <w:rsid w:val="002572F2"/>
    <w:rsid w:val="0027219B"/>
    <w:rsid w:val="00276DED"/>
    <w:rsid w:val="00277857"/>
    <w:rsid w:val="00280783"/>
    <w:rsid w:val="002818AA"/>
    <w:rsid w:val="002830FE"/>
    <w:rsid w:val="00285FBC"/>
    <w:rsid w:val="00287AEC"/>
    <w:rsid w:val="0029168D"/>
    <w:rsid w:val="002A267D"/>
    <w:rsid w:val="002A2BAC"/>
    <w:rsid w:val="002A46A2"/>
    <w:rsid w:val="002A65CD"/>
    <w:rsid w:val="002A661B"/>
    <w:rsid w:val="002A71C1"/>
    <w:rsid w:val="002A7C36"/>
    <w:rsid w:val="002B2BBF"/>
    <w:rsid w:val="002B3251"/>
    <w:rsid w:val="002B4824"/>
    <w:rsid w:val="002B50F4"/>
    <w:rsid w:val="002B6ED7"/>
    <w:rsid w:val="002C2197"/>
    <w:rsid w:val="002C277C"/>
    <w:rsid w:val="002C46D9"/>
    <w:rsid w:val="002C4AD4"/>
    <w:rsid w:val="002C537B"/>
    <w:rsid w:val="002C57AA"/>
    <w:rsid w:val="002C64F5"/>
    <w:rsid w:val="002C7748"/>
    <w:rsid w:val="002D3D4F"/>
    <w:rsid w:val="002D4346"/>
    <w:rsid w:val="002D53B5"/>
    <w:rsid w:val="002D6403"/>
    <w:rsid w:val="002D6C79"/>
    <w:rsid w:val="002E1AAC"/>
    <w:rsid w:val="002E30DD"/>
    <w:rsid w:val="002E4B10"/>
    <w:rsid w:val="002E4F4C"/>
    <w:rsid w:val="002E7C5F"/>
    <w:rsid w:val="002F0A51"/>
    <w:rsid w:val="002F107C"/>
    <w:rsid w:val="002F1469"/>
    <w:rsid w:val="002F1971"/>
    <w:rsid w:val="002F4300"/>
    <w:rsid w:val="002F435D"/>
    <w:rsid w:val="002F4AD7"/>
    <w:rsid w:val="002F6BB0"/>
    <w:rsid w:val="00300656"/>
    <w:rsid w:val="00301356"/>
    <w:rsid w:val="00303093"/>
    <w:rsid w:val="00303D1E"/>
    <w:rsid w:val="003112D0"/>
    <w:rsid w:val="0031768E"/>
    <w:rsid w:val="00322E51"/>
    <w:rsid w:val="0032345F"/>
    <w:rsid w:val="00323E70"/>
    <w:rsid w:val="00325C5C"/>
    <w:rsid w:val="003305A5"/>
    <w:rsid w:val="0033172E"/>
    <w:rsid w:val="00333253"/>
    <w:rsid w:val="00334A34"/>
    <w:rsid w:val="00335C77"/>
    <w:rsid w:val="0033749A"/>
    <w:rsid w:val="00337FCC"/>
    <w:rsid w:val="00343810"/>
    <w:rsid w:val="003443B6"/>
    <w:rsid w:val="00344AC0"/>
    <w:rsid w:val="00347F79"/>
    <w:rsid w:val="00354197"/>
    <w:rsid w:val="00354958"/>
    <w:rsid w:val="003558D9"/>
    <w:rsid w:val="00357F11"/>
    <w:rsid w:val="00360013"/>
    <w:rsid w:val="0036735F"/>
    <w:rsid w:val="00367EC4"/>
    <w:rsid w:val="003728C4"/>
    <w:rsid w:val="00373EEF"/>
    <w:rsid w:val="00374817"/>
    <w:rsid w:val="00374D7C"/>
    <w:rsid w:val="00380647"/>
    <w:rsid w:val="00380C0C"/>
    <w:rsid w:val="003842C8"/>
    <w:rsid w:val="003851B2"/>
    <w:rsid w:val="00385787"/>
    <w:rsid w:val="0038719C"/>
    <w:rsid w:val="00392D22"/>
    <w:rsid w:val="003948D6"/>
    <w:rsid w:val="00395471"/>
    <w:rsid w:val="00396831"/>
    <w:rsid w:val="003978E3"/>
    <w:rsid w:val="003A2B63"/>
    <w:rsid w:val="003A34F7"/>
    <w:rsid w:val="003A460E"/>
    <w:rsid w:val="003B1171"/>
    <w:rsid w:val="003B18B5"/>
    <w:rsid w:val="003B2E24"/>
    <w:rsid w:val="003B3EB2"/>
    <w:rsid w:val="003C2667"/>
    <w:rsid w:val="003C3958"/>
    <w:rsid w:val="003C59BB"/>
    <w:rsid w:val="003D3DF6"/>
    <w:rsid w:val="003D4AC2"/>
    <w:rsid w:val="003E26DC"/>
    <w:rsid w:val="003E3B6B"/>
    <w:rsid w:val="003E3E91"/>
    <w:rsid w:val="003E5382"/>
    <w:rsid w:val="003E6511"/>
    <w:rsid w:val="003E7818"/>
    <w:rsid w:val="003F098A"/>
    <w:rsid w:val="003F2694"/>
    <w:rsid w:val="003F6941"/>
    <w:rsid w:val="003F7844"/>
    <w:rsid w:val="004135EC"/>
    <w:rsid w:val="00416CDC"/>
    <w:rsid w:val="00427641"/>
    <w:rsid w:val="00432F25"/>
    <w:rsid w:val="004349FC"/>
    <w:rsid w:val="004407B7"/>
    <w:rsid w:val="00442211"/>
    <w:rsid w:val="00442685"/>
    <w:rsid w:val="00442903"/>
    <w:rsid w:val="00443046"/>
    <w:rsid w:val="0044513B"/>
    <w:rsid w:val="00445C90"/>
    <w:rsid w:val="00451B90"/>
    <w:rsid w:val="0045333C"/>
    <w:rsid w:val="00454632"/>
    <w:rsid w:val="004564CC"/>
    <w:rsid w:val="004602DC"/>
    <w:rsid w:val="0046190E"/>
    <w:rsid w:val="00463877"/>
    <w:rsid w:val="00464116"/>
    <w:rsid w:val="00465135"/>
    <w:rsid w:val="00467270"/>
    <w:rsid w:val="0047088C"/>
    <w:rsid w:val="004723D9"/>
    <w:rsid w:val="00472F81"/>
    <w:rsid w:val="0047358B"/>
    <w:rsid w:val="004801FA"/>
    <w:rsid w:val="004826EB"/>
    <w:rsid w:val="00483FEE"/>
    <w:rsid w:val="0049339F"/>
    <w:rsid w:val="00493729"/>
    <w:rsid w:val="004948B7"/>
    <w:rsid w:val="004972C1"/>
    <w:rsid w:val="00497C7F"/>
    <w:rsid w:val="004A06EF"/>
    <w:rsid w:val="004A2AC6"/>
    <w:rsid w:val="004A2DD5"/>
    <w:rsid w:val="004A3094"/>
    <w:rsid w:val="004A454B"/>
    <w:rsid w:val="004A6DE6"/>
    <w:rsid w:val="004A7765"/>
    <w:rsid w:val="004B0187"/>
    <w:rsid w:val="004B1721"/>
    <w:rsid w:val="004B1D88"/>
    <w:rsid w:val="004B353C"/>
    <w:rsid w:val="004B4593"/>
    <w:rsid w:val="004C07C6"/>
    <w:rsid w:val="004C25C0"/>
    <w:rsid w:val="004C3FF0"/>
    <w:rsid w:val="004D4A52"/>
    <w:rsid w:val="004D74C5"/>
    <w:rsid w:val="004E46A4"/>
    <w:rsid w:val="004E6F4D"/>
    <w:rsid w:val="004E708F"/>
    <w:rsid w:val="004E7509"/>
    <w:rsid w:val="004E7940"/>
    <w:rsid w:val="004F0FDD"/>
    <w:rsid w:val="004F1EB5"/>
    <w:rsid w:val="004F20D3"/>
    <w:rsid w:val="004F2335"/>
    <w:rsid w:val="004F3285"/>
    <w:rsid w:val="005019B0"/>
    <w:rsid w:val="005035CA"/>
    <w:rsid w:val="00503DAD"/>
    <w:rsid w:val="00513B12"/>
    <w:rsid w:val="00521FB3"/>
    <w:rsid w:val="00522F32"/>
    <w:rsid w:val="00524BB0"/>
    <w:rsid w:val="00525DBF"/>
    <w:rsid w:val="005276AC"/>
    <w:rsid w:val="0052781A"/>
    <w:rsid w:val="00530DAC"/>
    <w:rsid w:val="005329E7"/>
    <w:rsid w:val="005335C6"/>
    <w:rsid w:val="005336CB"/>
    <w:rsid w:val="005337D3"/>
    <w:rsid w:val="00534C8D"/>
    <w:rsid w:val="00535076"/>
    <w:rsid w:val="005357A5"/>
    <w:rsid w:val="00537640"/>
    <w:rsid w:val="0054198C"/>
    <w:rsid w:val="00544122"/>
    <w:rsid w:val="00552104"/>
    <w:rsid w:val="00553BDB"/>
    <w:rsid w:val="005638AF"/>
    <w:rsid w:val="00565166"/>
    <w:rsid w:val="005672D3"/>
    <w:rsid w:val="005718BF"/>
    <w:rsid w:val="005731DD"/>
    <w:rsid w:val="0057321C"/>
    <w:rsid w:val="00573239"/>
    <w:rsid w:val="005750E3"/>
    <w:rsid w:val="00575A2E"/>
    <w:rsid w:val="00580384"/>
    <w:rsid w:val="005824D7"/>
    <w:rsid w:val="005907D7"/>
    <w:rsid w:val="00594131"/>
    <w:rsid w:val="005959D6"/>
    <w:rsid w:val="00597B15"/>
    <w:rsid w:val="005A5434"/>
    <w:rsid w:val="005A5B8A"/>
    <w:rsid w:val="005A6290"/>
    <w:rsid w:val="005A73B8"/>
    <w:rsid w:val="005B0268"/>
    <w:rsid w:val="005B1473"/>
    <w:rsid w:val="005B5DDC"/>
    <w:rsid w:val="005B645B"/>
    <w:rsid w:val="005B7AD1"/>
    <w:rsid w:val="005B7AF1"/>
    <w:rsid w:val="005C293E"/>
    <w:rsid w:val="005C30AA"/>
    <w:rsid w:val="005C7349"/>
    <w:rsid w:val="005C7654"/>
    <w:rsid w:val="005D0AA0"/>
    <w:rsid w:val="005D15B3"/>
    <w:rsid w:val="005D33B4"/>
    <w:rsid w:val="005D3992"/>
    <w:rsid w:val="005E5500"/>
    <w:rsid w:val="005E5B8D"/>
    <w:rsid w:val="005F23C7"/>
    <w:rsid w:val="005F53AE"/>
    <w:rsid w:val="005F7358"/>
    <w:rsid w:val="005F76C6"/>
    <w:rsid w:val="006008EE"/>
    <w:rsid w:val="006020E1"/>
    <w:rsid w:val="0060299D"/>
    <w:rsid w:val="006037A9"/>
    <w:rsid w:val="00605881"/>
    <w:rsid w:val="006058B2"/>
    <w:rsid w:val="006066A1"/>
    <w:rsid w:val="0060717F"/>
    <w:rsid w:val="006079D7"/>
    <w:rsid w:val="00613BCB"/>
    <w:rsid w:val="00614187"/>
    <w:rsid w:val="00615A16"/>
    <w:rsid w:val="0061616E"/>
    <w:rsid w:val="00616F8C"/>
    <w:rsid w:val="0062182C"/>
    <w:rsid w:val="00622AC7"/>
    <w:rsid w:val="006241E9"/>
    <w:rsid w:val="00624986"/>
    <w:rsid w:val="006261F4"/>
    <w:rsid w:val="00631C97"/>
    <w:rsid w:val="00632613"/>
    <w:rsid w:val="006339AF"/>
    <w:rsid w:val="00633C79"/>
    <w:rsid w:val="00635A54"/>
    <w:rsid w:val="00636897"/>
    <w:rsid w:val="00637D36"/>
    <w:rsid w:val="006405E4"/>
    <w:rsid w:val="00641834"/>
    <w:rsid w:val="006436F0"/>
    <w:rsid w:val="00644B56"/>
    <w:rsid w:val="00645112"/>
    <w:rsid w:val="006466BC"/>
    <w:rsid w:val="00647642"/>
    <w:rsid w:val="0065108B"/>
    <w:rsid w:val="00651A03"/>
    <w:rsid w:val="0065236C"/>
    <w:rsid w:val="00654883"/>
    <w:rsid w:val="00655400"/>
    <w:rsid w:val="00664F45"/>
    <w:rsid w:val="00665036"/>
    <w:rsid w:val="00665B0E"/>
    <w:rsid w:val="0067283C"/>
    <w:rsid w:val="00672DA3"/>
    <w:rsid w:val="0068244A"/>
    <w:rsid w:val="00682543"/>
    <w:rsid w:val="00682687"/>
    <w:rsid w:val="00683272"/>
    <w:rsid w:val="006834C5"/>
    <w:rsid w:val="00687101"/>
    <w:rsid w:val="00687D8B"/>
    <w:rsid w:val="00692409"/>
    <w:rsid w:val="006924A8"/>
    <w:rsid w:val="006939CE"/>
    <w:rsid w:val="006959D7"/>
    <w:rsid w:val="006970EE"/>
    <w:rsid w:val="00697C16"/>
    <w:rsid w:val="006A02CB"/>
    <w:rsid w:val="006A1BC4"/>
    <w:rsid w:val="006A2FB1"/>
    <w:rsid w:val="006A3CD1"/>
    <w:rsid w:val="006A4CD9"/>
    <w:rsid w:val="006A6946"/>
    <w:rsid w:val="006B2C61"/>
    <w:rsid w:val="006B33F9"/>
    <w:rsid w:val="006C0503"/>
    <w:rsid w:val="006C0573"/>
    <w:rsid w:val="006C0759"/>
    <w:rsid w:val="006C5118"/>
    <w:rsid w:val="006C5B8E"/>
    <w:rsid w:val="006C5DFC"/>
    <w:rsid w:val="006C7636"/>
    <w:rsid w:val="006D13AE"/>
    <w:rsid w:val="006D5B15"/>
    <w:rsid w:val="006D6272"/>
    <w:rsid w:val="006D7CD5"/>
    <w:rsid w:val="006E41ED"/>
    <w:rsid w:val="006E5C6F"/>
    <w:rsid w:val="006E5F7A"/>
    <w:rsid w:val="006E6DC4"/>
    <w:rsid w:val="006E7E53"/>
    <w:rsid w:val="006F44D3"/>
    <w:rsid w:val="0070032B"/>
    <w:rsid w:val="007021ED"/>
    <w:rsid w:val="00713854"/>
    <w:rsid w:val="00714155"/>
    <w:rsid w:val="007172E6"/>
    <w:rsid w:val="007201A3"/>
    <w:rsid w:val="007202A3"/>
    <w:rsid w:val="007231A9"/>
    <w:rsid w:val="00723C68"/>
    <w:rsid w:val="00724E1F"/>
    <w:rsid w:val="0072562C"/>
    <w:rsid w:val="007341C8"/>
    <w:rsid w:val="00735CE8"/>
    <w:rsid w:val="0073667B"/>
    <w:rsid w:val="00740632"/>
    <w:rsid w:val="00741A39"/>
    <w:rsid w:val="007452DD"/>
    <w:rsid w:val="00745C42"/>
    <w:rsid w:val="0075106D"/>
    <w:rsid w:val="0075284E"/>
    <w:rsid w:val="007559DE"/>
    <w:rsid w:val="00757252"/>
    <w:rsid w:val="0076085F"/>
    <w:rsid w:val="00761ED1"/>
    <w:rsid w:val="007626A6"/>
    <w:rsid w:val="00765D7A"/>
    <w:rsid w:val="007666CC"/>
    <w:rsid w:val="00766A2D"/>
    <w:rsid w:val="00767DF5"/>
    <w:rsid w:val="00774929"/>
    <w:rsid w:val="00777873"/>
    <w:rsid w:val="0078049C"/>
    <w:rsid w:val="00785424"/>
    <w:rsid w:val="00786F1E"/>
    <w:rsid w:val="007870DE"/>
    <w:rsid w:val="007919C2"/>
    <w:rsid w:val="00793774"/>
    <w:rsid w:val="00797DE5"/>
    <w:rsid w:val="007A18E3"/>
    <w:rsid w:val="007A35BD"/>
    <w:rsid w:val="007A425E"/>
    <w:rsid w:val="007B3CD3"/>
    <w:rsid w:val="007B4ABA"/>
    <w:rsid w:val="007B5253"/>
    <w:rsid w:val="007B6490"/>
    <w:rsid w:val="007C03FC"/>
    <w:rsid w:val="007C0766"/>
    <w:rsid w:val="007C2794"/>
    <w:rsid w:val="007C3382"/>
    <w:rsid w:val="007C6769"/>
    <w:rsid w:val="007D091F"/>
    <w:rsid w:val="007E07C7"/>
    <w:rsid w:val="007E58BC"/>
    <w:rsid w:val="007E651D"/>
    <w:rsid w:val="007F23B6"/>
    <w:rsid w:val="00801BA6"/>
    <w:rsid w:val="00801BA8"/>
    <w:rsid w:val="008170CE"/>
    <w:rsid w:val="00817135"/>
    <w:rsid w:val="00820510"/>
    <w:rsid w:val="00820926"/>
    <w:rsid w:val="00827905"/>
    <w:rsid w:val="00834188"/>
    <w:rsid w:val="008360FC"/>
    <w:rsid w:val="00841DE0"/>
    <w:rsid w:val="00843D98"/>
    <w:rsid w:val="008441A5"/>
    <w:rsid w:val="00845730"/>
    <w:rsid w:val="00850496"/>
    <w:rsid w:val="00857B21"/>
    <w:rsid w:val="0086005C"/>
    <w:rsid w:val="00863C98"/>
    <w:rsid w:val="00863CC6"/>
    <w:rsid w:val="0086593D"/>
    <w:rsid w:val="008675CE"/>
    <w:rsid w:val="0087009E"/>
    <w:rsid w:val="00870D81"/>
    <w:rsid w:val="008720B2"/>
    <w:rsid w:val="00872532"/>
    <w:rsid w:val="00873EE6"/>
    <w:rsid w:val="00874D71"/>
    <w:rsid w:val="00875CD1"/>
    <w:rsid w:val="00877AE8"/>
    <w:rsid w:val="00880556"/>
    <w:rsid w:val="00880AEF"/>
    <w:rsid w:val="008832A2"/>
    <w:rsid w:val="00886533"/>
    <w:rsid w:val="008867CB"/>
    <w:rsid w:val="00886954"/>
    <w:rsid w:val="0088774B"/>
    <w:rsid w:val="00887F9B"/>
    <w:rsid w:val="00890671"/>
    <w:rsid w:val="00890CBB"/>
    <w:rsid w:val="008933DE"/>
    <w:rsid w:val="00897F3F"/>
    <w:rsid w:val="008A099B"/>
    <w:rsid w:val="008A2D1A"/>
    <w:rsid w:val="008A753F"/>
    <w:rsid w:val="008A7D2A"/>
    <w:rsid w:val="008B35BE"/>
    <w:rsid w:val="008B44A9"/>
    <w:rsid w:val="008B555C"/>
    <w:rsid w:val="008B612B"/>
    <w:rsid w:val="008B6EE7"/>
    <w:rsid w:val="008C1755"/>
    <w:rsid w:val="008C1B64"/>
    <w:rsid w:val="008C6570"/>
    <w:rsid w:val="008D0724"/>
    <w:rsid w:val="008D4D14"/>
    <w:rsid w:val="008D4D8D"/>
    <w:rsid w:val="008D61C0"/>
    <w:rsid w:val="008D7DD1"/>
    <w:rsid w:val="008E3DA3"/>
    <w:rsid w:val="008E5121"/>
    <w:rsid w:val="008E6339"/>
    <w:rsid w:val="008E77CA"/>
    <w:rsid w:val="008F0D4E"/>
    <w:rsid w:val="008F2F5E"/>
    <w:rsid w:val="00902E92"/>
    <w:rsid w:val="00902FD6"/>
    <w:rsid w:val="0090638C"/>
    <w:rsid w:val="00906595"/>
    <w:rsid w:val="009071FD"/>
    <w:rsid w:val="009130EC"/>
    <w:rsid w:val="009137A5"/>
    <w:rsid w:val="00913C8E"/>
    <w:rsid w:val="009154C4"/>
    <w:rsid w:val="0091605F"/>
    <w:rsid w:val="00923FE2"/>
    <w:rsid w:val="00926B5F"/>
    <w:rsid w:val="00927FE4"/>
    <w:rsid w:val="00931949"/>
    <w:rsid w:val="00932B21"/>
    <w:rsid w:val="009331E5"/>
    <w:rsid w:val="00933F92"/>
    <w:rsid w:val="00935C67"/>
    <w:rsid w:val="009405C7"/>
    <w:rsid w:val="00946906"/>
    <w:rsid w:val="009532D8"/>
    <w:rsid w:val="00953D65"/>
    <w:rsid w:val="00960045"/>
    <w:rsid w:val="00961A6F"/>
    <w:rsid w:val="00964B00"/>
    <w:rsid w:val="00970D95"/>
    <w:rsid w:val="00971883"/>
    <w:rsid w:val="00971E1F"/>
    <w:rsid w:val="00972563"/>
    <w:rsid w:val="00973583"/>
    <w:rsid w:val="009755E1"/>
    <w:rsid w:val="00977D61"/>
    <w:rsid w:val="009816E0"/>
    <w:rsid w:val="00981791"/>
    <w:rsid w:val="009817D2"/>
    <w:rsid w:val="009839BA"/>
    <w:rsid w:val="00991386"/>
    <w:rsid w:val="00991389"/>
    <w:rsid w:val="00991B55"/>
    <w:rsid w:val="0099222E"/>
    <w:rsid w:val="009924A9"/>
    <w:rsid w:val="00992619"/>
    <w:rsid w:val="00992EF5"/>
    <w:rsid w:val="0099606C"/>
    <w:rsid w:val="00996212"/>
    <w:rsid w:val="009962CC"/>
    <w:rsid w:val="00996E0A"/>
    <w:rsid w:val="009A150E"/>
    <w:rsid w:val="009A2337"/>
    <w:rsid w:val="009A2979"/>
    <w:rsid w:val="009A4D07"/>
    <w:rsid w:val="009B06DE"/>
    <w:rsid w:val="009B077E"/>
    <w:rsid w:val="009B0BD5"/>
    <w:rsid w:val="009B7BAE"/>
    <w:rsid w:val="009C12FE"/>
    <w:rsid w:val="009C1DFD"/>
    <w:rsid w:val="009C337D"/>
    <w:rsid w:val="009C36AB"/>
    <w:rsid w:val="009C613C"/>
    <w:rsid w:val="009C6241"/>
    <w:rsid w:val="009D25C9"/>
    <w:rsid w:val="009D2DA7"/>
    <w:rsid w:val="009D3133"/>
    <w:rsid w:val="009D3CB8"/>
    <w:rsid w:val="009D3DFC"/>
    <w:rsid w:val="009D4218"/>
    <w:rsid w:val="009D6972"/>
    <w:rsid w:val="009D785F"/>
    <w:rsid w:val="009E09B5"/>
    <w:rsid w:val="009E0D19"/>
    <w:rsid w:val="009E0D96"/>
    <w:rsid w:val="009E1506"/>
    <w:rsid w:val="009E18E1"/>
    <w:rsid w:val="009E3A5C"/>
    <w:rsid w:val="009E3BEF"/>
    <w:rsid w:val="009E63EB"/>
    <w:rsid w:val="009E7441"/>
    <w:rsid w:val="009F2459"/>
    <w:rsid w:val="009F2E81"/>
    <w:rsid w:val="009F4E7C"/>
    <w:rsid w:val="009F68C8"/>
    <w:rsid w:val="00A01069"/>
    <w:rsid w:val="00A012E4"/>
    <w:rsid w:val="00A0164B"/>
    <w:rsid w:val="00A046B7"/>
    <w:rsid w:val="00A06E0C"/>
    <w:rsid w:val="00A138C9"/>
    <w:rsid w:val="00A157BC"/>
    <w:rsid w:val="00A21B79"/>
    <w:rsid w:val="00A242AC"/>
    <w:rsid w:val="00A24608"/>
    <w:rsid w:val="00A2638D"/>
    <w:rsid w:val="00A32C3D"/>
    <w:rsid w:val="00A37559"/>
    <w:rsid w:val="00A411F3"/>
    <w:rsid w:val="00A430A9"/>
    <w:rsid w:val="00A4418D"/>
    <w:rsid w:val="00A448C4"/>
    <w:rsid w:val="00A47373"/>
    <w:rsid w:val="00A51E11"/>
    <w:rsid w:val="00A52D54"/>
    <w:rsid w:val="00A52F28"/>
    <w:rsid w:val="00A54CED"/>
    <w:rsid w:val="00A54F3B"/>
    <w:rsid w:val="00A56CA4"/>
    <w:rsid w:val="00A57225"/>
    <w:rsid w:val="00A613C9"/>
    <w:rsid w:val="00A617DA"/>
    <w:rsid w:val="00A646F1"/>
    <w:rsid w:val="00A66564"/>
    <w:rsid w:val="00A70959"/>
    <w:rsid w:val="00A73093"/>
    <w:rsid w:val="00A74016"/>
    <w:rsid w:val="00A77B92"/>
    <w:rsid w:val="00A80DAE"/>
    <w:rsid w:val="00A829AC"/>
    <w:rsid w:val="00A86493"/>
    <w:rsid w:val="00A86781"/>
    <w:rsid w:val="00A90C36"/>
    <w:rsid w:val="00A90E86"/>
    <w:rsid w:val="00A94443"/>
    <w:rsid w:val="00A946BF"/>
    <w:rsid w:val="00A955A7"/>
    <w:rsid w:val="00A95753"/>
    <w:rsid w:val="00A95A58"/>
    <w:rsid w:val="00A95F53"/>
    <w:rsid w:val="00A97181"/>
    <w:rsid w:val="00A976C4"/>
    <w:rsid w:val="00AA03F2"/>
    <w:rsid w:val="00AA1E5B"/>
    <w:rsid w:val="00AA5495"/>
    <w:rsid w:val="00AA59B0"/>
    <w:rsid w:val="00AA5ECC"/>
    <w:rsid w:val="00AA6557"/>
    <w:rsid w:val="00AA71D0"/>
    <w:rsid w:val="00AA76CC"/>
    <w:rsid w:val="00AB123A"/>
    <w:rsid w:val="00AB1E90"/>
    <w:rsid w:val="00AB70F4"/>
    <w:rsid w:val="00AC0103"/>
    <w:rsid w:val="00AC1871"/>
    <w:rsid w:val="00AC1D72"/>
    <w:rsid w:val="00AC27CA"/>
    <w:rsid w:val="00AC3DCB"/>
    <w:rsid w:val="00AD03FB"/>
    <w:rsid w:val="00AD10B7"/>
    <w:rsid w:val="00AD29D9"/>
    <w:rsid w:val="00AD3A9A"/>
    <w:rsid w:val="00AD47D4"/>
    <w:rsid w:val="00AE0354"/>
    <w:rsid w:val="00AE1855"/>
    <w:rsid w:val="00AE2FBD"/>
    <w:rsid w:val="00AF01AB"/>
    <w:rsid w:val="00AF21D4"/>
    <w:rsid w:val="00AF35AB"/>
    <w:rsid w:val="00AF37F5"/>
    <w:rsid w:val="00AF5762"/>
    <w:rsid w:val="00AF635E"/>
    <w:rsid w:val="00B001AC"/>
    <w:rsid w:val="00B1108D"/>
    <w:rsid w:val="00B149F4"/>
    <w:rsid w:val="00B20FA4"/>
    <w:rsid w:val="00B22C6D"/>
    <w:rsid w:val="00B2629F"/>
    <w:rsid w:val="00B30273"/>
    <w:rsid w:val="00B3095B"/>
    <w:rsid w:val="00B31EC9"/>
    <w:rsid w:val="00B33A44"/>
    <w:rsid w:val="00B34407"/>
    <w:rsid w:val="00B355E6"/>
    <w:rsid w:val="00B420CA"/>
    <w:rsid w:val="00B42D7A"/>
    <w:rsid w:val="00B43AA1"/>
    <w:rsid w:val="00B44BA0"/>
    <w:rsid w:val="00B46E4A"/>
    <w:rsid w:val="00B473CC"/>
    <w:rsid w:val="00B5347B"/>
    <w:rsid w:val="00B5441A"/>
    <w:rsid w:val="00B55949"/>
    <w:rsid w:val="00B56FCD"/>
    <w:rsid w:val="00B602CE"/>
    <w:rsid w:val="00B61926"/>
    <w:rsid w:val="00B64E1A"/>
    <w:rsid w:val="00B653B5"/>
    <w:rsid w:val="00B65E38"/>
    <w:rsid w:val="00B7166B"/>
    <w:rsid w:val="00B71D19"/>
    <w:rsid w:val="00B71DCA"/>
    <w:rsid w:val="00B72CCC"/>
    <w:rsid w:val="00B73D63"/>
    <w:rsid w:val="00B773B1"/>
    <w:rsid w:val="00B80BF0"/>
    <w:rsid w:val="00B81C89"/>
    <w:rsid w:val="00B8216E"/>
    <w:rsid w:val="00B82D9B"/>
    <w:rsid w:val="00B838D5"/>
    <w:rsid w:val="00B84AE1"/>
    <w:rsid w:val="00B84D92"/>
    <w:rsid w:val="00B93325"/>
    <w:rsid w:val="00B951D5"/>
    <w:rsid w:val="00B95B7F"/>
    <w:rsid w:val="00BA135A"/>
    <w:rsid w:val="00BA2314"/>
    <w:rsid w:val="00BB1B54"/>
    <w:rsid w:val="00BB1FFD"/>
    <w:rsid w:val="00BB2981"/>
    <w:rsid w:val="00BB4DD3"/>
    <w:rsid w:val="00BB5639"/>
    <w:rsid w:val="00BB6F68"/>
    <w:rsid w:val="00BC519C"/>
    <w:rsid w:val="00BC7A8D"/>
    <w:rsid w:val="00BD2850"/>
    <w:rsid w:val="00BD3508"/>
    <w:rsid w:val="00BD49D1"/>
    <w:rsid w:val="00BD5D0A"/>
    <w:rsid w:val="00BE0F56"/>
    <w:rsid w:val="00BE2AF2"/>
    <w:rsid w:val="00BE4133"/>
    <w:rsid w:val="00BE5F0C"/>
    <w:rsid w:val="00BE66FA"/>
    <w:rsid w:val="00BF4CFD"/>
    <w:rsid w:val="00C01B8B"/>
    <w:rsid w:val="00C02CD3"/>
    <w:rsid w:val="00C05BB3"/>
    <w:rsid w:val="00C1192F"/>
    <w:rsid w:val="00C15D32"/>
    <w:rsid w:val="00C15FF5"/>
    <w:rsid w:val="00C2219A"/>
    <w:rsid w:val="00C25707"/>
    <w:rsid w:val="00C26855"/>
    <w:rsid w:val="00C30C5F"/>
    <w:rsid w:val="00C31B0E"/>
    <w:rsid w:val="00C320B0"/>
    <w:rsid w:val="00C33BEA"/>
    <w:rsid w:val="00C36196"/>
    <w:rsid w:val="00C368B5"/>
    <w:rsid w:val="00C3720B"/>
    <w:rsid w:val="00C37447"/>
    <w:rsid w:val="00C40098"/>
    <w:rsid w:val="00C40835"/>
    <w:rsid w:val="00C4227B"/>
    <w:rsid w:val="00C449CA"/>
    <w:rsid w:val="00C46B05"/>
    <w:rsid w:val="00C47042"/>
    <w:rsid w:val="00C51EF9"/>
    <w:rsid w:val="00C5235A"/>
    <w:rsid w:val="00C5260D"/>
    <w:rsid w:val="00C53156"/>
    <w:rsid w:val="00C54B89"/>
    <w:rsid w:val="00C55FDA"/>
    <w:rsid w:val="00C61107"/>
    <w:rsid w:val="00C623DF"/>
    <w:rsid w:val="00C63EF8"/>
    <w:rsid w:val="00C65D22"/>
    <w:rsid w:val="00C65F38"/>
    <w:rsid w:val="00C74E56"/>
    <w:rsid w:val="00C75DC6"/>
    <w:rsid w:val="00C762CF"/>
    <w:rsid w:val="00C85AD7"/>
    <w:rsid w:val="00C85DBC"/>
    <w:rsid w:val="00C862F6"/>
    <w:rsid w:val="00C86854"/>
    <w:rsid w:val="00C90319"/>
    <w:rsid w:val="00C913E6"/>
    <w:rsid w:val="00C93512"/>
    <w:rsid w:val="00C935AB"/>
    <w:rsid w:val="00C96CBB"/>
    <w:rsid w:val="00C97873"/>
    <w:rsid w:val="00CA14C4"/>
    <w:rsid w:val="00CA338E"/>
    <w:rsid w:val="00CA389E"/>
    <w:rsid w:val="00CA3A09"/>
    <w:rsid w:val="00CA56E0"/>
    <w:rsid w:val="00CA573A"/>
    <w:rsid w:val="00CB2A2A"/>
    <w:rsid w:val="00CB3DC6"/>
    <w:rsid w:val="00CB46FC"/>
    <w:rsid w:val="00CB4C9F"/>
    <w:rsid w:val="00CB66FF"/>
    <w:rsid w:val="00CC2F81"/>
    <w:rsid w:val="00CC61FA"/>
    <w:rsid w:val="00CD017D"/>
    <w:rsid w:val="00CD28BC"/>
    <w:rsid w:val="00CD44B7"/>
    <w:rsid w:val="00CD544F"/>
    <w:rsid w:val="00CD6F29"/>
    <w:rsid w:val="00CD7061"/>
    <w:rsid w:val="00CE72A6"/>
    <w:rsid w:val="00CF1DDA"/>
    <w:rsid w:val="00CF2242"/>
    <w:rsid w:val="00CF2A15"/>
    <w:rsid w:val="00D000A6"/>
    <w:rsid w:val="00D02494"/>
    <w:rsid w:val="00D02824"/>
    <w:rsid w:val="00D034B6"/>
    <w:rsid w:val="00D077D1"/>
    <w:rsid w:val="00D131C8"/>
    <w:rsid w:val="00D13B13"/>
    <w:rsid w:val="00D1639D"/>
    <w:rsid w:val="00D20402"/>
    <w:rsid w:val="00D2046E"/>
    <w:rsid w:val="00D23AEC"/>
    <w:rsid w:val="00D27904"/>
    <w:rsid w:val="00D30026"/>
    <w:rsid w:val="00D325E3"/>
    <w:rsid w:val="00D32FD1"/>
    <w:rsid w:val="00D43068"/>
    <w:rsid w:val="00D47DD8"/>
    <w:rsid w:val="00D50268"/>
    <w:rsid w:val="00D509C2"/>
    <w:rsid w:val="00D574DD"/>
    <w:rsid w:val="00D60093"/>
    <w:rsid w:val="00D60D0A"/>
    <w:rsid w:val="00D66F8F"/>
    <w:rsid w:val="00D734FA"/>
    <w:rsid w:val="00D73563"/>
    <w:rsid w:val="00D76ADE"/>
    <w:rsid w:val="00D76FBD"/>
    <w:rsid w:val="00D776DA"/>
    <w:rsid w:val="00D77BC9"/>
    <w:rsid w:val="00D803DE"/>
    <w:rsid w:val="00D81CE8"/>
    <w:rsid w:val="00D85175"/>
    <w:rsid w:val="00D85190"/>
    <w:rsid w:val="00D854B9"/>
    <w:rsid w:val="00D85C83"/>
    <w:rsid w:val="00D90205"/>
    <w:rsid w:val="00D90292"/>
    <w:rsid w:val="00D92C8E"/>
    <w:rsid w:val="00D933F8"/>
    <w:rsid w:val="00D93B08"/>
    <w:rsid w:val="00D9587C"/>
    <w:rsid w:val="00D97709"/>
    <w:rsid w:val="00DA1A97"/>
    <w:rsid w:val="00DA1B8B"/>
    <w:rsid w:val="00DB060C"/>
    <w:rsid w:val="00DB0953"/>
    <w:rsid w:val="00DB1736"/>
    <w:rsid w:val="00DB1F94"/>
    <w:rsid w:val="00DB24D2"/>
    <w:rsid w:val="00DB338F"/>
    <w:rsid w:val="00DB3AD0"/>
    <w:rsid w:val="00DB611D"/>
    <w:rsid w:val="00DB7540"/>
    <w:rsid w:val="00DB75B1"/>
    <w:rsid w:val="00DC05F0"/>
    <w:rsid w:val="00DC277A"/>
    <w:rsid w:val="00DC2EC3"/>
    <w:rsid w:val="00DC37C0"/>
    <w:rsid w:val="00DC54E9"/>
    <w:rsid w:val="00DC58C6"/>
    <w:rsid w:val="00DC6447"/>
    <w:rsid w:val="00DC746D"/>
    <w:rsid w:val="00DC7661"/>
    <w:rsid w:val="00DD0280"/>
    <w:rsid w:val="00DD46BB"/>
    <w:rsid w:val="00DD4E73"/>
    <w:rsid w:val="00DE07AD"/>
    <w:rsid w:val="00DE0B13"/>
    <w:rsid w:val="00DE36BE"/>
    <w:rsid w:val="00DE4264"/>
    <w:rsid w:val="00DE4C9B"/>
    <w:rsid w:val="00DE5B51"/>
    <w:rsid w:val="00DF0624"/>
    <w:rsid w:val="00DF0672"/>
    <w:rsid w:val="00DF43C2"/>
    <w:rsid w:val="00DF5D82"/>
    <w:rsid w:val="00DF6549"/>
    <w:rsid w:val="00DF6AFE"/>
    <w:rsid w:val="00E010B1"/>
    <w:rsid w:val="00E01F43"/>
    <w:rsid w:val="00E023F1"/>
    <w:rsid w:val="00E027C6"/>
    <w:rsid w:val="00E02DC1"/>
    <w:rsid w:val="00E033C3"/>
    <w:rsid w:val="00E03A91"/>
    <w:rsid w:val="00E06237"/>
    <w:rsid w:val="00E06B50"/>
    <w:rsid w:val="00E108AF"/>
    <w:rsid w:val="00E110F4"/>
    <w:rsid w:val="00E152A1"/>
    <w:rsid w:val="00E17F87"/>
    <w:rsid w:val="00E2128C"/>
    <w:rsid w:val="00E22FAF"/>
    <w:rsid w:val="00E255A4"/>
    <w:rsid w:val="00E26885"/>
    <w:rsid w:val="00E306D2"/>
    <w:rsid w:val="00E310A4"/>
    <w:rsid w:val="00E32B3B"/>
    <w:rsid w:val="00E34961"/>
    <w:rsid w:val="00E355C7"/>
    <w:rsid w:val="00E36401"/>
    <w:rsid w:val="00E371D9"/>
    <w:rsid w:val="00E43240"/>
    <w:rsid w:val="00E44E40"/>
    <w:rsid w:val="00E4573E"/>
    <w:rsid w:val="00E46C9B"/>
    <w:rsid w:val="00E47E1C"/>
    <w:rsid w:val="00E50789"/>
    <w:rsid w:val="00E61192"/>
    <w:rsid w:val="00E62A71"/>
    <w:rsid w:val="00E700D1"/>
    <w:rsid w:val="00E7527A"/>
    <w:rsid w:val="00E75616"/>
    <w:rsid w:val="00E7783C"/>
    <w:rsid w:val="00E801BC"/>
    <w:rsid w:val="00E8524F"/>
    <w:rsid w:val="00E85D1B"/>
    <w:rsid w:val="00E86A84"/>
    <w:rsid w:val="00E87201"/>
    <w:rsid w:val="00E902C9"/>
    <w:rsid w:val="00E923B1"/>
    <w:rsid w:val="00E96960"/>
    <w:rsid w:val="00EA2024"/>
    <w:rsid w:val="00EA33F7"/>
    <w:rsid w:val="00EB08BF"/>
    <w:rsid w:val="00EB100D"/>
    <w:rsid w:val="00EB3969"/>
    <w:rsid w:val="00EB4A66"/>
    <w:rsid w:val="00EB7A06"/>
    <w:rsid w:val="00EC06BE"/>
    <w:rsid w:val="00EC0D47"/>
    <w:rsid w:val="00EC18E9"/>
    <w:rsid w:val="00EC38E1"/>
    <w:rsid w:val="00EC7455"/>
    <w:rsid w:val="00ED1B64"/>
    <w:rsid w:val="00ED2813"/>
    <w:rsid w:val="00ED346B"/>
    <w:rsid w:val="00ED42E6"/>
    <w:rsid w:val="00ED58FD"/>
    <w:rsid w:val="00ED72CC"/>
    <w:rsid w:val="00ED7729"/>
    <w:rsid w:val="00EE1831"/>
    <w:rsid w:val="00EE18B4"/>
    <w:rsid w:val="00EE37AA"/>
    <w:rsid w:val="00EE51CC"/>
    <w:rsid w:val="00EE6822"/>
    <w:rsid w:val="00EF05E6"/>
    <w:rsid w:val="00EF15F2"/>
    <w:rsid w:val="00EF23A9"/>
    <w:rsid w:val="00EF4B63"/>
    <w:rsid w:val="00EF7AF0"/>
    <w:rsid w:val="00F0031D"/>
    <w:rsid w:val="00F0085B"/>
    <w:rsid w:val="00F00E75"/>
    <w:rsid w:val="00F0205A"/>
    <w:rsid w:val="00F025C3"/>
    <w:rsid w:val="00F04619"/>
    <w:rsid w:val="00F04B76"/>
    <w:rsid w:val="00F04B87"/>
    <w:rsid w:val="00F07C25"/>
    <w:rsid w:val="00F110D8"/>
    <w:rsid w:val="00F14957"/>
    <w:rsid w:val="00F14B25"/>
    <w:rsid w:val="00F14FAA"/>
    <w:rsid w:val="00F22471"/>
    <w:rsid w:val="00F234DD"/>
    <w:rsid w:val="00F24964"/>
    <w:rsid w:val="00F33076"/>
    <w:rsid w:val="00F42AD4"/>
    <w:rsid w:val="00F45A77"/>
    <w:rsid w:val="00F471E4"/>
    <w:rsid w:val="00F57157"/>
    <w:rsid w:val="00F5756C"/>
    <w:rsid w:val="00F71E6F"/>
    <w:rsid w:val="00F73091"/>
    <w:rsid w:val="00F75AF9"/>
    <w:rsid w:val="00F76CFA"/>
    <w:rsid w:val="00F80F6F"/>
    <w:rsid w:val="00F81575"/>
    <w:rsid w:val="00F82899"/>
    <w:rsid w:val="00F83389"/>
    <w:rsid w:val="00F8600A"/>
    <w:rsid w:val="00F877B0"/>
    <w:rsid w:val="00F909E3"/>
    <w:rsid w:val="00F917FD"/>
    <w:rsid w:val="00F91859"/>
    <w:rsid w:val="00F92D7F"/>
    <w:rsid w:val="00F935DF"/>
    <w:rsid w:val="00F93DEA"/>
    <w:rsid w:val="00F93FF8"/>
    <w:rsid w:val="00F942C0"/>
    <w:rsid w:val="00F95680"/>
    <w:rsid w:val="00F970A0"/>
    <w:rsid w:val="00F97C48"/>
    <w:rsid w:val="00F97EB8"/>
    <w:rsid w:val="00FA3B18"/>
    <w:rsid w:val="00FA3FC0"/>
    <w:rsid w:val="00FB3915"/>
    <w:rsid w:val="00FB7F9F"/>
    <w:rsid w:val="00FC2D0F"/>
    <w:rsid w:val="00FC4F71"/>
    <w:rsid w:val="00FD2645"/>
    <w:rsid w:val="00FD3241"/>
    <w:rsid w:val="00FD3563"/>
    <w:rsid w:val="00FD3BD2"/>
    <w:rsid w:val="00FD5470"/>
    <w:rsid w:val="00FD5B7B"/>
    <w:rsid w:val="00FE0C34"/>
    <w:rsid w:val="00FE1B52"/>
    <w:rsid w:val="00FE1F9F"/>
    <w:rsid w:val="00FE29E4"/>
    <w:rsid w:val="00FE5A7F"/>
    <w:rsid w:val="00FE5C55"/>
    <w:rsid w:val="00FE639A"/>
    <w:rsid w:val="00FF0AB6"/>
    <w:rsid w:val="00FF1CF1"/>
    <w:rsid w:val="00FF1FFA"/>
    <w:rsid w:val="00FF3FBA"/>
    <w:rsid w:val="00FF49C0"/>
    <w:rsid w:val="00FF517F"/>
    <w:rsid w:val="00FF6FD9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A9C94"/>
  <w15:chartTrackingRefBased/>
  <w15:docId w15:val="{895683ED-73C0-4B34-9F1E-B9285FCE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6241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3241"/>
    <w:pPr>
      <w:keepNext/>
      <w:keepLines/>
      <w:numPr>
        <w:numId w:val="2"/>
      </w:numPr>
      <w:spacing w:before="240" w:after="60"/>
      <w:ind w:firstLineChars="0" w:firstLine="0"/>
      <w:outlineLvl w:val="0"/>
    </w:pPr>
    <w:rPr>
      <w:rFonts w:ascii="Arial" w:eastAsia="黑体" w:hAnsi="Arial"/>
      <w:b/>
      <w:bCs/>
      <w:kern w:val="44"/>
      <w:sz w:val="48"/>
      <w:szCs w:val="44"/>
      <w:lang w:val="x-none" w:eastAsia="x-none"/>
    </w:rPr>
  </w:style>
  <w:style w:type="paragraph" w:styleId="20">
    <w:name w:val="heading 2"/>
    <w:basedOn w:val="a"/>
    <w:next w:val="a"/>
    <w:link w:val="21"/>
    <w:uiPriority w:val="9"/>
    <w:qFormat/>
    <w:rsid w:val="00FD3241"/>
    <w:pPr>
      <w:keepNext/>
      <w:keepLines/>
      <w:numPr>
        <w:ilvl w:val="1"/>
        <w:numId w:val="2"/>
      </w:numPr>
      <w:spacing w:before="100" w:beforeAutospacing="1" w:after="100" w:afterAutospacing="1"/>
      <w:ind w:firstLineChars="0" w:firstLine="0"/>
      <w:outlineLvl w:val="1"/>
    </w:pPr>
    <w:rPr>
      <w:rFonts w:ascii="Arial" w:eastAsia="黑体" w:hAnsi="Arial"/>
      <w:b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D3241"/>
    <w:pPr>
      <w:keepNext/>
      <w:keepLines/>
      <w:numPr>
        <w:ilvl w:val="2"/>
        <w:numId w:val="2"/>
      </w:numPr>
      <w:spacing w:before="100" w:beforeAutospacing="1" w:after="100" w:afterAutospacing="1"/>
      <w:ind w:firstLineChars="0" w:firstLine="0"/>
      <w:outlineLvl w:val="2"/>
    </w:pPr>
    <w:rPr>
      <w:rFonts w:ascii="Arial" w:eastAsia="黑体" w:hAnsi="Arial"/>
      <w:b/>
      <w:bCs/>
      <w:sz w:val="30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7A35BD"/>
    <w:pPr>
      <w:keepNext/>
      <w:keepLines/>
      <w:numPr>
        <w:ilvl w:val="3"/>
        <w:numId w:val="2"/>
      </w:numPr>
      <w:spacing w:before="100" w:beforeAutospacing="1" w:after="100" w:afterAutospacing="1"/>
      <w:ind w:firstLineChars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rsid w:val="002A2BAC"/>
    <w:pPr>
      <w:keepNext/>
      <w:numPr>
        <w:ilvl w:val="4"/>
        <w:numId w:val="2"/>
      </w:numPr>
      <w:ind w:firstLineChars="0" w:firstLine="0"/>
      <w:outlineLvl w:val="4"/>
    </w:pPr>
    <w:rPr>
      <w:rFonts w:ascii="Arial" w:eastAsia="黑体" w:hAnsi="Arial"/>
      <w:b/>
      <w:bCs/>
    </w:rPr>
  </w:style>
  <w:style w:type="paragraph" w:styleId="60">
    <w:name w:val="heading 6"/>
    <w:basedOn w:val="a"/>
    <w:next w:val="a"/>
    <w:qFormat/>
    <w:rsid w:val="007A35BD"/>
    <w:pPr>
      <w:keepNext/>
      <w:numPr>
        <w:ilvl w:val="5"/>
        <w:numId w:val="2"/>
      </w:numPr>
      <w:outlineLvl w:val="5"/>
    </w:pPr>
    <w:rPr>
      <w:b/>
      <w:bCs/>
      <w:sz w:val="20"/>
    </w:rPr>
  </w:style>
  <w:style w:type="paragraph" w:styleId="7">
    <w:name w:val="heading 7"/>
    <w:basedOn w:val="a"/>
    <w:next w:val="a"/>
    <w:qFormat/>
    <w:rsid w:val="007A35B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7A35B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7A35B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20"/>
    <w:next w:val="a"/>
    <w:rsid w:val="00B34407"/>
    <w:pPr>
      <w:numPr>
        <w:ilvl w:val="0"/>
        <w:numId w:val="1"/>
      </w:numPr>
    </w:pPr>
    <w:rPr>
      <w:b w:val="0"/>
      <w:color w:val="000000"/>
      <w:sz w:val="24"/>
      <w:szCs w:val="24"/>
    </w:rPr>
  </w:style>
  <w:style w:type="paragraph" w:customStyle="1" w:styleId="31">
    <w:name w:val="样式3"/>
    <w:basedOn w:val="20"/>
    <w:rsid w:val="00B34407"/>
  </w:style>
  <w:style w:type="paragraph" w:styleId="a3">
    <w:name w:val="Body Text Indent"/>
    <w:basedOn w:val="a"/>
    <w:link w:val="a4"/>
    <w:rsid w:val="007A35BD"/>
    <w:pPr>
      <w:ind w:firstLine="560"/>
    </w:pPr>
    <w:rPr>
      <w:sz w:val="28"/>
    </w:rPr>
  </w:style>
  <w:style w:type="paragraph" w:customStyle="1" w:styleId="a5">
    <w:name w:val="并列"/>
    <w:basedOn w:val="a"/>
    <w:autoRedefine/>
    <w:rsid w:val="007A35BD"/>
  </w:style>
  <w:style w:type="character" w:customStyle="1" w:styleId="10">
    <w:name w:val="标题 1 字符"/>
    <w:link w:val="1"/>
    <w:uiPriority w:val="9"/>
    <w:rsid w:val="00FD3241"/>
    <w:rPr>
      <w:rFonts w:ascii="Arial" w:eastAsia="黑体" w:hAnsi="Arial"/>
      <w:b/>
      <w:bCs/>
      <w:kern w:val="44"/>
      <w:sz w:val="48"/>
      <w:szCs w:val="44"/>
      <w:lang w:val="x-none" w:eastAsia="x-none"/>
    </w:rPr>
  </w:style>
  <w:style w:type="character" w:customStyle="1" w:styleId="21">
    <w:name w:val="标题 2 字符"/>
    <w:link w:val="20"/>
    <w:uiPriority w:val="9"/>
    <w:rsid w:val="00FD3241"/>
    <w:rPr>
      <w:rFonts w:ascii="Arial" w:eastAsia="黑体" w:hAnsi="Arial"/>
      <w:b/>
      <w:bCs/>
      <w:kern w:val="2"/>
      <w:sz w:val="36"/>
      <w:szCs w:val="32"/>
      <w:lang w:val="x-none" w:eastAsia="x-none"/>
    </w:rPr>
  </w:style>
  <w:style w:type="character" w:customStyle="1" w:styleId="a4">
    <w:name w:val="正文文本缩进 字符"/>
    <w:link w:val="a3"/>
    <w:rsid w:val="007A35BD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30">
    <w:name w:val="标题 3 字符"/>
    <w:link w:val="3"/>
    <w:uiPriority w:val="9"/>
    <w:rsid w:val="00FD3241"/>
    <w:rPr>
      <w:rFonts w:ascii="Arial" w:eastAsia="黑体" w:hAnsi="Arial"/>
      <w:b/>
      <w:bCs/>
      <w:kern w:val="2"/>
      <w:sz w:val="30"/>
      <w:szCs w:val="32"/>
      <w:lang w:val="x-none" w:eastAsia="x-none"/>
    </w:rPr>
  </w:style>
  <w:style w:type="paragraph" w:styleId="a6">
    <w:name w:val="Document Map"/>
    <w:basedOn w:val="a"/>
    <w:semiHidden/>
    <w:rsid w:val="007A35BD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1F027F"/>
  </w:style>
  <w:style w:type="paragraph" w:styleId="22">
    <w:name w:val="toc 2"/>
    <w:basedOn w:val="a"/>
    <w:next w:val="a"/>
    <w:autoRedefine/>
    <w:uiPriority w:val="39"/>
    <w:rsid w:val="001F027F"/>
    <w:pPr>
      <w:ind w:leftChars="200" w:left="420"/>
    </w:pPr>
  </w:style>
  <w:style w:type="character" w:styleId="a7">
    <w:name w:val="Hyperlink"/>
    <w:uiPriority w:val="99"/>
    <w:rsid w:val="007A35BD"/>
    <w:rPr>
      <w:color w:val="0000FF"/>
      <w:u w:val="single"/>
    </w:rPr>
  </w:style>
  <w:style w:type="paragraph" w:styleId="a8">
    <w:name w:val="header"/>
    <w:basedOn w:val="a"/>
    <w:link w:val="a9"/>
    <w:rsid w:val="007A3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aliases w:val="Footer-Even"/>
    <w:basedOn w:val="a"/>
    <w:link w:val="ab"/>
    <w:rsid w:val="007A35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c">
    <w:name w:val="宋体 三号 居中"/>
    <w:basedOn w:val="a"/>
    <w:rsid w:val="007A35BD"/>
    <w:pPr>
      <w:jc w:val="center"/>
    </w:pPr>
    <w:rPr>
      <w:rFonts w:ascii="宋体" w:hAnsi="宋体" w:cs="宋体"/>
      <w:b/>
      <w:bCs/>
      <w:sz w:val="32"/>
      <w:szCs w:val="20"/>
    </w:rPr>
  </w:style>
  <w:style w:type="character" w:customStyle="1" w:styleId="a9">
    <w:name w:val="页眉 字符"/>
    <w:link w:val="a8"/>
    <w:rsid w:val="007A35BD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b">
    <w:name w:val="页脚 字符"/>
    <w:aliases w:val="Footer-Even 字符"/>
    <w:link w:val="aa"/>
    <w:rsid w:val="007A35BD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d">
    <w:name w:val="表格文字"/>
    <w:basedOn w:val="ae"/>
    <w:rsid w:val="007A35BD"/>
    <w:pPr>
      <w:ind w:firstLineChars="0" w:firstLine="0"/>
    </w:pPr>
    <w:rPr>
      <w:rFonts w:ascii="Tahoma" w:hAnsi="Tahoma" w:cs="宋体"/>
      <w:b/>
      <w:bCs/>
      <w:sz w:val="18"/>
      <w:szCs w:val="20"/>
    </w:rPr>
  </w:style>
  <w:style w:type="paragraph" w:styleId="ae">
    <w:name w:val="Normal Indent"/>
    <w:aliases w:val="正文（首行缩进两字）,段1,四号,正文不缩进,特点 Char,ALT+Z,水上软件,缩进,正文非缩进 Char Char,正文非缩进 Char,标题4,PI,正文缩进1,正文缩进 Char,图号标注,bt,Normal Indent（正文缩进）,Indent 1,正文缩进（首行缩进两字）,特点 Char Char,body text,ind:txt,正文双线,正文（图说明文字居中）,正文对齐,Alt+X,mr正文缩进,正文缩进William"/>
    <w:basedOn w:val="a"/>
    <w:rsid w:val="007A35BD"/>
    <w:pPr>
      <w:ind w:firstLine="420"/>
    </w:pPr>
  </w:style>
  <w:style w:type="paragraph" w:styleId="af">
    <w:name w:val="List Paragraph"/>
    <w:basedOn w:val="a"/>
    <w:uiPriority w:val="34"/>
    <w:qFormat/>
    <w:rsid w:val="007A35BD"/>
    <w:pPr>
      <w:ind w:firstLine="420"/>
    </w:pPr>
    <w:rPr>
      <w:b/>
      <w:szCs w:val="20"/>
    </w:rPr>
  </w:style>
  <w:style w:type="paragraph" w:customStyle="1" w:styleId="af0">
    <w:name w:val="缺省文本"/>
    <w:basedOn w:val="a"/>
    <w:rsid w:val="007A35BD"/>
    <w:pPr>
      <w:autoSpaceDE w:val="0"/>
      <w:autoSpaceDN w:val="0"/>
      <w:adjustRightInd w:val="0"/>
      <w:ind w:right="-68"/>
    </w:pPr>
    <w:rPr>
      <w:kern w:val="0"/>
      <w:sz w:val="20"/>
    </w:rPr>
  </w:style>
  <w:style w:type="paragraph" w:customStyle="1" w:styleId="af1">
    <w:name w:val="说明"/>
    <w:basedOn w:val="a"/>
    <w:next w:val="a"/>
    <w:rsid w:val="007A35BD"/>
    <w:pPr>
      <w:tabs>
        <w:tab w:val="left" w:pos="105"/>
      </w:tabs>
      <w:spacing w:after="120" w:line="240" w:lineRule="auto"/>
      <w:ind w:left="450" w:firstLineChars="0" w:firstLine="0"/>
    </w:pPr>
    <w:rPr>
      <w:i/>
      <w:color w:val="000080"/>
    </w:rPr>
  </w:style>
  <w:style w:type="character" w:customStyle="1" w:styleId="bottom1">
    <w:name w:val="bottom1"/>
    <w:rsid w:val="000B60D9"/>
    <w:rPr>
      <w:rFonts w:ascii="Arial" w:hAnsi="Arial" w:cs="Arial" w:hint="default"/>
      <w:strike w:val="0"/>
      <w:dstrike w:val="0"/>
      <w:color w:val="FFFFFF"/>
      <w:sz w:val="18"/>
      <w:szCs w:val="18"/>
      <w:u w:val="none"/>
      <w:effect w:val="none"/>
    </w:rPr>
  </w:style>
  <w:style w:type="character" w:styleId="af2">
    <w:name w:val="Subtle Emphasis"/>
    <w:uiPriority w:val="19"/>
    <w:rsid w:val="0057321C"/>
    <w:rPr>
      <w:i/>
      <w:iCs/>
      <w:color w:val="808080"/>
    </w:rPr>
  </w:style>
  <w:style w:type="paragraph" w:styleId="32">
    <w:name w:val="toc 3"/>
    <w:basedOn w:val="a"/>
    <w:next w:val="a"/>
    <w:autoRedefine/>
    <w:uiPriority w:val="39"/>
    <w:rsid w:val="001F027F"/>
    <w:pPr>
      <w:ind w:leftChars="400" w:left="840"/>
    </w:pPr>
  </w:style>
  <w:style w:type="paragraph" w:customStyle="1" w:styleId="ListBullet1">
    <w:name w:val="List Bullet 1"/>
    <w:autoRedefine/>
    <w:rsid w:val="002A661B"/>
    <w:pPr>
      <w:widowControl w:val="0"/>
      <w:tabs>
        <w:tab w:val="left" w:pos="792"/>
      </w:tabs>
      <w:ind w:firstLineChars="200" w:firstLine="480"/>
    </w:pPr>
    <w:rPr>
      <w:rFonts w:ascii="Arial" w:hAnsi="Arial"/>
      <w:noProof/>
      <w:color w:val="0000FF"/>
      <w:sz w:val="24"/>
    </w:rPr>
  </w:style>
  <w:style w:type="paragraph" w:customStyle="1" w:styleId="23">
    <w:name w:val="正文首行缩进2字"/>
    <w:basedOn w:val="a"/>
    <w:rsid w:val="002A661B"/>
    <w:pPr>
      <w:ind w:firstLine="480"/>
      <w:jc w:val="both"/>
    </w:pPr>
    <w:rPr>
      <w:rFonts w:cs="宋体"/>
      <w:szCs w:val="20"/>
    </w:rPr>
  </w:style>
  <w:style w:type="paragraph" w:customStyle="1" w:styleId="ListNumber1">
    <w:name w:val="List Number 1"/>
    <w:autoRedefine/>
    <w:rsid w:val="002A661B"/>
    <w:pPr>
      <w:numPr>
        <w:numId w:val="4"/>
      </w:numPr>
      <w:tabs>
        <w:tab w:val="left" w:pos="792"/>
        <w:tab w:val="left" w:pos="1080"/>
      </w:tabs>
    </w:pPr>
    <w:rPr>
      <w:rFonts w:ascii="Arial" w:hAnsi="Arial"/>
      <w:noProof/>
      <w:lang w:eastAsia="en-US"/>
    </w:rPr>
  </w:style>
  <w:style w:type="paragraph" w:customStyle="1" w:styleId="af3">
    <w:name w:val="表格正文不加粗"/>
    <w:basedOn w:val="a"/>
    <w:rsid w:val="00EB4A66"/>
    <w:pPr>
      <w:widowControl/>
      <w:spacing w:line="240" w:lineRule="auto"/>
      <w:ind w:leftChars="43" w:left="90" w:right="113" w:firstLineChars="0" w:firstLine="88"/>
      <w:jc w:val="both"/>
    </w:pPr>
    <w:rPr>
      <w:rFonts w:ascii="宋体" w:hAnsi="宋体" w:cs="宋体"/>
      <w:kern w:val="0"/>
      <w:szCs w:val="21"/>
    </w:rPr>
  </w:style>
  <w:style w:type="paragraph" w:customStyle="1" w:styleId="12">
    <w:name w:val="表格标题1"/>
    <w:basedOn w:val="a"/>
    <w:rsid w:val="00EB4A66"/>
    <w:pPr>
      <w:framePr w:hSpace="180" w:wrap="around" w:vAnchor="text" w:hAnchor="margin" w:y="277"/>
      <w:widowControl/>
      <w:spacing w:line="240" w:lineRule="auto"/>
      <w:ind w:leftChars="43" w:left="90" w:right="113" w:firstLineChars="0" w:firstLine="88"/>
      <w:jc w:val="center"/>
    </w:pPr>
    <w:rPr>
      <w:b/>
      <w:bCs/>
      <w:kern w:val="0"/>
      <w:szCs w:val="21"/>
    </w:rPr>
  </w:style>
  <w:style w:type="character" w:customStyle="1" w:styleId="af4">
    <w:name w:val="表头 居中"/>
    <w:rsid w:val="00EB4A66"/>
    <w:rPr>
      <w:rFonts w:ascii="宋体" w:eastAsia="宋体" w:hAnsi="宋体" w:hint="eastAsia"/>
    </w:rPr>
  </w:style>
  <w:style w:type="paragraph" w:customStyle="1" w:styleId="action">
    <w:name w:val="action"/>
    <w:basedOn w:val="a"/>
    <w:next w:val="a"/>
    <w:rsid w:val="00CB4C9F"/>
    <w:pPr>
      <w:spacing w:line="240" w:lineRule="auto"/>
      <w:ind w:firstLineChars="0" w:firstLine="0"/>
      <w:jc w:val="both"/>
      <w:outlineLvl w:val="5"/>
    </w:pPr>
    <w:rPr>
      <w:b/>
    </w:rPr>
  </w:style>
  <w:style w:type="paragraph" w:customStyle="1" w:styleId="PetroList0">
    <w:name w:val="Petro_List0"/>
    <w:basedOn w:val="a"/>
    <w:next w:val="a"/>
    <w:link w:val="PetroList0Char"/>
    <w:rsid w:val="00CB4C9F"/>
    <w:pPr>
      <w:tabs>
        <w:tab w:val="left" w:pos="360"/>
      </w:tabs>
      <w:spacing w:line="240" w:lineRule="auto"/>
      <w:ind w:left="360" w:firstLineChars="0" w:hanging="420"/>
      <w:jc w:val="both"/>
    </w:pPr>
    <w:rPr>
      <w:szCs w:val="20"/>
      <w:lang w:val="x-none" w:eastAsia="x-none"/>
    </w:rPr>
  </w:style>
  <w:style w:type="character" w:customStyle="1" w:styleId="PetroList0Char">
    <w:name w:val="Petro_List0 Char"/>
    <w:link w:val="PetroList0"/>
    <w:rsid w:val="00CB4C9F"/>
    <w:rPr>
      <w:kern w:val="2"/>
      <w:sz w:val="24"/>
    </w:rPr>
  </w:style>
  <w:style w:type="paragraph" w:styleId="6">
    <w:name w:val="toc 6"/>
    <w:basedOn w:val="a"/>
    <w:next w:val="a"/>
    <w:rsid w:val="00CB4C9F"/>
    <w:pPr>
      <w:numPr>
        <w:numId w:val="5"/>
      </w:numPr>
      <w:tabs>
        <w:tab w:val="clear" w:pos="1260"/>
      </w:tabs>
      <w:spacing w:line="240" w:lineRule="auto"/>
      <w:ind w:left="1050" w:firstLineChars="0" w:firstLine="0"/>
    </w:pPr>
    <w:rPr>
      <w:szCs w:val="20"/>
    </w:rPr>
  </w:style>
  <w:style w:type="paragraph" w:customStyle="1" w:styleId="Table">
    <w:name w:val="Table"/>
    <w:basedOn w:val="a"/>
    <w:rsid w:val="00CB4C9F"/>
    <w:pPr>
      <w:widowControl/>
      <w:spacing w:line="240" w:lineRule="auto"/>
      <w:ind w:firstLineChars="0" w:firstLine="0"/>
    </w:pPr>
    <w:rPr>
      <w:rFonts w:ascii="Arial" w:hAnsi="Arial"/>
      <w:b/>
      <w:kern w:val="0"/>
      <w:sz w:val="22"/>
      <w:szCs w:val="20"/>
    </w:rPr>
  </w:style>
  <w:style w:type="paragraph" w:styleId="af5">
    <w:name w:val="caption"/>
    <w:basedOn w:val="a"/>
    <w:next w:val="a"/>
    <w:unhideWhenUsed/>
    <w:qFormat/>
    <w:rsid w:val="00632613"/>
    <w:pPr>
      <w:jc w:val="center"/>
    </w:pPr>
    <w:rPr>
      <w:rFonts w:ascii="Arial" w:eastAsia="黑体" w:hAnsi="Arial"/>
      <w:sz w:val="21"/>
      <w:szCs w:val="20"/>
    </w:rPr>
  </w:style>
  <w:style w:type="table" w:styleId="af6">
    <w:name w:val="Table Grid"/>
    <w:basedOn w:val="a1"/>
    <w:rsid w:val="007B4AB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C7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C7A8D"/>
    <w:rPr>
      <w:rFonts w:ascii="宋体" w:hAnsi="宋体" w:cs="宋体"/>
      <w:sz w:val="24"/>
      <w:szCs w:val="24"/>
    </w:rPr>
  </w:style>
  <w:style w:type="paragraph" w:styleId="af7">
    <w:name w:val="Normal (Web)"/>
    <w:basedOn w:val="a"/>
    <w:uiPriority w:val="99"/>
    <w:unhideWhenUsed/>
    <w:rsid w:val="009532D8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styleId="af8">
    <w:name w:val="FollowedHyperlink"/>
    <w:basedOn w:val="a0"/>
    <w:rsid w:val="003B1171"/>
    <w:rPr>
      <w:color w:val="954F72" w:themeColor="followedHyperlink"/>
      <w:u w:val="single"/>
    </w:rPr>
  </w:style>
  <w:style w:type="table" w:styleId="2-1">
    <w:name w:val="Grid Table 2 Accent 1"/>
    <w:basedOn w:val="a1"/>
    <w:uiPriority w:val="47"/>
    <w:rsid w:val="003B117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Grid Table 2 Accent 5"/>
    <w:basedOn w:val="a1"/>
    <w:uiPriority w:val="47"/>
    <w:rsid w:val="003B117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2">
    <w:name w:val="Grid Table 2 Accent 2"/>
    <w:basedOn w:val="a1"/>
    <w:uiPriority w:val="47"/>
    <w:rsid w:val="00C5260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40">
    <w:name w:val="标题 4 字符"/>
    <w:basedOn w:val="a0"/>
    <w:link w:val="4"/>
    <w:rsid w:val="00395471"/>
    <w:rPr>
      <w:rFonts w:ascii="Arial" w:eastAsia="黑体" w:hAnsi="Arial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localhost:9901/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projs\&#25628;&#32034;&#19994;&#21153;&#37096;\03&#39033;&#30446;\07&#25968;&#23383;&#22612;&#37324;&#26408;&#27833;&#30000;&#25628;&#32034;&#24341;&#25806;&#31995;&#32479;&#21319;&#32423;\&#24320;&#21457;&#24211;\03&#35774;&#35745;\&#22612;&#37324;&#26408;&#27833;&#30000;&#25628;&#32034;&#24341;&#25806;&#31995;&#32479;&#21319;&#32423;_&#25509;&#21475;&#35268;&#33539;_V1.2.1_20180307@&#28504;&#31077;.doc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IP&#65306;&#31471;&#21475;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file:///E:\projs\&#25628;&#32034;&#19994;&#21153;&#37096;\03&#39033;&#30446;\07&#25968;&#23383;&#22612;&#37324;&#26408;&#27833;&#30000;&#25628;&#32034;&#24341;&#25806;&#31995;&#32479;&#21319;&#32423;\&#24320;&#21457;&#24211;\03&#35774;&#35745;\&#22612;&#37324;&#26408;&#27833;&#30000;&#25628;&#32034;&#24341;&#25806;&#31995;&#32479;&#21319;&#32423;_&#25509;&#21475;&#35268;&#33539;_V1.2.1_20180307@&#28504;&#31077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reference/5.4/index.html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rassic\SVN\&#25628;&#32034;&#19994;&#21153;&#37096;\03&#39033;&#30446;\07&#25968;&#23383;&#22612;&#37324;&#26408;&#27833;&#30000;&#25628;&#32034;&#24341;&#25806;&#31995;&#32479;&#21319;&#32423;\&#24320;&#21457;&#24211;\03&#35774;&#35745;\&#22612;&#37324;&#26408;&#27833;&#30000;&#26631;&#20934;-&#27169;&#26495;&#19982;&#26679;&#20363;\XXX&#39033;&#30446;-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21A75-EFFB-443A-832C-11C40855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XXX项目-详细设计说明书.dot</Template>
  <TotalTime>481</TotalTime>
  <Pages>93</Pages>
  <Words>9187</Words>
  <Characters>52371</Characters>
  <Application>Microsoft Office Word</Application>
  <DocSecurity>0</DocSecurity>
  <Lines>436</Lines>
  <Paragraphs>122</Paragraphs>
  <ScaleCrop>false</ScaleCrop>
  <Company>home</Company>
  <LinksUpToDate>false</LinksUpToDate>
  <CharactersWithSpaces>61436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MuMu</dc:creator>
  <cp:keywords/>
  <cp:lastModifiedBy>Administrator</cp:lastModifiedBy>
  <cp:revision>56</cp:revision>
  <dcterms:created xsi:type="dcterms:W3CDTF">2018-03-13T02:46:00Z</dcterms:created>
  <dcterms:modified xsi:type="dcterms:W3CDTF">2018-03-21T01:46:00Z</dcterms:modified>
</cp:coreProperties>
</file>